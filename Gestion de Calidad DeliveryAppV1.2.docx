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133F9B" w:rsidRDefault="006919D5">
      <w:pPr>
        <w:pStyle w:val="Sinespaciado"/>
        <w:rPr>
          <w:rFonts w:asciiTheme="majorHAnsi" w:eastAsiaTheme="majorEastAsia" w:hAnsiTheme="majorHAnsi" w:cstheme="majorBidi"/>
          <w:sz w:val="72"/>
          <w:szCs w:val="72"/>
        </w:rPr>
      </w:pPr>
    </w:p>
    <w:p w:rsidR="006919D5" w:rsidRPr="00133F9B" w:rsidRDefault="006919D5">
      <w:pPr>
        <w:pStyle w:val="Sinespaciado"/>
        <w:rPr>
          <w:rFonts w:asciiTheme="majorHAnsi" w:eastAsiaTheme="majorEastAsia" w:hAnsiTheme="majorHAnsi" w:cstheme="majorBidi"/>
          <w:sz w:val="72"/>
          <w:szCs w:val="72"/>
        </w:rPr>
      </w:pPr>
    </w:p>
    <w:p w:rsidR="00D06E99" w:rsidRPr="00133F9B" w:rsidRDefault="007708EA">
      <w:pPr>
        <w:pStyle w:val="Sinespaciado"/>
        <w:rPr>
          <w:rFonts w:asciiTheme="majorHAnsi" w:eastAsiaTheme="majorEastAsia" w:hAnsiTheme="majorHAnsi" w:cstheme="majorBidi"/>
          <w:sz w:val="72"/>
          <w:szCs w:val="72"/>
        </w:rPr>
      </w:pP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0288" behindDoc="0" locked="0" layoutInCell="0" allowOverlap="1" wp14:anchorId="1FE53F3D" wp14:editId="38B7C281">
                <wp:simplePos x="0" y="0"/>
                <wp:positionH relativeFrom="page">
                  <wp:align>center</wp:align>
                </wp:positionH>
                <wp:positionV relativeFrom="page">
                  <wp:align>bottom</wp:align>
                </wp:positionV>
                <wp:extent cx="7921625" cy="856615"/>
                <wp:effectExtent l="10795" t="13335" r="11430" b="635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6B23D94"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" o:allowincell="f" fillcolor="#4bacc6"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3360" behindDoc="0" locked="0" layoutInCell="0" allowOverlap="1" wp14:anchorId="2C5EDC60" wp14:editId="4E391E39">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1C7D912" id="Rectangle 9" o:spid="_x0000_s1026" style="position:absolute;margin-left:38.95pt;margin-top:-20.65pt;width:7.15pt;height:882.2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2336" behindDoc="0" locked="0" layoutInCell="0" allowOverlap="1" wp14:anchorId="18CBB6DE" wp14:editId="5A3322CA">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F91DD29" id="Rectangle 8" o:spid="_x0000_s1026" style="position:absolute;margin-left:549.2pt;margin-top:-20.65pt;width:7.15pt;height:882.2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" o:allowincell="f" strokecolor="#31849b">
                <w10:wrap anchorx="page" anchory="page"/>
              </v:rect>
            </w:pict>
          </mc:Fallback>
        </mc:AlternateContent>
      </w:r>
      <w:r w:rsidRPr="00133F9B">
        <w:rPr>
          <w:rFonts w:asciiTheme="minorHAnsi" w:eastAsiaTheme="majorEastAsia" w:hAnsiTheme="minorHAnsi" w:cstheme="majorBidi"/>
          <w:noProof/>
          <w:lang w:eastAsia="es-ES"/>
        </w:rPr>
        <mc:AlternateContent>
          <mc:Choice Requires="wps">
            <w:drawing>
              <wp:anchor distT="0" distB="0" distL="114300" distR="114300" simplePos="0" relativeHeight="251661312" behindDoc="0" locked="0" layoutInCell="0" allowOverlap="1" wp14:anchorId="4FC9A2BE" wp14:editId="05752513">
                <wp:simplePos x="0" y="0"/>
                <wp:positionH relativeFrom="page">
                  <wp:posOffset>-183515</wp:posOffset>
                </wp:positionH>
                <wp:positionV relativeFrom="page">
                  <wp:posOffset>5080</wp:posOffset>
                </wp:positionV>
                <wp:extent cx="7922260" cy="858520"/>
                <wp:effectExtent l="13970" t="10160" r="7620" b="762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85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A327598" id="Rectangle 7" o:spid="_x0000_s1026" style="position:absolute;margin-left:-14.45pt;margin-top:.4pt;width:623.8pt;height:67.6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" o:allowincell="f" fillcolor="#4bacc6" strokecolor="#31849b">
                <w10:wrap anchorx="page" anchory="page"/>
              </v:rect>
            </w:pict>
          </mc:Fallback>
        </mc:AlternateContent>
      </w:r>
    </w:p>
    <w:p w:rsidR="00D06E99" w:rsidRPr="00133F9B" w:rsidRDefault="00C6106D">
      <w:pPr>
        <w:pStyle w:val="Sinespaciado"/>
        <w:rPr>
          <w:rFonts w:asciiTheme="majorHAnsi" w:eastAsiaTheme="majorEastAsia" w:hAnsiTheme="majorHAnsi" w:cstheme="majorBidi"/>
          <w:sz w:val="72"/>
          <w:szCs w:val="72"/>
        </w:rPr>
      </w:pPr>
      <w:r w:rsidRPr="00133F9B">
        <w:rPr>
          <w:rFonts w:asciiTheme="majorHAnsi" w:hAnsiTheme="majorHAnsi" w:cs="Arial"/>
          <w:bCs/>
          <w:sz w:val="72"/>
          <w:szCs w:val="72"/>
          <w:lang w:eastAsia="es-ES"/>
        </w:rPr>
        <w:t>Plan de SQA</w:t>
      </w:r>
    </w:p>
    <w:p w:rsidR="00D06E99" w:rsidRPr="00133F9B" w:rsidRDefault="001133CD">
      <w:pPr>
        <w:pStyle w:val="Sinespaciado"/>
      </w:pPr>
      <w:r w:rsidRPr="00133F9B">
        <w:rPr>
          <w:rFonts w:asciiTheme="majorHAnsi" w:eastAsiaTheme="majorEastAsia" w:hAnsiTheme="majorHAnsi" w:cstheme="majorBidi"/>
          <w:sz w:val="36"/>
          <w:szCs w:val="36"/>
        </w:rPr>
        <w:t>DeliveryApp</w:t>
      </w:r>
    </w:p>
    <w:p w:rsidR="006919D5" w:rsidRPr="00133F9B" w:rsidRDefault="006919D5">
      <w:pPr>
        <w:pStyle w:val="Sinespaciado"/>
      </w:pPr>
    </w:p>
    <w:p w:rsidR="006919D5" w:rsidRPr="00133F9B" w:rsidRDefault="006919D5">
      <w:pPr>
        <w:pStyle w:val="Sinespaciado"/>
      </w:pPr>
    </w:p>
    <w:p w:rsidR="006919D5" w:rsidRPr="00133F9B" w:rsidRDefault="006919D5">
      <w:pPr>
        <w:pStyle w:val="Sinespaciado"/>
      </w:pPr>
    </w:p>
    <w:p w:rsidR="00D06E99" w:rsidRPr="00133F9B" w:rsidRDefault="008B7140">
      <w:pPr>
        <w:pStyle w:val="Sinespaciado"/>
      </w:pPr>
      <w:r w:rsidRPr="00133F9B">
        <w:rPr>
          <w:rFonts w:asciiTheme="majorHAnsi" w:eastAsiaTheme="majorEastAsia" w:hAnsiTheme="majorHAnsi" w:cstheme="majorBidi"/>
          <w:szCs w:val="36"/>
        </w:rPr>
        <w:t>DeliveryAppTeam</w:t>
      </w:r>
    </w:p>
    <w:p w:rsidR="00D06E99" w:rsidRPr="00133F9B" w:rsidRDefault="008B7140">
      <w:pPr>
        <w:pStyle w:val="Sinespaciado"/>
      </w:pPr>
      <w:r w:rsidRPr="00133F9B">
        <w:t>Juan Sebastian Kazlauskas</w:t>
      </w:r>
    </w:p>
    <w:p w:rsidR="00D06E99" w:rsidRPr="00133F9B" w:rsidRDefault="00D06E99"/>
    <w:p w:rsidR="00BC5404" w:rsidRPr="00133F9B" w:rsidRDefault="00D06E99" w:rsidP="00886029">
      <w:pPr>
        <w:pStyle w:val="PSI-Comentario"/>
        <w:rPr>
          <w:i w:val="0"/>
          <w:color w:val="auto"/>
        </w:rPr>
      </w:pPr>
      <w:r w:rsidRPr="00133F9B">
        <w:rPr>
          <w:i w:val="0"/>
          <w:color w:val="auto"/>
        </w:rPr>
        <w:br w:type="page"/>
      </w:r>
    </w:p>
    <w:p w:rsidR="000F79DF" w:rsidRPr="00133F9B" w:rsidRDefault="000F79DF" w:rsidP="000F79DF">
      <w:pPr>
        <w:pStyle w:val="TtulodeTDC"/>
        <w:tabs>
          <w:tab w:val="left" w:pos="5954"/>
        </w:tabs>
        <w:rPr>
          <w:color w:val="auto"/>
        </w:rPr>
      </w:pPr>
      <w:r w:rsidRPr="00133F9B">
        <w:rPr>
          <w:color w:val="auto"/>
        </w:rPr>
        <w:lastRenderedPageBreak/>
        <w:t>Tabla de contenido</w:t>
      </w:r>
    </w:p>
    <w:p w:rsidR="00B610B3" w:rsidRPr="00133F9B" w:rsidRDefault="001001E1">
      <w:pPr>
        <w:pStyle w:val="TDC1"/>
        <w:rPr>
          <w:rFonts w:asciiTheme="minorHAnsi" w:eastAsiaTheme="minorEastAsia" w:hAnsiTheme="minorHAnsi" w:cstheme="minorBidi"/>
          <w:b w:val="0"/>
          <w:bCs w:val="0"/>
          <w:noProof/>
          <w:sz w:val="22"/>
          <w:szCs w:val="22"/>
          <w:lang w:eastAsia="es-ES"/>
        </w:rPr>
      </w:pPr>
      <w:r w:rsidRPr="00133F9B">
        <w:fldChar w:fldCharType="begin"/>
      </w:r>
      <w:r w:rsidR="000F79DF" w:rsidRPr="00133F9B">
        <w:instrText xml:space="preserve"> TOC \o "1-3" \h \z \u </w:instrText>
      </w:r>
      <w:r w:rsidRPr="00133F9B">
        <w:fldChar w:fldCharType="separate"/>
      </w:r>
      <w:hyperlink w:anchor="_Toc45204404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_Toc452044044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5" w:history="1">
        <w:r w:rsidR="00B610B3" w:rsidRPr="00133F9B">
          <w:rPr>
            <w:rStyle w:val="Hipervnculo"/>
            <w:noProof/>
            <w:color w:val="auto"/>
          </w:rPr>
          <w:t>Referencias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_Toc452044045 \h </w:instrText>
        </w:r>
        <w:r w:rsidR="00B610B3" w:rsidRPr="00133F9B">
          <w:rPr>
            <w:noProof/>
            <w:webHidden/>
          </w:rPr>
        </w:r>
        <w:r w:rsidR="00B610B3" w:rsidRPr="00133F9B">
          <w:rPr>
            <w:noProof/>
            <w:webHidden/>
          </w:rPr>
          <w:fldChar w:fldCharType="separate"/>
        </w:r>
        <w:r w:rsidR="00B610B3" w:rsidRPr="00133F9B">
          <w:rPr>
            <w:noProof/>
            <w:webHidden/>
          </w:rPr>
          <w:t>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46" w:history="1">
        <w:r w:rsidR="00B610B3" w:rsidRPr="00133F9B">
          <w:rPr>
            <w:rStyle w:val="Hipervnculo"/>
            <w:noProof/>
            <w:color w:val="auto"/>
          </w:rPr>
          <w:t>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_Toc452044046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7" w:history="1">
        <w:r w:rsidR="00B610B3" w:rsidRPr="00133F9B">
          <w:rPr>
            <w:rStyle w:val="Hipervnculo"/>
            <w:noProof/>
            <w:color w:val="auto"/>
          </w:rPr>
          <w:t>Organización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_Toc452044047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48" w:history="1">
        <w:r w:rsidR="00B610B3" w:rsidRPr="00133F9B">
          <w:rPr>
            <w:rStyle w:val="Hipervnculo"/>
            <w:noProof/>
            <w:color w:val="auto"/>
          </w:rPr>
          <w:t>Actividades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_Toc452044048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49" w:history="1">
        <w:r w:rsidR="00B610B3" w:rsidRPr="00133F9B">
          <w:rPr>
            <w:rStyle w:val="Hipervnculo"/>
            <w:noProof/>
            <w:color w:val="auto"/>
          </w:rPr>
          <w:t>Ciclo de vida del software cubierto por el Plan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_Toc452044049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0" w:history="1">
        <w:r w:rsidR="00B610B3" w:rsidRPr="00133F9B">
          <w:rPr>
            <w:rStyle w:val="Hipervnculo"/>
            <w:noProof/>
            <w:color w:val="auto"/>
          </w:rPr>
          <w:t>Actividades de calidad a realizarse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_Toc452044050 \h </w:instrText>
        </w:r>
        <w:r w:rsidR="00B610B3" w:rsidRPr="00133F9B">
          <w:rPr>
            <w:noProof/>
            <w:webHidden/>
          </w:rPr>
        </w:r>
        <w:r w:rsidR="00B610B3" w:rsidRPr="00133F9B">
          <w:rPr>
            <w:noProof/>
            <w:webHidden/>
          </w:rPr>
          <w:fldChar w:fldCharType="separate"/>
        </w:r>
        <w:r w:rsidR="00B610B3" w:rsidRPr="00133F9B">
          <w:rPr>
            <w:noProof/>
            <w:webHidden/>
          </w:rPr>
          <w:t>5</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1" w:history="1">
        <w:r w:rsidR="00B610B3" w:rsidRPr="00133F9B">
          <w:rPr>
            <w:rStyle w:val="Hipervnculo"/>
            <w:noProof/>
            <w:color w:val="auto"/>
          </w:rPr>
          <w:t>Relaciones entre las actividades de SQA y la planificación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_Toc452044051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2" w:history="1">
        <w:r w:rsidR="00B610B3" w:rsidRPr="00133F9B">
          <w:rPr>
            <w:rStyle w:val="Hipervnculo"/>
            <w:noProof/>
            <w:color w:val="auto"/>
          </w:rPr>
          <w:t>Responsables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_Toc452044052 \h </w:instrText>
        </w:r>
        <w:r w:rsidR="00B610B3" w:rsidRPr="00133F9B">
          <w:rPr>
            <w:noProof/>
            <w:webHidden/>
          </w:rPr>
        </w:r>
        <w:r w:rsidR="00B610B3" w:rsidRPr="00133F9B">
          <w:rPr>
            <w:noProof/>
            <w:webHidden/>
          </w:rPr>
          <w:fldChar w:fldCharType="separate"/>
        </w:r>
        <w:r w:rsidR="00B610B3" w:rsidRPr="00133F9B">
          <w:rPr>
            <w:noProof/>
            <w:webHidden/>
          </w:rPr>
          <w:t>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53" w:history="1">
        <w:r w:rsidR="00B610B3" w:rsidRPr="00133F9B">
          <w:rPr>
            <w:rStyle w:val="Hipervnculo"/>
            <w:noProof/>
            <w:color w:val="auto"/>
          </w:rPr>
          <w:t>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_Toc452044053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4"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_Toc452044054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55" w:history="1">
        <w:r w:rsidR="00B610B3" w:rsidRPr="00133F9B">
          <w:rPr>
            <w:rStyle w:val="Hipervnculo"/>
            <w:noProof/>
            <w:color w:val="auto"/>
          </w:rPr>
          <w:t>Documentación mínima requerida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_Toc452044055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6" w:history="1">
        <w:r w:rsidR="00B610B3" w:rsidRPr="00133F9B">
          <w:rPr>
            <w:rStyle w:val="Hipervnculo"/>
            <w:noProof/>
            <w:color w:val="auto"/>
          </w:rPr>
          <w:t>Especificación de requerimientos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_Toc452044056 \h </w:instrText>
        </w:r>
        <w:r w:rsidR="00B610B3" w:rsidRPr="00133F9B">
          <w:rPr>
            <w:noProof/>
            <w:webHidden/>
          </w:rPr>
        </w:r>
        <w:r w:rsidR="00B610B3" w:rsidRPr="00133F9B">
          <w:rPr>
            <w:noProof/>
            <w:webHidden/>
          </w:rPr>
          <w:fldChar w:fldCharType="separate"/>
        </w:r>
        <w:r w:rsidR="00B610B3" w:rsidRPr="00133F9B">
          <w:rPr>
            <w:noProof/>
            <w:webHidden/>
          </w:rPr>
          <w:t>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7" w:history="1">
        <w:r w:rsidR="00B610B3" w:rsidRPr="00133F9B">
          <w:rPr>
            <w:rStyle w:val="Hipervnculo"/>
            <w:noProof/>
            <w:color w:val="auto"/>
          </w:rPr>
          <w:t>Descripción del diseño del software</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_Toc452044057 \h </w:instrText>
        </w:r>
        <w:r w:rsidR="00B610B3" w:rsidRPr="00133F9B">
          <w:rPr>
            <w:noProof/>
            <w:webHidden/>
          </w:rPr>
        </w:r>
        <w:r w:rsidR="00B610B3" w:rsidRPr="00133F9B">
          <w:rPr>
            <w:noProof/>
            <w:webHidden/>
          </w:rPr>
          <w:fldChar w:fldCharType="separate"/>
        </w:r>
        <w:r w:rsidR="00B610B3" w:rsidRPr="00133F9B">
          <w:rPr>
            <w:noProof/>
            <w:webHidden/>
          </w:rPr>
          <w:t>10</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8" w:history="1">
        <w:r w:rsidR="00B610B3" w:rsidRPr="00133F9B">
          <w:rPr>
            <w:rStyle w:val="Hipervnculo"/>
            <w:noProof/>
            <w:color w:val="auto"/>
          </w:rPr>
          <w:t>Plan de Verificación &amp; Validación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_Toc452044058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59" w:history="1">
        <w:r w:rsidR="00B610B3" w:rsidRPr="00133F9B">
          <w:rPr>
            <w:rStyle w:val="Hipervnculo"/>
            <w:noProof/>
            <w:color w:val="auto"/>
          </w:rPr>
          <w:t>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_Toc452044059 \h </w:instrText>
        </w:r>
        <w:r w:rsidR="00B610B3" w:rsidRPr="00133F9B">
          <w:rPr>
            <w:noProof/>
            <w:webHidden/>
          </w:rPr>
        </w:r>
        <w:r w:rsidR="00B610B3" w:rsidRPr="00133F9B">
          <w:rPr>
            <w:noProof/>
            <w:webHidden/>
          </w:rPr>
          <w:fldChar w:fldCharType="separate"/>
        </w:r>
        <w:r w:rsidR="00B610B3" w:rsidRPr="00133F9B">
          <w:rPr>
            <w:noProof/>
            <w:webHidden/>
          </w:rPr>
          <w:t>11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0" w:history="1">
        <w:r w:rsidR="00B610B3" w:rsidRPr="00133F9B">
          <w:rPr>
            <w:rStyle w:val="Hipervnculo"/>
            <w:noProof/>
            <w:color w:val="auto"/>
          </w:rPr>
          <w:t>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_Toc452044060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1" w:history="1">
        <w:r w:rsidR="00B610B3" w:rsidRPr="00133F9B">
          <w:rPr>
            <w:rStyle w:val="Hipervnculo"/>
            <w:noProof/>
            <w:color w:val="auto"/>
          </w:rPr>
          <w:t>Propósito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_Toc452044061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2" w:history="1">
        <w:r w:rsidR="00B610B3" w:rsidRPr="00133F9B">
          <w:rPr>
            <w:rStyle w:val="Hipervnculo"/>
            <w:noProof/>
            <w:color w:val="auto"/>
          </w:rPr>
          <w:t>Resumen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_Toc452044062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3" w:history="1">
        <w:r w:rsidR="00B610B3" w:rsidRPr="00133F9B">
          <w:rPr>
            <w:rStyle w:val="Hipervnculo"/>
            <w:noProof/>
            <w:color w:val="auto"/>
          </w:rPr>
          <w:t>Organización, Responsabilidades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_Toc452044063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4" w:history="1">
        <w:r w:rsidR="00B610B3" w:rsidRPr="00133F9B">
          <w:rPr>
            <w:rStyle w:val="Hipervnculo"/>
            <w:noProof/>
            <w:color w:val="auto"/>
          </w:rPr>
          <w:t>Herramientas, Entorno, e Infraestructura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_Toc452044064 \h </w:instrText>
        </w:r>
        <w:r w:rsidR="00B610B3" w:rsidRPr="00133F9B">
          <w:rPr>
            <w:noProof/>
            <w:webHidden/>
          </w:rPr>
        </w:r>
        <w:r w:rsidR="00B610B3" w:rsidRPr="00133F9B">
          <w:rPr>
            <w:noProof/>
            <w:webHidden/>
          </w:rPr>
          <w:fldChar w:fldCharType="separate"/>
        </w:r>
        <w:r w:rsidR="00B610B3" w:rsidRPr="00133F9B">
          <w:rPr>
            <w:noProof/>
            <w:webHidden/>
          </w:rPr>
          <w:t>12</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5" w:history="1">
        <w:r w:rsidR="00B610B3" w:rsidRPr="00133F9B">
          <w:rPr>
            <w:rStyle w:val="Hipervnculo"/>
            <w:noProof/>
            <w:color w:val="auto"/>
          </w:rPr>
          <w:t>Forma de trabajo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_Toc452044065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6" w:history="1">
        <w:r w:rsidR="00B610B3" w:rsidRPr="00133F9B">
          <w:rPr>
            <w:rStyle w:val="Hipervnculo"/>
            <w:noProof/>
            <w:color w:val="auto"/>
          </w:rPr>
          <w:t>Control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_Toc452044066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67" w:history="1">
        <w:r w:rsidR="00B610B3" w:rsidRPr="00133F9B">
          <w:rPr>
            <w:rStyle w:val="Hipervnculo"/>
            <w:noProof/>
            <w:color w:val="auto"/>
          </w:rPr>
          <w:t>Reportes y Auditorias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_Toc452044067 \h </w:instrText>
        </w:r>
        <w:r w:rsidR="00B610B3" w:rsidRPr="00133F9B">
          <w:rPr>
            <w:noProof/>
            <w:webHidden/>
          </w:rPr>
        </w:r>
        <w:r w:rsidR="00B610B3" w:rsidRPr="00133F9B">
          <w:rPr>
            <w:noProof/>
            <w:webHidden/>
          </w:rPr>
          <w:fldChar w:fldCharType="separate"/>
        </w:r>
        <w:r w:rsidR="00B610B3" w:rsidRPr="00133F9B">
          <w:rPr>
            <w:noProof/>
            <w:webHidden/>
          </w:rPr>
          <w:t>13</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68" w:history="1">
        <w:r w:rsidR="00B610B3" w:rsidRPr="00133F9B">
          <w:rPr>
            <w:rStyle w:val="Hipervnculo"/>
            <w:noProof/>
            <w:color w:val="auto"/>
          </w:rPr>
          <w:t>Otros documentos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_Toc452044068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69" w:history="1">
        <w:r w:rsidR="00B610B3" w:rsidRPr="00133F9B">
          <w:rPr>
            <w:rStyle w:val="Hipervnculo"/>
            <w:noProof/>
            <w:color w:val="auto"/>
          </w:rPr>
          <w:t>Estándares, prácticas, convenciones y métricas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_Toc452044069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0" w:history="1">
        <w:r w:rsidR="00B610B3" w:rsidRPr="00133F9B">
          <w:rPr>
            <w:rStyle w:val="Hipervnculo"/>
            <w:noProof/>
            <w:color w:val="auto"/>
          </w:rPr>
          <w:t>Objetivos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_Toc452044070 \h </w:instrText>
        </w:r>
        <w:r w:rsidR="00B610B3" w:rsidRPr="00133F9B">
          <w:rPr>
            <w:noProof/>
            <w:webHidden/>
          </w:rPr>
        </w:r>
        <w:r w:rsidR="00B610B3" w:rsidRPr="00133F9B">
          <w:rPr>
            <w:noProof/>
            <w:webHidden/>
          </w:rPr>
          <w:fldChar w:fldCharType="separate"/>
        </w:r>
        <w:r w:rsidR="00B610B3" w:rsidRPr="00133F9B">
          <w:rPr>
            <w:noProof/>
            <w:webHidden/>
          </w:rPr>
          <w:t>14</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1" w:history="1">
        <w:r w:rsidR="00B610B3" w:rsidRPr="00133F9B">
          <w:rPr>
            <w:rStyle w:val="Hipervnculo"/>
            <w:noProof/>
            <w:color w:val="auto"/>
          </w:rPr>
          <w:t>Métricas de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_Toc452044071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2" w:history="1">
        <w:r w:rsidR="00B610B3" w:rsidRPr="00133F9B">
          <w:rPr>
            <w:rStyle w:val="Hipervnculo"/>
            <w:noProof/>
            <w:color w:val="auto"/>
          </w:rPr>
          <w:t>Métricas de proyecto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_Toc452044072 \h </w:instrText>
        </w:r>
        <w:r w:rsidR="00B610B3" w:rsidRPr="00133F9B">
          <w:rPr>
            <w:noProof/>
            <w:webHidden/>
          </w:rPr>
        </w:r>
        <w:r w:rsidR="00B610B3" w:rsidRPr="00133F9B">
          <w:rPr>
            <w:noProof/>
            <w:webHidden/>
          </w:rPr>
          <w:fldChar w:fldCharType="separate"/>
        </w:r>
        <w:r w:rsidR="00B610B3" w:rsidRPr="00133F9B">
          <w:rPr>
            <w:noProof/>
            <w:webHidden/>
          </w:rPr>
          <w:t>15</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3" w:history="1">
        <w:r w:rsidR="00B610B3" w:rsidRPr="00133F9B">
          <w:rPr>
            <w:rStyle w:val="Hipervnculo"/>
            <w:noProof/>
            <w:color w:val="auto"/>
          </w:rPr>
          <w:t>Métricas de producto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_Toc452044073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4" w:history="1">
        <w:r w:rsidR="00B610B3" w:rsidRPr="00133F9B">
          <w:rPr>
            <w:rStyle w:val="Hipervnculo"/>
            <w:noProof/>
            <w:color w:val="auto"/>
          </w:rPr>
          <w:t>Estándar de documentación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_Toc452044074 \h </w:instrText>
        </w:r>
        <w:r w:rsidR="00B610B3" w:rsidRPr="00133F9B">
          <w:rPr>
            <w:noProof/>
            <w:webHidden/>
          </w:rPr>
        </w:r>
        <w:r w:rsidR="00B610B3" w:rsidRPr="00133F9B">
          <w:rPr>
            <w:noProof/>
            <w:webHidden/>
          </w:rPr>
          <w:fldChar w:fldCharType="separate"/>
        </w:r>
        <w:r w:rsidR="00B610B3" w:rsidRPr="00133F9B">
          <w:rPr>
            <w:noProof/>
            <w:webHidden/>
          </w:rPr>
          <w:t>16</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5" w:history="1">
        <w:r w:rsidR="00B610B3" w:rsidRPr="00133F9B">
          <w:rPr>
            <w:rStyle w:val="Hipervnculo"/>
            <w:noProof/>
            <w:color w:val="auto"/>
          </w:rPr>
          <w:t>Estándar de verificación y prácticas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_Toc452044075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6" w:history="1">
        <w:r w:rsidR="00B610B3" w:rsidRPr="00133F9B">
          <w:rPr>
            <w:rStyle w:val="Hipervnculo"/>
            <w:noProof/>
            <w:color w:val="auto"/>
          </w:rPr>
          <w:t>Otros Estándares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_Toc452044076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77" w:history="1">
        <w:r w:rsidR="00B610B3" w:rsidRPr="00133F9B">
          <w:rPr>
            <w:rStyle w:val="Hipervnculo"/>
            <w:noProof/>
            <w:color w:val="auto"/>
          </w:rPr>
          <w:t>Revisiones y auditorías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_Toc452044077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8" w:history="1">
        <w:r w:rsidR="00B610B3" w:rsidRPr="00133F9B">
          <w:rPr>
            <w:rStyle w:val="Hipervnculo"/>
            <w:noProof/>
            <w:color w:val="auto"/>
          </w:rPr>
          <w:t>Objetivo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_Toc452044078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79" w:history="1">
        <w:r w:rsidR="00B610B3" w:rsidRPr="00133F9B">
          <w:rPr>
            <w:rStyle w:val="Hipervnculo"/>
            <w:noProof/>
            <w:color w:val="auto"/>
          </w:rPr>
          <w:t>Requerimientos mínimos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_Toc452044079 \h </w:instrText>
        </w:r>
        <w:r w:rsidR="00B610B3" w:rsidRPr="00133F9B">
          <w:rPr>
            <w:noProof/>
            <w:webHidden/>
          </w:rPr>
        </w:r>
        <w:r w:rsidR="00B610B3" w:rsidRPr="00133F9B">
          <w:rPr>
            <w:noProof/>
            <w:webHidden/>
          </w:rPr>
          <w:fldChar w:fldCharType="separate"/>
        </w:r>
        <w:r w:rsidR="00B610B3" w:rsidRPr="00133F9B">
          <w:rPr>
            <w:noProof/>
            <w:webHidden/>
          </w:rPr>
          <w:t>17</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0" w:history="1">
        <w:r w:rsidR="00B610B3" w:rsidRPr="00133F9B">
          <w:rPr>
            <w:rStyle w:val="Hipervnculo"/>
            <w:noProof/>
            <w:color w:val="auto"/>
          </w:rPr>
          <w:t>Revisión de requerimientos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_Toc452044080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1" w:history="1">
        <w:r w:rsidR="00B610B3" w:rsidRPr="00133F9B">
          <w:rPr>
            <w:rStyle w:val="Hipervnculo"/>
            <w:noProof/>
            <w:color w:val="auto"/>
          </w:rPr>
          <w:t>Revisión de diseño preliminar</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_Toc452044081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2" w:history="1">
        <w:r w:rsidR="00B610B3" w:rsidRPr="00133F9B">
          <w:rPr>
            <w:rStyle w:val="Hipervnculo"/>
            <w:noProof/>
            <w:color w:val="auto"/>
          </w:rPr>
          <w:t>Revisión de diseño crítico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_Toc452044082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3" w:history="1">
        <w:r w:rsidR="00B610B3" w:rsidRPr="00133F9B">
          <w:rPr>
            <w:rStyle w:val="Hipervnculo"/>
            <w:noProof/>
            <w:color w:val="auto"/>
          </w:rPr>
          <w:t>Auditoría funcional</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_Toc452044083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4" w:history="1">
        <w:r w:rsidR="00B610B3" w:rsidRPr="00133F9B">
          <w:rPr>
            <w:rStyle w:val="Hipervnculo"/>
            <w:noProof/>
            <w:color w:val="auto"/>
          </w:rPr>
          <w:t>Auditoría física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_Toc452044084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5" w:history="1">
        <w:r w:rsidR="00B610B3" w:rsidRPr="00133F9B">
          <w:rPr>
            <w:rStyle w:val="Hipervnculo"/>
            <w:noProof/>
            <w:color w:val="auto"/>
          </w:rPr>
          <w:t>Auditorías internas al proceso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_Toc452044085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6" w:history="1">
        <w:r w:rsidR="00B610B3" w:rsidRPr="00133F9B">
          <w:rPr>
            <w:rStyle w:val="Hipervnculo"/>
            <w:noProof/>
            <w:color w:val="auto"/>
          </w:rPr>
          <w:t>Revisiones de gestión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_Toc452044086 \h </w:instrText>
        </w:r>
        <w:r w:rsidR="00B610B3" w:rsidRPr="00133F9B">
          <w:rPr>
            <w:noProof/>
            <w:webHidden/>
          </w:rPr>
        </w:r>
        <w:r w:rsidR="00B610B3" w:rsidRPr="00133F9B">
          <w:rPr>
            <w:noProof/>
            <w:webHidden/>
          </w:rPr>
          <w:fldChar w:fldCharType="separate"/>
        </w:r>
        <w:r w:rsidR="00B610B3" w:rsidRPr="00133F9B">
          <w:rPr>
            <w:noProof/>
            <w:webHidden/>
          </w:rPr>
          <w:t>18</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7" w:history="1">
        <w:r w:rsidR="00B610B3" w:rsidRPr="00133F9B">
          <w:rPr>
            <w:rStyle w:val="Hipervnculo"/>
            <w:noProof/>
            <w:color w:val="auto"/>
          </w:rPr>
          <w:t>Revisión del Plan de gestión de configuración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_Toc452044087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8" w:history="1">
        <w:r w:rsidR="00B610B3" w:rsidRPr="00133F9B">
          <w:rPr>
            <w:rStyle w:val="Hipervnculo"/>
            <w:noProof/>
            <w:color w:val="auto"/>
          </w:rPr>
          <w:t>Revisión Post Mortem</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_Toc452044088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89" w:history="1">
        <w:r w:rsidR="00B610B3" w:rsidRPr="00133F9B">
          <w:rPr>
            <w:rStyle w:val="Hipervnculo"/>
            <w:noProof/>
            <w:color w:val="auto"/>
          </w:rPr>
          <w:t>Agenda</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_Toc452044089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0" w:history="1">
        <w:r w:rsidR="00B610B3" w:rsidRPr="00133F9B">
          <w:rPr>
            <w:rStyle w:val="Hipervnculo"/>
            <w:noProof/>
            <w:color w:val="auto"/>
          </w:rPr>
          <w:t>Otras revisiones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_Toc452044090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3"/>
        <w:rPr>
          <w:rFonts w:asciiTheme="minorHAnsi" w:eastAsiaTheme="minorEastAsia" w:hAnsiTheme="minorHAnsi" w:cstheme="minorBidi"/>
          <w:noProof/>
          <w:sz w:val="22"/>
          <w:szCs w:val="22"/>
          <w:lang w:eastAsia="es-ES"/>
        </w:rPr>
      </w:pPr>
      <w:hyperlink w:anchor="_Toc452044091" w:history="1">
        <w:r w:rsidR="00B610B3" w:rsidRPr="00133F9B">
          <w:rPr>
            <w:rStyle w:val="Hipervnculo"/>
            <w:noProof/>
            <w:color w:val="auto"/>
          </w:rPr>
          <w:t>Revisión de documentación de usuario</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_Toc452044091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2" w:history="1">
        <w:r w:rsidR="00B610B3" w:rsidRPr="00133F9B">
          <w:rPr>
            <w:rStyle w:val="Hipervnculo"/>
            <w:noProof/>
            <w:color w:val="auto"/>
          </w:rPr>
          <w:t>Verificación</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_Toc452044092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3" w:history="1">
        <w:r w:rsidR="00B610B3" w:rsidRPr="00133F9B">
          <w:rPr>
            <w:rStyle w:val="Hipervnculo"/>
            <w:noProof/>
            <w:color w:val="auto"/>
          </w:rPr>
          <w:t>Reporte de problemas y acciones correctivas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_Toc452044093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4" w:history="1">
        <w:r w:rsidR="00B610B3" w:rsidRPr="00133F9B">
          <w:rPr>
            <w:rStyle w:val="Hipervnculo"/>
            <w:noProof/>
            <w:color w:val="auto"/>
          </w:rPr>
          <w:t>Herramientas, técnicas y metodologías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_Toc452044094 \h </w:instrText>
        </w:r>
        <w:r w:rsidR="00B610B3" w:rsidRPr="00133F9B">
          <w:rPr>
            <w:noProof/>
            <w:webHidden/>
          </w:rPr>
        </w:r>
        <w:r w:rsidR="00B610B3" w:rsidRPr="00133F9B">
          <w:rPr>
            <w:noProof/>
            <w:webHidden/>
          </w:rPr>
          <w:fldChar w:fldCharType="separate"/>
        </w:r>
        <w:r w:rsidR="00B610B3" w:rsidRPr="00133F9B">
          <w:rPr>
            <w:noProof/>
            <w:webHidden/>
          </w:rPr>
          <w:t>19</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5" w:history="1">
        <w:r w:rsidR="00B610B3" w:rsidRPr="00133F9B">
          <w:rPr>
            <w:rStyle w:val="Hipervnculo"/>
            <w:noProof/>
            <w:color w:val="auto"/>
          </w:rPr>
          <w:t>Gestión de riesgos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_Toc452044095 \h </w:instrText>
        </w:r>
        <w:r w:rsidR="00B610B3" w:rsidRPr="00133F9B">
          <w:rPr>
            <w:noProof/>
            <w:webHidden/>
          </w:rPr>
        </w:r>
        <w:r w:rsidR="00B610B3" w:rsidRPr="00133F9B">
          <w:rPr>
            <w:noProof/>
            <w:webHidden/>
          </w:rPr>
          <w:fldChar w:fldCharType="separate"/>
        </w:r>
        <w:r w:rsidR="00B610B3" w:rsidRPr="00133F9B">
          <w:rPr>
            <w:noProof/>
            <w:webHidden/>
          </w:rPr>
          <w:t>20</w:t>
        </w:r>
        <w:r w:rsidR="00B610B3" w:rsidRPr="00133F9B">
          <w:rPr>
            <w:noProof/>
            <w:webHidden/>
          </w:rPr>
          <w:fldChar w:fldCharType="end"/>
        </w:r>
      </w:hyperlink>
    </w:p>
    <w:p w:rsidR="00B610B3" w:rsidRPr="00133F9B" w:rsidRDefault="00133F9B">
      <w:pPr>
        <w:pStyle w:val="TDC1"/>
        <w:rPr>
          <w:rFonts w:asciiTheme="minorHAnsi" w:eastAsiaTheme="minorEastAsia" w:hAnsiTheme="minorHAnsi" w:cstheme="minorBidi"/>
          <w:b w:val="0"/>
          <w:bCs w:val="0"/>
          <w:noProof/>
          <w:sz w:val="22"/>
          <w:szCs w:val="22"/>
          <w:lang w:eastAsia="es-ES"/>
        </w:rPr>
      </w:pPr>
      <w:hyperlink w:anchor="_Toc452044096" w:history="1">
        <w:r w:rsidR="00B610B3" w:rsidRPr="00133F9B">
          <w:rPr>
            <w:rStyle w:val="Hipervnculo"/>
            <w:noProof/>
            <w:color w:val="auto"/>
          </w:rPr>
          <w:t>Anexos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_Toc452044096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B610B3" w:rsidRPr="00133F9B" w:rsidRDefault="00133F9B">
      <w:pPr>
        <w:pStyle w:val="TDC2"/>
        <w:rPr>
          <w:rFonts w:asciiTheme="minorHAnsi" w:eastAsiaTheme="minorEastAsia" w:hAnsiTheme="minorHAnsi" w:cstheme="minorBidi"/>
          <w:i w:val="0"/>
          <w:iCs w:val="0"/>
          <w:noProof/>
          <w:sz w:val="22"/>
          <w:szCs w:val="22"/>
          <w:lang w:eastAsia="es-ES"/>
        </w:rPr>
      </w:pPr>
      <w:hyperlink w:anchor="_Toc452044097" w:history="1">
        <w:r w:rsidR="00B610B3" w:rsidRPr="00133F9B">
          <w:rPr>
            <w:rStyle w:val="Hipervnculo"/>
            <w:noProof/>
            <w:color w:val="auto"/>
          </w:rPr>
          <w:t>Formulario de Pedidos  y Detección de Cambios</w:t>
        </w:r>
        <w:r w:rsidR="00B610B3" w:rsidRPr="00133F9B">
          <w:rPr>
            <w:noProof/>
            <w:webHidden/>
          </w:rPr>
          <w:tab/>
        </w:r>
        <w:r w:rsidR="00B610B3" w:rsidRPr="00133F9B">
          <w:rPr>
            <w:noProof/>
            <w:webHidden/>
          </w:rPr>
          <w:fldChar w:fldCharType="begin"/>
        </w:r>
        <w:r w:rsidR="00B610B3" w:rsidRPr="00133F9B">
          <w:rPr>
            <w:noProof/>
            <w:webHidden/>
          </w:rPr>
          <w:instrText xml:space="preserve"> PAGEREF _Toc452044097 \h </w:instrText>
        </w:r>
        <w:r w:rsidR="00B610B3" w:rsidRPr="00133F9B">
          <w:rPr>
            <w:noProof/>
            <w:webHidden/>
          </w:rPr>
        </w:r>
        <w:r w:rsidR="00B610B3" w:rsidRPr="00133F9B">
          <w:rPr>
            <w:noProof/>
            <w:webHidden/>
          </w:rPr>
          <w:fldChar w:fldCharType="separate"/>
        </w:r>
        <w:r w:rsidR="00B610B3" w:rsidRPr="00133F9B">
          <w:rPr>
            <w:noProof/>
            <w:webHidden/>
          </w:rPr>
          <w:t>21</w:t>
        </w:r>
        <w:r w:rsidR="00B610B3" w:rsidRPr="00133F9B">
          <w:rPr>
            <w:noProof/>
            <w:webHidden/>
          </w:rPr>
          <w:fldChar w:fldCharType="end"/>
        </w:r>
      </w:hyperlink>
    </w:p>
    <w:p w:rsidR="000F79DF" w:rsidRPr="00133F9B" w:rsidRDefault="001001E1" w:rsidP="000F79DF">
      <w:pPr>
        <w:tabs>
          <w:tab w:val="left" w:pos="5954"/>
        </w:tabs>
      </w:pPr>
      <w:r w:rsidRPr="00133F9B">
        <w:fldChar w:fldCharType="end"/>
      </w:r>
    </w:p>
    <w:p w:rsidR="0040066E" w:rsidRPr="00133F9B" w:rsidRDefault="0040066E" w:rsidP="000F79DF">
      <w:pPr>
        <w:ind w:left="0" w:firstLine="0"/>
      </w:pPr>
    </w:p>
    <w:p w:rsidR="00A13DBA" w:rsidRPr="00133F9B" w:rsidRDefault="00861B8F" w:rsidP="009A3173">
      <w:pPr>
        <w:pStyle w:val="PSI-Ttulo"/>
        <w:rPr>
          <w:color w:val="auto"/>
        </w:rPr>
      </w:pPr>
      <w:r w:rsidRPr="00133F9B">
        <w:rPr>
          <w:color w:val="auto"/>
        </w:rPr>
        <w:br w:type="page"/>
      </w:r>
      <w:r w:rsidR="00C6106D" w:rsidRPr="00133F9B">
        <w:rPr>
          <w:color w:val="auto"/>
          <w:lang w:val="es-AR"/>
        </w:rPr>
        <w:lastRenderedPageBreak/>
        <w:t>Plan de SQA</w:t>
      </w:r>
    </w:p>
    <w:p w:rsidR="007D0783" w:rsidRPr="00133F9B" w:rsidRDefault="007D0783" w:rsidP="00D805D1">
      <w:pPr>
        <w:pStyle w:val="PSI-Ttulo1"/>
        <w:rPr>
          <w:color w:val="auto"/>
        </w:rPr>
      </w:pPr>
      <w:bookmarkStart w:id="0" w:name="_Toc21938333"/>
    </w:p>
    <w:p w:rsidR="00D805D1" w:rsidRPr="00133F9B" w:rsidRDefault="00D805D1" w:rsidP="00D805D1">
      <w:pPr>
        <w:pStyle w:val="PSI-Ttulo1"/>
        <w:rPr>
          <w:color w:val="auto"/>
        </w:rPr>
      </w:pPr>
      <w:bookmarkStart w:id="1" w:name="_Toc452044044"/>
      <w:r w:rsidRPr="00133F9B">
        <w:rPr>
          <w:color w:val="auto"/>
        </w:rPr>
        <w:t>Propósito</w:t>
      </w:r>
      <w:bookmarkEnd w:id="0"/>
      <w:bookmarkEnd w:id="1"/>
    </w:p>
    <w:p w:rsidR="003F7604" w:rsidRPr="00133F9B" w:rsidRDefault="003F7604" w:rsidP="00357490">
      <w:pPr>
        <w:pStyle w:val="PSI-Comentario"/>
        <w:rPr>
          <w:i w:val="0"/>
          <w:color w:val="auto"/>
        </w:rPr>
      </w:pPr>
      <w:r w:rsidRPr="00133F9B">
        <w:rPr>
          <w:i w:val="0"/>
          <w:color w:val="auto"/>
        </w:rPr>
        <w:t>El propósito del documento es d</w:t>
      </w:r>
      <w:r w:rsidR="00CE02AC" w:rsidRPr="00133F9B">
        <w:rPr>
          <w:i w:val="0"/>
          <w:color w:val="auto"/>
        </w:rPr>
        <w:t>eterminar el correcto funcionamiento del software</w:t>
      </w:r>
      <w:r w:rsidRPr="00133F9B">
        <w:rPr>
          <w:i w:val="0"/>
          <w:color w:val="auto"/>
        </w:rPr>
        <w:t xml:space="preserve"> y la calidad del mismo</w:t>
      </w:r>
      <w:r w:rsidR="00CE02AC" w:rsidRPr="00133F9B">
        <w:rPr>
          <w:i w:val="0"/>
          <w:color w:val="auto"/>
        </w:rPr>
        <w:t>.</w:t>
      </w:r>
      <w:r w:rsidRPr="00133F9B">
        <w:rPr>
          <w:i w:val="0"/>
          <w:color w:val="auto"/>
        </w:rPr>
        <w:t xml:space="preserve"> </w:t>
      </w:r>
    </w:p>
    <w:p w:rsidR="00CE02AC" w:rsidRPr="00133F9B" w:rsidRDefault="00357490" w:rsidP="00357490">
      <w:pPr>
        <w:pStyle w:val="PSI-Comentario"/>
        <w:rPr>
          <w:i w:val="0"/>
          <w:color w:val="auto"/>
        </w:rPr>
      </w:pPr>
      <w:r w:rsidRPr="00133F9B">
        <w:rPr>
          <w:i w:val="0"/>
          <w:color w:val="auto"/>
        </w:rPr>
        <w:t xml:space="preserve">Concordancia con los requisitos funcionales y de </w:t>
      </w:r>
      <w:r w:rsidR="00405324" w:rsidRPr="00133F9B">
        <w:rPr>
          <w:i w:val="0"/>
          <w:color w:val="auto"/>
        </w:rPr>
        <w:t>rendimientos explícitamente establecidos</w:t>
      </w:r>
      <w:r w:rsidRPr="00133F9B">
        <w:rPr>
          <w:i w:val="0"/>
          <w:color w:val="auto"/>
        </w:rPr>
        <w:t>, y con los estándares de desarrollo explícitamente documentados, y con las características que se espera de todo software desarrollado profesionalmente.</w:t>
      </w:r>
    </w:p>
    <w:p w:rsidR="003F7604" w:rsidRPr="00133F9B" w:rsidRDefault="003F7604" w:rsidP="00886029">
      <w:pPr>
        <w:pStyle w:val="PSI-Comentario"/>
        <w:rPr>
          <w:i w:val="0"/>
          <w:color w:val="auto"/>
        </w:rPr>
      </w:pPr>
    </w:p>
    <w:p w:rsidR="00C41945" w:rsidRPr="00133F9B" w:rsidRDefault="00C41945" w:rsidP="00886029">
      <w:pPr>
        <w:pStyle w:val="PSI-ComentarioVieta"/>
        <w:rPr>
          <w:i w:val="0"/>
          <w:color w:val="auto"/>
        </w:rPr>
      </w:pPr>
      <w:r w:rsidRPr="00133F9B">
        <w:rPr>
          <w:i w:val="0"/>
          <w:color w:val="auto"/>
        </w:rPr>
        <w:t xml:space="preserve">Prácticas de Aseguramiento de la calidad: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Para el buen funcionamiento del sistema se utilizó la metodología RUP con el tipo de proceso espiral y para las revisiones se ha utilizado la herramienta colaborativa GibHub. </w:t>
      </w:r>
    </w:p>
    <w:p w:rsidR="00C41945" w:rsidRPr="00133F9B" w:rsidRDefault="00C41945" w:rsidP="00886029">
      <w:pPr>
        <w:pStyle w:val="PSI-ComentarioVieta"/>
        <w:rPr>
          <w:i w:val="0"/>
          <w:color w:val="auto"/>
        </w:rPr>
      </w:pPr>
      <w:r w:rsidRPr="00133F9B">
        <w:rPr>
          <w:i w:val="0"/>
          <w:color w:val="auto"/>
        </w:rPr>
        <w:t xml:space="preserve">Evaluación de requerimientos: </w:t>
      </w:r>
    </w:p>
    <w:p w:rsidR="00931393" w:rsidRPr="00133F9B" w:rsidRDefault="00931393" w:rsidP="00931393">
      <w:pPr>
        <w:pStyle w:val="PSI-ComentarioVieta"/>
        <w:numPr>
          <w:ilvl w:val="0"/>
          <w:numId w:val="0"/>
        </w:numPr>
        <w:ind w:left="1072"/>
        <w:rPr>
          <w:i w:val="0"/>
          <w:color w:val="auto"/>
        </w:rPr>
      </w:pPr>
      <w:r w:rsidRPr="00133F9B">
        <w:rPr>
          <w:i w:val="0"/>
          <w:color w:val="auto"/>
        </w:rPr>
        <w:t xml:space="preserve">El requerimiento se realizó en base a las necesidades del Cliente, según la entrevista realizada. </w:t>
      </w:r>
    </w:p>
    <w:p w:rsidR="00C41945" w:rsidRPr="00133F9B" w:rsidRDefault="00C41945" w:rsidP="00886029">
      <w:pPr>
        <w:pStyle w:val="PSI-ComentarioVieta"/>
        <w:rPr>
          <w:i w:val="0"/>
          <w:color w:val="auto"/>
        </w:rPr>
      </w:pPr>
      <w:r w:rsidRPr="00133F9B">
        <w:rPr>
          <w:i w:val="0"/>
          <w:color w:val="auto"/>
        </w:rPr>
        <w:t>Evaluación del diseño</w:t>
      </w:r>
      <w:r w:rsidR="00133F9B">
        <w:rPr>
          <w:i w:val="0"/>
          <w:color w:val="auto"/>
        </w:rPr>
        <w:t>:</w:t>
      </w:r>
    </w:p>
    <w:p w:rsidR="008A5187" w:rsidRPr="00133F9B" w:rsidRDefault="008A5187" w:rsidP="008A5187">
      <w:pPr>
        <w:pStyle w:val="PSI-ComentarioVieta"/>
        <w:numPr>
          <w:ilvl w:val="0"/>
          <w:numId w:val="0"/>
        </w:numPr>
        <w:ind w:left="1072"/>
        <w:rPr>
          <w:i w:val="0"/>
          <w:color w:val="auto"/>
        </w:rPr>
      </w:pPr>
    </w:p>
    <w:p w:rsidR="00C41945" w:rsidRPr="00133F9B" w:rsidRDefault="00C41945" w:rsidP="00886029">
      <w:pPr>
        <w:pStyle w:val="PSI-ComentarioVieta"/>
        <w:rPr>
          <w:i w:val="0"/>
          <w:color w:val="auto"/>
        </w:rPr>
      </w:pPr>
      <w:r w:rsidRPr="00133F9B">
        <w:rPr>
          <w:i w:val="0"/>
          <w:color w:val="auto"/>
        </w:rPr>
        <w:t>Evaluación de la codificación: Controlar que se cumpla con los estándares de codificación y evaluar la correctitud técnica del producto.</w:t>
      </w:r>
    </w:p>
    <w:p w:rsidR="00C41945" w:rsidRPr="00133F9B" w:rsidRDefault="00C41945" w:rsidP="00886029">
      <w:pPr>
        <w:pStyle w:val="PSI-ComentarioVieta"/>
        <w:rPr>
          <w:i w:val="0"/>
          <w:color w:val="auto"/>
        </w:rPr>
      </w:pPr>
      <w:r w:rsidRPr="00133F9B">
        <w:rPr>
          <w:i w:val="0"/>
          <w:color w:val="auto"/>
        </w:rPr>
        <w:t xml:space="preserve">Evaluación de los procesos de integración y pruebas: Controlar que se </w:t>
      </w:r>
      <w:r w:rsidR="00EE3A12" w:rsidRPr="00133F9B">
        <w:rPr>
          <w:i w:val="0"/>
          <w:color w:val="auto"/>
        </w:rPr>
        <w:t>esté</w:t>
      </w:r>
      <w:r w:rsidRPr="00133F9B">
        <w:rPr>
          <w:i w:val="0"/>
          <w:color w:val="auto"/>
        </w:rPr>
        <w:t xml:space="preserve"> cumpliendo con el Plan de Testing.</w:t>
      </w:r>
    </w:p>
    <w:p w:rsidR="00C41945" w:rsidRPr="00133F9B" w:rsidRDefault="001035D1" w:rsidP="00886029">
      <w:pPr>
        <w:pStyle w:val="PSI-ComentarioVieta"/>
        <w:rPr>
          <w:i w:val="0"/>
          <w:color w:val="auto"/>
        </w:rPr>
      </w:pPr>
      <w:r w:rsidRPr="00133F9B">
        <w:rPr>
          <w:i w:val="0"/>
          <w:color w:val="auto"/>
        </w:rPr>
        <w:t>Recolección de métricas.</w:t>
      </w:r>
    </w:p>
    <w:p w:rsidR="003D11E6" w:rsidRPr="00133F9B" w:rsidRDefault="003D11E6" w:rsidP="00886029">
      <w:pPr>
        <w:pStyle w:val="PSI-Comentario"/>
        <w:rPr>
          <w:i w:val="0"/>
          <w:color w:val="auto"/>
        </w:rPr>
      </w:pPr>
    </w:p>
    <w:p w:rsidR="00D805D1" w:rsidRPr="00133F9B" w:rsidRDefault="00D805D1" w:rsidP="00D805D1">
      <w:pPr>
        <w:pStyle w:val="PSI-Ttulo2"/>
        <w:rPr>
          <w:color w:val="auto"/>
        </w:rPr>
      </w:pPr>
      <w:bookmarkStart w:id="2" w:name="_Toc21938334"/>
      <w:bookmarkStart w:id="3" w:name="_Toc452044045"/>
      <w:r w:rsidRPr="00133F9B">
        <w:rPr>
          <w:color w:val="auto"/>
        </w:rPr>
        <w:t>Referencias</w:t>
      </w:r>
      <w:bookmarkEnd w:id="2"/>
      <w:bookmarkEnd w:id="3"/>
    </w:p>
    <w:p w:rsidR="00D7540D" w:rsidRPr="00133F9B" w:rsidRDefault="00351D45" w:rsidP="00886029">
      <w:pPr>
        <w:pStyle w:val="PSI-Comentario"/>
        <w:rPr>
          <w:i w:val="0"/>
          <w:color w:val="auto"/>
          <w:lang w:val="en-US"/>
        </w:rPr>
      </w:pPr>
      <w:r w:rsidRPr="00133F9B">
        <w:rPr>
          <w:i w:val="0"/>
          <w:color w:val="auto"/>
          <w:lang w:val="en-US"/>
        </w:rPr>
        <w:t>[</w:t>
      </w:r>
      <w:r w:rsidR="00D805D1" w:rsidRPr="00133F9B">
        <w:rPr>
          <w:i w:val="0"/>
          <w:color w:val="auto"/>
          <w:lang w:val="en-US"/>
        </w:rPr>
        <w:t xml:space="preserve">ANSI/IEEE Std 730.1-1989, IEEE Standard for Software Quality Assurance </w:t>
      </w:r>
    </w:p>
    <w:p w:rsidR="00D7540D" w:rsidRPr="00133F9B" w:rsidRDefault="00D7540D" w:rsidP="007C16D7">
      <w:pPr>
        <w:pStyle w:val="PSI-DescripcindelDocumentos"/>
        <w:rPr>
          <w:i w:val="0"/>
          <w:color w:val="auto"/>
        </w:rPr>
      </w:pPr>
      <w:r w:rsidRPr="00133F9B">
        <w:rPr>
          <w:i w:val="0"/>
          <w:color w:val="auto"/>
        </w:rPr>
        <w:t>Documento plan de gestión de riesgos</w:t>
      </w:r>
    </w:p>
    <w:p w:rsidR="007A6ECE" w:rsidRPr="00133F9B" w:rsidRDefault="00D7540D" w:rsidP="007C16D7">
      <w:pPr>
        <w:pStyle w:val="PSI-DescripcindelDocumentos"/>
        <w:rPr>
          <w:i w:val="0"/>
          <w:color w:val="auto"/>
          <w:lang w:val="es-ES"/>
        </w:rPr>
      </w:pPr>
      <w:r w:rsidRPr="00133F9B">
        <w:rPr>
          <w:i w:val="0"/>
          <w:color w:val="auto"/>
        </w:rPr>
        <w:t>Documento plantilla</w:t>
      </w:r>
      <w:r w:rsidR="007A6ECE" w:rsidRPr="00133F9B">
        <w:rPr>
          <w:i w:val="0"/>
          <w:color w:val="auto"/>
        </w:rPr>
        <w:t xml:space="preserve"> de Revisión técnica formal</w:t>
      </w:r>
      <w:r w:rsidR="000B5BC7" w:rsidRPr="00133F9B">
        <w:rPr>
          <w:i w:val="0"/>
          <w:color w:val="auto"/>
        </w:rPr>
        <w:t xml:space="preserve"> RTF</w:t>
      </w:r>
      <w:r w:rsidR="008A5187" w:rsidRPr="00133F9B">
        <w:rPr>
          <w:i w:val="0"/>
          <w:color w:val="auto"/>
        </w:rPr>
        <w:t>]</w:t>
      </w:r>
    </w:p>
    <w:p w:rsidR="00D805D1" w:rsidRPr="00133F9B" w:rsidRDefault="00D805D1" w:rsidP="00D805D1">
      <w:pPr>
        <w:pStyle w:val="PSI-Ttulo1"/>
        <w:rPr>
          <w:color w:val="auto"/>
        </w:rPr>
      </w:pPr>
      <w:bookmarkStart w:id="4" w:name="_Toc21938335"/>
      <w:bookmarkStart w:id="5" w:name="_Toc452044046"/>
      <w:r w:rsidRPr="00133F9B">
        <w:rPr>
          <w:color w:val="auto"/>
        </w:rPr>
        <w:lastRenderedPageBreak/>
        <w:t>Gestión</w:t>
      </w:r>
      <w:bookmarkEnd w:id="4"/>
      <w:bookmarkEnd w:id="5"/>
    </w:p>
    <w:p w:rsidR="007D0783" w:rsidRPr="00133F9B" w:rsidRDefault="0034502E" w:rsidP="00C84FA4">
      <w:pPr>
        <w:pStyle w:val="PSI-Comentario"/>
        <w:rPr>
          <w:i w:val="0"/>
          <w:color w:val="auto"/>
        </w:rPr>
      </w:pPr>
      <w:r w:rsidRPr="00133F9B">
        <w:rPr>
          <w:i w:val="0"/>
          <w:color w:val="auto"/>
        </w:rPr>
        <w:t xml:space="preserve">Se trata de un grupo de alumnos dentro de la materia ingeniería del software, y las actividades fueron concierne a lo que contempla la metodología </w:t>
      </w:r>
      <w:r w:rsidR="00C84FA4" w:rsidRPr="00133F9B">
        <w:rPr>
          <w:i w:val="0"/>
          <w:color w:val="auto"/>
        </w:rPr>
        <w:t>RUP</w:t>
      </w:r>
      <w:r w:rsidRPr="00133F9B">
        <w:rPr>
          <w:i w:val="0"/>
          <w:color w:val="auto"/>
        </w:rPr>
        <w:t>, rotando los roles a lo largo del desarrollo del producto.</w:t>
      </w:r>
      <w:bookmarkStart w:id="6" w:name="_Toc21938336"/>
    </w:p>
    <w:p w:rsidR="00D805D1" w:rsidRPr="00133F9B" w:rsidRDefault="00D805D1" w:rsidP="00D805D1">
      <w:pPr>
        <w:pStyle w:val="PSI-Ttulo2"/>
        <w:rPr>
          <w:color w:val="auto"/>
        </w:rPr>
      </w:pPr>
      <w:bookmarkStart w:id="7" w:name="_Toc452044047"/>
      <w:r w:rsidRPr="00133F9B">
        <w:rPr>
          <w:color w:val="auto"/>
        </w:rPr>
        <w:t>Organización</w:t>
      </w:r>
      <w:bookmarkEnd w:id="6"/>
      <w:bookmarkEnd w:id="7"/>
    </w:p>
    <w:p w:rsidR="00D805D1" w:rsidRPr="00133F9B" w:rsidRDefault="00D805D1" w:rsidP="00886029">
      <w:pPr>
        <w:pStyle w:val="PSI-Comentario"/>
        <w:rPr>
          <w:i w:val="0"/>
          <w:color w:val="auto"/>
          <w:highlight w:val="yellow"/>
        </w:rPr>
      </w:pPr>
      <w:r w:rsidRPr="00133F9B">
        <w:rPr>
          <w:i w:val="0"/>
          <w:color w:val="auto"/>
          <w:highlight w:val="yellow"/>
        </w:rPr>
        <w:t>Distinguir las estructuras dentro de la organización que tienen influencia y controlan la calidad del software.</w:t>
      </w:r>
    </w:p>
    <w:p w:rsidR="007D0783" w:rsidRPr="00133F9B" w:rsidRDefault="00D805D1" w:rsidP="00C84FA4">
      <w:pPr>
        <w:pStyle w:val="PSI-Comentario"/>
        <w:rPr>
          <w:i w:val="0"/>
          <w:color w:val="auto"/>
        </w:rPr>
      </w:pPr>
      <w:r w:rsidRPr="00133F9B">
        <w:rPr>
          <w:i w:val="0"/>
          <w:color w:val="auto"/>
          <w:highlight w:val="yellow"/>
        </w:rPr>
        <w:t>Descripción de las dependencias o independencias de las estructuras antes mencionadas con respecto a los responsabl</w:t>
      </w:r>
      <w:r w:rsidR="001035D1" w:rsidRPr="00133F9B">
        <w:rPr>
          <w:i w:val="0"/>
          <w:color w:val="auto"/>
          <w:highlight w:val="yellow"/>
        </w:rPr>
        <w:t>es del desarrollo del software.</w:t>
      </w:r>
      <w:bookmarkStart w:id="8" w:name="_Toc21938337"/>
    </w:p>
    <w:p w:rsidR="00D805D1" w:rsidRPr="00133F9B" w:rsidRDefault="00D805D1" w:rsidP="00D805D1">
      <w:pPr>
        <w:pStyle w:val="PSI-Ttulo2"/>
        <w:rPr>
          <w:color w:val="auto"/>
        </w:rPr>
      </w:pPr>
      <w:bookmarkStart w:id="9" w:name="_Toc452044048"/>
      <w:r w:rsidRPr="00133F9B">
        <w:rPr>
          <w:color w:val="auto"/>
        </w:rPr>
        <w:t>Actividades</w:t>
      </w:r>
      <w:bookmarkEnd w:id="8"/>
      <w:bookmarkEnd w:id="9"/>
    </w:p>
    <w:p w:rsidR="00D805D1" w:rsidRPr="00133F9B" w:rsidRDefault="00D805D1" w:rsidP="00470764">
      <w:pPr>
        <w:pStyle w:val="PSI-Ttulo3"/>
        <w:rPr>
          <w:color w:val="auto"/>
        </w:rPr>
      </w:pPr>
      <w:bookmarkStart w:id="10" w:name="_Toc21938338"/>
      <w:bookmarkStart w:id="11" w:name="_Toc452044049"/>
      <w:r w:rsidRPr="00133F9B">
        <w:rPr>
          <w:color w:val="auto"/>
        </w:rPr>
        <w:t>Ciclo de vida del software cubierto por el Plan</w:t>
      </w:r>
      <w:bookmarkEnd w:id="10"/>
      <w:bookmarkEnd w:id="11"/>
    </w:p>
    <w:p w:rsidR="003A2822" w:rsidRPr="00133F9B" w:rsidRDefault="003A2822" w:rsidP="00886029">
      <w:pPr>
        <w:pStyle w:val="PSI-Comentario"/>
        <w:rPr>
          <w:i w:val="0"/>
          <w:color w:val="auto"/>
        </w:rPr>
      </w:pPr>
      <w:r w:rsidRPr="00133F9B">
        <w:rPr>
          <w:i w:val="0"/>
          <w:color w:val="auto"/>
        </w:rPr>
        <w:t>Planeación</w:t>
      </w:r>
      <w:r w:rsidR="0043784B" w:rsidRPr="00133F9B">
        <w:rPr>
          <w:i w:val="0"/>
          <w:color w:val="auto"/>
        </w:rPr>
        <w:t xml:space="preserve"> (estimación, programación, análisis de riesgo)</w:t>
      </w:r>
      <w:r w:rsidR="00057D4E" w:rsidRPr="00133F9B">
        <w:rPr>
          <w:i w:val="0"/>
          <w:color w:val="auto"/>
        </w:rPr>
        <w:t>: está en constante modificación de acuerdo al avance del sistema.</w:t>
      </w:r>
    </w:p>
    <w:p w:rsidR="003A2822" w:rsidRPr="00133F9B" w:rsidRDefault="003A2822" w:rsidP="00886029">
      <w:pPr>
        <w:pStyle w:val="PSI-Comentario"/>
        <w:rPr>
          <w:i w:val="0"/>
          <w:color w:val="auto"/>
        </w:rPr>
      </w:pPr>
      <w:r w:rsidRPr="00133F9B">
        <w:rPr>
          <w:i w:val="0"/>
          <w:color w:val="auto"/>
        </w:rPr>
        <w:t>Modelado</w:t>
      </w:r>
      <w:r w:rsidR="0043784B" w:rsidRPr="00133F9B">
        <w:rPr>
          <w:i w:val="0"/>
          <w:color w:val="auto"/>
        </w:rPr>
        <w:t xml:space="preserve"> (análisis, diseño)</w:t>
      </w:r>
    </w:p>
    <w:p w:rsidR="00D557A3" w:rsidRPr="00133F9B" w:rsidRDefault="00BE1C72" w:rsidP="00886029">
      <w:pPr>
        <w:pStyle w:val="PSI-Comentario"/>
        <w:rPr>
          <w:i w:val="0"/>
          <w:color w:val="auto"/>
        </w:rPr>
      </w:pPr>
      <w:r w:rsidRPr="00133F9B">
        <w:rPr>
          <w:i w:val="0"/>
          <w:color w:val="auto"/>
        </w:rPr>
        <w:t xml:space="preserve">Etapa de </w:t>
      </w:r>
      <w:r w:rsidR="003A2822" w:rsidRPr="00133F9B">
        <w:rPr>
          <w:i w:val="0"/>
          <w:color w:val="auto"/>
        </w:rPr>
        <w:t>Construcción</w:t>
      </w:r>
      <w:r w:rsidRPr="00133F9B">
        <w:rPr>
          <w:i w:val="0"/>
          <w:color w:val="auto"/>
        </w:rPr>
        <w:t xml:space="preserve"> (</w:t>
      </w:r>
      <w:r w:rsidR="003A2822" w:rsidRPr="00133F9B">
        <w:rPr>
          <w:i w:val="0"/>
          <w:color w:val="auto"/>
        </w:rPr>
        <w:t>Código</w:t>
      </w:r>
      <w:r w:rsidRPr="00133F9B">
        <w:rPr>
          <w:i w:val="0"/>
          <w:color w:val="auto"/>
        </w:rPr>
        <w:t xml:space="preserve"> prueba)</w:t>
      </w:r>
      <w:r w:rsidR="003A2822" w:rsidRPr="00133F9B">
        <w:rPr>
          <w:i w:val="0"/>
          <w:color w:val="auto"/>
        </w:rPr>
        <w:t xml:space="preserve">: el software está en proceso de desarrollo  con sus respectivas verificaciones para el control de calidad. </w:t>
      </w:r>
    </w:p>
    <w:p w:rsidR="003A2822" w:rsidRPr="00133F9B" w:rsidRDefault="003A2822" w:rsidP="00886029">
      <w:pPr>
        <w:pStyle w:val="PSI-Comentario"/>
        <w:rPr>
          <w:i w:val="0"/>
          <w:color w:val="auto"/>
        </w:rPr>
      </w:pPr>
      <w:r w:rsidRPr="00133F9B">
        <w:rPr>
          <w:i w:val="0"/>
          <w:color w:val="auto"/>
        </w:rPr>
        <w:t>Despliegue</w:t>
      </w:r>
      <w:r w:rsidR="0043784B" w:rsidRPr="00133F9B">
        <w:rPr>
          <w:i w:val="0"/>
          <w:color w:val="auto"/>
        </w:rPr>
        <w:t xml:space="preserve"> (entrega, </w:t>
      </w:r>
      <w:r w:rsidR="007E1B36" w:rsidRPr="00133F9B">
        <w:rPr>
          <w:i w:val="0"/>
          <w:color w:val="auto"/>
        </w:rPr>
        <w:t>retroalimentación</w:t>
      </w:r>
      <w:r w:rsidR="0043784B" w:rsidRPr="00133F9B">
        <w:rPr>
          <w:i w:val="0"/>
          <w:color w:val="auto"/>
        </w:rPr>
        <w:t>)</w:t>
      </w:r>
      <w:r w:rsidRPr="00133F9B">
        <w:rPr>
          <w:i w:val="0"/>
          <w:color w:val="auto"/>
        </w:rPr>
        <w:t>:</w:t>
      </w:r>
      <w:r w:rsidR="00057D4E" w:rsidRPr="00133F9B">
        <w:rPr>
          <w:i w:val="0"/>
          <w:color w:val="auto"/>
        </w:rPr>
        <w:t xml:space="preserve"> este será uno de los puntos que se tendrá en cuenta ara las revisiones de calidad.</w:t>
      </w:r>
    </w:p>
    <w:p w:rsidR="003A2822" w:rsidRPr="00133F9B" w:rsidRDefault="003A2822" w:rsidP="00886029">
      <w:pPr>
        <w:pStyle w:val="PSI-Comentario"/>
        <w:rPr>
          <w:i w:val="0"/>
          <w:color w:val="auto"/>
        </w:rPr>
      </w:pPr>
      <w:r w:rsidRPr="00133F9B">
        <w:rPr>
          <w:i w:val="0"/>
          <w:color w:val="auto"/>
        </w:rPr>
        <w:t>Comunicación:</w:t>
      </w:r>
      <w:r w:rsidR="00D1210F" w:rsidRPr="00133F9B">
        <w:rPr>
          <w:i w:val="0"/>
          <w:color w:val="auto"/>
        </w:rPr>
        <w:t xml:space="preserve"> </w:t>
      </w:r>
      <w:r w:rsidRPr="00133F9B">
        <w:rPr>
          <w:i w:val="0"/>
          <w:color w:val="auto"/>
        </w:rPr>
        <w:t xml:space="preserve"> </w:t>
      </w:r>
    </w:p>
    <w:p w:rsidR="00D805D1" w:rsidRPr="00133F9B" w:rsidRDefault="00D805D1" w:rsidP="00470764">
      <w:pPr>
        <w:pStyle w:val="PSI-Ttulo3"/>
        <w:rPr>
          <w:color w:val="auto"/>
        </w:rPr>
      </w:pPr>
      <w:bookmarkStart w:id="12" w:name="_Toc21938339"/>
      <w:bookmarkStart w:id="13" w:name="_Toc452044050"/>
      <w:r w:rsidRPr="00133F9B">
        <w:rPr>
          <w:color w:val="auto"/>
        </w:rPr>
        <w:t>Actividades de calidad a realizarse</w:t>
      </w:r>
      <w:bookmarkEnd w:id="12"/>
      <w:bookmarkEnd w:id="13"/>
    </w:p>
    <w:p w:rsidR="00D805D1" w:rsidRPr="00133F9B" w:rsidRDefault="00D805D1" w:rsidP="00886029">
      <w:pPr>
        <w:pStyle w:val="PSI-Comentario"/>
        <w:rPr>
          <w:i w:val="0"/>
          <w:color w:val="auto"/>
          <w:highlight w:val="yellow"/>
        </w:rPr>
      </w:pPr>
      <w:r w:rsidRPr="00133F9B">
        <w:rPr>
          <w:i w:val="0"/>
          <w:color w:val="auto"/>
          <w:highlight w:val="yellow"/>
        </w:rPr>
        <w:t xml:space="preserve">Las tareas a ser llevadas a cabo deberán reflejar las evaluaciones a realizar, los estándares a seguir, los productos </w:t>
      </w:r>
      <w:r w:rsidR="0021480A" w:rsidRPr="00133F9B">
        <w:rPr>
          <w:i w:val="0"/>
          <w:color w:val="auto"/>
          <w:highlight w:val="yellow"/>
        </w:rPr>
        <w:t>a revisar, los procedimientos para</w:t>
      </w:r>
      <w:r w:rsidRPr="00133F9B">
        <w:rPr>
          <w:i w:val="0"/>
          <w:color w:val="auto"/>
          <w:highlight w:val="yellow"/>
        </w:rPr>
        <w:t xml:space="preserve"> la elaboración de los distintos productos y los procedimientos para informar de los defectos detectados a sus responsables y realizar el seguimiento de los mismos hasta su corrección.</w:t>
      </w:r>
    </w:p>
    <w:p w:rsidR="00D805D1" w:rsidRPr="00133F9B" w:rsidRDefault="00D805D1" w:rsidP="0021480A">
      <w:pPr>
        <w:pStyle w:val="PSI-Ttulo4"/>
        <w:rPr>
          <w:i w:val="0"/>
          <w:color w:val="auto"/>
        </w:rPr>
      </w:pPr>
      <w:bookmarkStart w:id="14" w:name="_Toc21938340"/>
      <w:r w:rsidRPr="00133F9B">
        <w:rPr>
          <w:i w:val="0"/>
          <w:color w:val="auto"/>
        </w:rPr>
        <w:t>Revisar cada producto</w:t>
      </w:r>
      <w:bookmarkEnd w:id="14"/>
    </w:p>
    <w:p w:rsidR="00D805D1" w:rsidRPr="00133F9B" w:rsidRDefault="00D805D1" w:rsidP="00886029">
      <w:pPr>
        <w:pStyle w:val="PSI-Comentario"/>
        <w:rPr>
          <w:i w:val="0"/>
          <w:color w:val="auto"/>
        </w:rPr>
      </w:pPr>
      <w:r w:rsidRPr="00133F9B">
        <w:rPr>
          <w:i w:val="0"/>
          <w:color w:val="auto"/>
        </w:rPr>
        <w:t>En esta actividad se revisan los productos que se definieron como claves para verificar en el Plan de calidad.</w:t>
      </w:r>
    </w:p>
    <w:p w:rsidR="00D805D1" w:rsidRPr="00133F9B" w:rsidRDefault="00D805D1" w:rsidP="00886029">
      <w:pPr>
        <w:pStyle w:val="PSI-Comentario"/>
        <w:rPr>
          <w:i w:val="0"/>
          <w:color w:val="auto"/>
        </w:rPr>
      </w:pPr>
      <w:r w:rsidRPr="00133F9B">
        <w:rPr>
          <w:i w:val="0"/>
          <w:color w:val="auto"/>
        </w:rPr>
        <w:t>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D805D1" w:rsidRPr="00133F9B" w:rsidRDefault="00D805D1" w:rsidP="00886029">
      <w:pPr>
        <w:pStyle w:val="PSI-Comentario"/>
        <w:rPr>
          <w:i w:val="0"/>
          <w:color w:val="auto"/>
        </w:rPr>
      </w:pPr>
      <w:r w:rsidRPr="00133F9B">
        <w:rPr>
          <w:i w:val="0"/>
          <w:color w:val="auto"/>
        </w:rPr>
        <w:t>Se debe identificar, documentar y seguir la pista a las desviaciones encontradas y verificar que se hayan realizado las correcciones.</w:t>
      </w:r>
    </w:p>
    <w:p w:rsidR="00CD075F" w:rsidRPr="00133F9B" w:rsidRDefault="00D805D1" w:rsidP="00886029">
      <w:pPr>
        <w:pStyle w:val="PSI-Comentario"/>
        <w:rPr>
          <w:i w:val="0"/>
          <w:color w:val="auto"/>
        </w:rPr>
      </w:pPr>
      <w:r w:rsidRPr="00133F9B">
        <w:rPr>
          <w:i w:val="0"/>
          <w:color w:val="auto"/>
        </w:rPr>
        <w:lastRenderedPageBreak/>
        <w:t>Como salida se obtiene el Informe de revisión de SQA, este informe debe ser distribuido a los responsables del producto y se debe asegurar de que son consientes de desviaciones o discrepancias encontradas.</w:t>
      </w:r>
      <w:bookmarkStart w:id="15" w:name="_Toc21938341"/>
    </w:p>
    <w:p w:rsidR="00CD075F" w:rsidRPr="00133F9B" w:rsidRDefault="00CD075F" w:rsidP="00886029">
      <w:pPr>
        <w:pStyle w:val="PSI-Comentario"/>
        <w:rPr>
          <w:i w:val="0"/>
          <w:color w:val="auto"/>
        </w:rPr>
      </w:pPr>
    </w:p>
    <w:p w:rsidR="00D805D1" w:rsidRPr="00133F9B" w:rsidRDefault="00D805D1" w:rsidP="00CD075F">
      <w:pPr>
        <w:pStyle w:val="PSI-Ttulo4"/>
        <w:rPr>
          <w:i w:val="0"/>
          <w:color w:val="auto"/>
        </w:rPr>
      </w:pPr>
      <w:r w:rsidRPr="00133F9B">
        <w:rPr>
          <w:i w:val="0"/>
          <w:color w:val="auto"/>
        </w:rPr>
        <w:t>Revisar el ajuste al proceso</w:t>
      </w:r>
      <w:bookmarkEnd w:id="15"/>
    </w:p>
    <w:p w:rsidR="00D805D1" w:rsidRPr="00133F9B" w:rsidRDefault="00D805D1" w:rsidP="00886029">
      <w:pPr>
        <w:pStyle w:val="PSI-Comentario"/>
        <w:rPr>
          <w:i w:val="0"/>
          <w:color w:val="auto"/>
        </w:rPr>
      </w:pPr>
      <w:r w:rsidRPr="00133F9B">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Pr="00133F9B" w:rsidRDefault="00D805D1" w:rsidP="00886029">
      <w:pPr>
        <w:pStyle w:val="PSI-Comentario"/>
        <w:rPr>
          <w:i w:val="0"/>
          <w:color w:val="auto"/>
        </w:rPr>
      </w:pPr>
      <w:r w:rsidRPr="00133F9B">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805D1" w:rsidRPr="00133F9B" w:rsidRDefault="00D805D1" w:rsidP="00886029">
      <w:pPr>
        <w:pStyle w:val="PSI-Comentario"/>
        <w:rPr>
          <w:i w:val="0"/>
          <w:color w:val="auto"/>
        </w:rPr>
      </w:pPr>
      <w:r w:rsidRPr="00133F9B">
        <w:rPr>
          <w:i w:val="0"/>
          <w:color w:val="auto"/>
        </w:rPr>
        <w:t>Esta información se obtiene de los siguientes documentos:</w:t>
      </w:r>
    </w:p>
    <w:p w:rsidR="00456DFF" w:rsidRPr="00133F9B" w:rsidRDefault="00456DFF" w:rsidP="00886029">
      <w:pPr>
        <w:pStyle w:val="PSI-Comentario"/>
        <w:rPr>
          <w:i w:val="0"/>
          <w:color w:val="auto"/>
        </w:rPr>
      </w:pPr>
      <w:r w:rsidRPr="00133F9B">
        <w:rPr>
          <w:i w:val="0"/>
          <w:color w:val="auto"/>
        </w:rPr>
        <w:tab/>
        <w:t>Plan del Proyecto</w:t>
      </w:r>
    </w:p>
    <w:p w:rsidR="00456DFF" w:rsidRPr="00133F9B" w:rsidRDefault="007D0783" w:rsidP="00886029">
      <w:pPr>
        <w:pStyle w:val="PSI-Comentario"/>
        <w:rPr>
          <w:i w:val="0"/>
          <w:color w:val="auto"/>
        </w:rPr>
      </w:pPr>
      <w:r w:rsidRPr="00133F9B">
        <w:rPr>
          <w:i w:val="0"/>
          <w:color w:val="auto"/>
        </w:rPr>
        <w:tab/>
      </w:r>
      <w:r w:rsidR="00456DFF" w:rsidRPr="00133F9B">
        <w:rPr>
          <w:i w:val="0"/>
          <w:color w:val="auto"/>
        </w:rPr>
        <w:t>Plan de la iteración</w:t>
      </w:r>
    </w:p>
    <w:p w:rsidR="00D805D1" w:rsidRPr="00133F9B" w:rsidRDefault="007D0783" w:rsidP="00886029">
      <w:pPr>
        <w:pStyle w:val="PSI-Comentario"/>
        <w:rPr>
          <w:i w:val="0"/>
          <w:color w:val="auto"/>
        </w:rPr>
      </w:pPr>
      <w:r w:rsidRPr="00133F9B">
        <w:rPr>
          <w:i w:val="0"/>
          <w:color w:val="auto"/>
        </w:rPr>
        <w:tab/>
      </w:r>
      <w:r w:rsidR="00456DFF" w:rsidRPr="00133F9B">
        <w:rPr>
          <w:i w:val="0"/>
          <w:color w:val="auto"/>
        </w:rPr>
        <w:t>Plan de Verificación</w:t>
      </w:r>
    </w:p>
    <w:p w:rsidR="00D805D1" w:rsidRPr="00133F9B" w:rsidRDefault="00456DFF" w:rsidP="00886029">
      <w:pPr>
        <w:pStyle w:val="PSI-Comentario"/>
        <w:rPr>
          <w:i w:val="0"/>
          <w:color w:val="auto"/>
        </w:rPr>
      </w:pPr>
      <w:r w:rsidRPr="00133F9B">
        <w:rPr>
          <w:i w:val="0"/>
          <w:color w:val="auto"/>
        </w:rPr>
        <w:br/>
      </w:r>
      <w:r w:rsidR="00D805D1" w:rsidRPr="00133F9B">
        <w:rPr>
          <w:i w:val="0"/>
          <w:color w:val="auto"/>
        </w:rPr>
        <w:t xml:space="preserve">Antes de comenzar, se debe verificar en los informes de revisión previos que todas las desviaciones fueron corregidas, si no </w:t>
      </w:r>
      <w:r w:rsidR="00123739" w:rsidRPr="00133F9B">
        <w:rPr>
          <w:i w:val="0"/>
          <w:color w:val="auto"/>
        </w:rPr>
        <w:t xml:space="preserve">fuese </w:t>
      </w:r>
      <w:r w:rsidR="00D805D1" w:rsidRPr="00133F9B">
        <w:rPr>
          <w:i w:val="0"/>
          <w:color w:val="auto"/>
        </w:rPr>
        <w:t xml:space="preserve"> así, las faltantes se incluyen para ser evaluadas.</w:t>
      </w:r>
    </w:p>
    <w:p w:rsidR="00CD075F" w:rsidRPr="00133F9B" w:rsidRDefault="00D805D1" w:rsidP="00886029">
      <w:pPr>
        <w:pStyle w:val="PSI-Comentario"/>
        <w:rPr>
          <w:i w:val="0"/>
          <w:color w:val="auto"/>
        </w:rPr>
      </w:pPr>
      <w:r w:rsidRPr="00133F9B">
        <w:rPr>
          <w:i w:val="0"/>
          <w:color w:val="auto"/>
        </w:rPr>
        <w:t xml:space="preserve">Como salida se obtiene el Informe de revisión de ajuste al Proceso, este informe debe ser distribuido a los responsables de las actividades y se debe asegurar de que son </w:t>
      </w:r>
      <w:r w:rsidR="003B4E86" w:rsidRPr="00133F9B">
        <w:rPr>
          <w:i w:val="0"/>
          <w:color w:val="auto"/>
        </w:rPr>
        <w:t>consientes</w:t>
      </w:r>
      <w:r w:rsidRPr="00133F9B">
        <w:rPr>
          <w:i w:val="0"/>
          <w:color w:val="auto"/>
        </w:rPr>
        <w:t xml:space="preserve"> de desviaciones o discrepancias encontradas.</w:t>
      </w:r>
      <w:bookmarkStart w:id="16" w:name="_Toc21938342"/>
    </w:p>
    <w:p w:rsidR="00CD075F" w:rsidRPr="00133F9B" w:rsidRDefault="00CD075F" w:rsidP="00886029">
      <w:pPr>
        <w:pStyle w:val="PSI-Comentario"/>
        <w:rPr>
          <w:i w:val="0"/>
          <w:color w:val="auto"/>
        </w:rPr>
      </w:pPr>
    </w:p>
    <w:p w:rsidR="00CB0D5A" w:rsidRPr="00133F9B" w:rsidRDefault="00CB0D5A" w:rsidP="00886029">
      <w:pPr>
        <w:pStyle w:val="PSI-Comentario"/>
        <w:rPr>
          <w:i w:val="0"/>
          <w:color w:val="auto"/>
        </w:rPr>
      </w:pPr>
    </w:p>
    <w:p w:rsidR="00D805D1" w:rsidRPr="00133F9B" w:rsidRDefault="00D805D1" w:rsidP="00CD075F">
      <w:pPr>
        <w:pStyle w:val="PSI-Ttulo4"/>
        <w:rPr>
          <w:i w:val="0"/>
          <w:color w:val="auto"/>
        </w:rPr>
      </w:pPr>
      <w:r w:rsidRPr="00133F9B">
        <w:rPr>
          <w:i w:val="0"/>
          <w:color w:val="auto"/>
        </w:rPr>
        <w:t>Realizar Revisión Técnica Formal (RTF)</w:t>
      </w:r>
      <w:bookmarkEnd w:id="16"/>
    </w:p>
    <w:p w:rsidR="00D805D1" w:rsidRPr="00133F9B" w:rsidRDefault="00D805D1" w:rsidP="00886029">
      <w:pPr>
        <w:pStyle w:val="PSI-Comentario"/>
        <w:rPr>
          <w:i w:val="0"/>
          <w:color w:val="auto"/>
        </w:rPr>
      </w:pPr>
      <w:r w:rsidRPr="00133F9B">
        <w:rPr>
          <w:i w:val="0"/>
          <w:color w:val="auto"/>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Pr="00133F9B" w:rsidRDefault="00D805D1" w:rsidP="00886029">
      <w:pPr>
        <w:pStyle w:val="PSI-Comentario"/>
        <w:rPr>
          <w:i w:val="0"/>
          <w:color w:val="auto"/>
        </w:rPr>
      </w:pPr>
      <w:r w:rsidRPr="00133F9B">
        <w:rPr>
          <w:i w:val="0"/>
          <w:color w:val="auto"/>
        </w:rPr>
        <w:t>En la reunión participan el responsable de SQA e integrantes del equipo de desarrollo.</w:t>
      </w:r>
    </w:p>
    <w:p w:rsidR="00D805D1" w:rsidRPr="00133F9B" w:rsidRDefault="00D805D1" w:rsidP="00886029">
      <w:pPr>
        <w:pStyle w:val="PSI-Comentario"/>
        <w:rPr>
          <w:i w:val="0"/>
          <w:color w:val="auto"/>
        </w:rPr>
      </w:pPr>
      <w:r w:rsidRPr="00133F9B">
        <w:rPr>
          <w:i w:val="0"/>
          <w:color w:val="auto"/>
        </w:rPr>
        <w:lastRenderedPageBreak/>
        <w:t>Se debe convocar a la reunión formalmente a los involucrados, informar del material que ellos deben preparar por adelantado, llevar una lista de preguntas y dudas que surgen del estudio del producto a ser revisado.</w:t>
      </w:r>
    </w:p>
    <w:p w:rsidR="00D805D1" w:rsidRPr="00133F9B" w:rsidRDefault="00D805D1" w:rsidP="00886029">
      <w:pPr>
        <w:pStyle w:val="PSI-Comentario"/>
        <w:rPr>
          <w:i w:val="0"/>
          <w:color w:val="auto"/>
        </w:rPr>
      </w:pPr>
      <w:r w:rsidRPr="00133F9B">
        <w:rPr>
          <w:i w:val="0"/>
          <w:color w:val="auto"/>
        </w:rPr>
        <w:t>La duración de la reunión no debe ser mayor a dos horas.</w:t>
      </w:r>
    </w:p>
    <w:p w:rsidR="00D805D1" w:rsidRPr="00133F9B" w:rsidRDefault="00D805D1" w:rsidP="00886029">
      <w:pPr>
        <w:pStyle w:val="PSI-Comentario"/>
        <w:rPr>
          <w:i w:val="0"/>
          <w:color w:val="auto"/>
        </w:rPr>
      </w:pPr>
      <w:r w:rsidRPr="00133F9B">
        <w:rPr>
          <w:i w:val="0"/>
          <w:color w:val="auto"/>
        </w:rPr>
        <w:t>Como salida se obtiene el Informe de RTF.</w:t>
      </w:r>
    </w:p>
    <w:p w:rsidR="00E71DF1" w:rsidRPr="00133F9B" w:rsidRDefault="00E71DF1" w:rsidP="007D0783">
      <w:pPr>
        <w:pStyle w:val="PSI-Normal"/>
      </w:pPr>
    </w:p>
    <w:p w:rsidR="00D805D1" w:rsidRPr="00133F9B" w:rsidRDefault="00D805D1" w:rsidP="00CD075F">
      <w:pPr>
        <w:pStyle w:val="PSI-Ttulo4"/>
        <w:rPr>
          <w:i w:val="0"/>
          <w:color w:val="auto"/>
        </w:rPr>
      </w:pPr>
      <w:bookmarkStart w:id="17" w:name="_Toc21938343"/>
      <w:r w:rsidRPr="00133F9B">
        <w:rPr>
          <w:i w:val="0"/>
          <w:color w:val="auto"/>
        </w:rPr>
        <w:t>Asegurar que las desviaciones son documentadas</w:t>
      </w:r>
      <w:bookmarkEnd w:id="17"/>
    </w:p>
    <w:p w:rsidR="00CB0D5A" w:rsidRPr="00133F9B" w:rsidRDefault="00A90544" w:rsidP="00886029">
      <w:pPr>
        <w:pStyle w:val="PSI-Comentario"/>
        <w:rPr>
          <w:i w:val="0"/>
          <w:color w:val="auto"/>
        </w:rPr>
      </w:pPr>
      <w:r w:rsidRPr="00133F9B">
        <w:rPr>
          <w:i w:val="0"/>
          <w:color w:val="auto"/>
        </w:rPr>
        <w:br/>
      </w:r>
      <w:r w:rsidR="00CB0D5A" w:rsidRPr="00133F9B">
        <w:rPr>
          <w:i w:val="0"/>
          <w:color w:val="auto"/>
        </w:rPr>
        <w:t>Las desviaciones encontradas en las actividades y en los productos deben ser documentadas y manejadas de acuerdo a un procedimiento establecido.</w:t>
      </w:r>
    </w:p>
    <w:p w:rsidR="00CB0D5A" w:rsidRPr="00133F9B" w:rsidRDefault="00CB0D5A" w:rsidP="00886029">
      <w:pPr>
        <w:pStyle w:val="PSI-Comentario"/>
        <w:rPr>
          <w:i w:val="0"/>
          <w:color w:val="auto"/>
        </w:rPr>
      </w:pPr>
      <w:r w:rsidRPr="00133F9B">
        <w:rPr>
          <w:i w:val="0"/>
          <w:color w:val="auto"/>
        </w:rPr>
        <w:t>Se debe chequear que los responsables de cada plan los modifiquen cada vez que sea necesario, basados en las desviaciones encontradas</w:t>
      </w:r>
      <w:r w:rsidR="001035D1" w:rsidRPr="00133F9B">
        <w:rPr>
          <w:i w:val="0"/>
          <w:color w:val="auto"/>
        </w:rPr>
        <w:t>.</w:t>
      </w:r>
    </w:p>
    <w:p w:rsidR="00D805D1" w:rsidRPr="00133F9B" w:rsidRDefault="00A90544" w:rsidP="00470764">
      <w:pPr>
        <w:pStyle w:val="PSI-Ttulo3"/>
        <w:rPr>
          <w:color w:val="auto"/>
        </w:rPr>
      </w:pPr>
      <w:bookmarkStart w:id="18" w:name="_Toc21938344"/>
      <w:r w:rsidRPr="00133F9B">
        <w:rPr>
          <w:color w:val="auto"/>
        </w:rPr>
        <w:br/>
      </w:r>
      <w:bookmarkStart w:id="19" w:name="_Toc452044051"/>
      <w:r w:rsidR="00D805D1" w:rsidRPr="00133F9B">
        <w:rPr>
          <w:color w:val="auto"/>
        </w:rPr>
        <w:t>Relaciones entre las actividades de SQA y la planificación</w:t>
      </w:r>
      <w:bookmarkEnd w:id="18"/>
      <w:bookmarkEnd w:id="19"/>
    </w:p>
    <w:p w:rsidR="00D805D1" w:rsidRPr="00133F9B" w:rsidRDefault="00D805D1" w:rsidP="00D805D1">
      <w:pPr>
        <w:pStyle w:val="MNormal"/>
        <w:ind w:left="851"/>
      </w:pPr>
    </w:p>
    <w:p w:rsidR="00D805D1" w:rsidRPr="00133F9B"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133F9B" w:rsidRPr="00133F9B" w:rsidTr="00A90544">
        <w:trPr>
          <w:trHeight w:val="308"/>
        </w:trPr>
        <w:tc>
          <w:tcPr>
            <w:tcW w:w="4962" w:type="dxa"/>
            <w:shd w:val="clear" w:color="auto" w:fill="C0C0C0"/>
            <w:vAlign w:val="center"/>
          </w:tcPr>
          <w:p w:rsidR="00D805D1" w:rsidRPr="00133F9B" w:rsidRDefault="00D805D1" w:rsidP="00A90544">
            <w:pPr>
              <w:pStyle w:val="MNormal"/>
              <w:jc w:val="center"/>
              <w:rPr>
                <w:b/>
              </w:rPr>
            </w:pPr>
            <w:r w:rsidRPr="00133F9B">
              <w:rPr>
                <w:b/>
              </w:rPr>
              <w:t>Actividad</w:t>
            </w:r>
          </w:p>
        </w:tc>
        <w:tc>
          <w:tcPr>
            <w:tcW w:w="2693" w:type="dxa"/>
            <w:shd w:val="clear" w:color="auto" w:fill="C0C0C0"/>
            <w:vAlign w:val="center"/>
          </w:tcPr>
          <w:p w:rsidR="00D805D1" w:rsidRPr="00133F9B" w:rsidRDefault="00D805D1" w:rsidP="00A90544">
            <w:pPr>
              <w:pStyle w:val="MNormal"/>
              <w:jc w:val="center"/>
              <w:rPr>
                <w:b/>
              </w:rPr>
            </w:pPr>
            <w:r w:rsidRPr="00133F9B">
              <w:rPr>
                <w:b/>
              </w:rPr>
              <w:t>Semana</w:t>
            </w:r>
          </w:p>
        </w:tc>
      </w:tr>
      <w:tr w:rsidR="00133F9B" w:rsidRPr="00133F9B" w:rsidTr="00A90544">
        <w:trPr>
          <w:trHeight w:val="308"/>
        </w:trPr>
        <w:tc>
          <w:tcPr>
            <w:tcW w:w="4962" w:type="dxa"/>
          </w:tcPr>
          <w:p w:rsidR="00D805D1" w:rsidRPr="00133F9B" w:rsidRDefault="007F7108" w:rsidP="00886029">
            <w:pPr>
              <w:pStyle w:val="PSI-ComentarioenTabla"/>
              <w:rPr>
                <w:i w:val="0"/>
                <w:color w:val="auto"/>
              </w:rPr>
            </w:pPr>
            <w:r w:rsidRPr="00133F9B">
              <w:rPr>
                <w:i w:val="0"/>
                <w:color w:val="auto"/>
              </w:rPr>
              <w:t>Definición del proyecto</w:t>
            </w:r>
          </w:p>
        </w:tc>
        <w:tc>
          <w:tcPr>
            <w:tcW w:w="2693" w:type="dxa"/>
          </w:tcPr>
          <w:p w:rsidR="00D805D1" w:rsidRPr="00133F9B" w:rsidRDefault="00DC5A7F" w:rsidP="00DC5A7F">
            <w:pPr>
              <w:pStyle w:val="PSI-ComentarioenTabla"/>
              <w:jc w:val="center"/>
              <w:rPr>
                <w:i w:val="0"/>
                <w:color w:val="auto"/>
              </w:rPr>
            </w:pPr>
            <w:r>
              <w:rPr>
                <w:i w:val="0"/>
                <w:color w:val="auto"/>
              </w:rPr>
              <w:t>Semana 1</w:t>
            </w:r>
          </w:p>
        </w:tc>
      </w:tr>
      <w:tr w:rsidR="00133F9B" w:rsidRPr="00133F9B" w:rsidTr="00A90544">
        <w:trPr>
          <w:trHeight w:val="308"/>
        </w:trPr>
        <w:tc>
          <w:tcPr>
            <w:tcW w:w="4962" w:type="dxa"/>
          </w:tcPr>
          <w:p w:rsidR="00D805D1" w:rsidRPr="00133F9B" w:rsidRDefault="00AA0257" w:rsidP="00886029">
            <w:pPr>
              <w:pStyle w:val="PSI-ComentarioenTabla"/>
              <w:rPr>
                <w:i w:val="0"/>
                <w:color w:val="auto"/>
              </w:rPr>
            </w:pPr>
            <w:r w:rsidRPr="00133F9B">
              <w:rPr>
                <w:i w:val="0"/>
                <w:color w:val="auto"/>
              </w:rPr>
              <w:t>Modificación Modelado de Negocio</w:t>
            </w:r>
          </w:p>
        </w:tc>
        <w:tc>
          <w:tcPr>
            <w:tcW w:w="2693" w:type="dxa"/>
          </w:tcPr>
          <w:p w:rsidR="00D805D1"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del Sistema</w:t>
            </w:r>
          </w:p>
        </w:tc>
        <w:tc>
          <w:tcPr>
            <w:tcW w:w="2693" w:type="dxa"/>
          </w:tcPr>
          <w:p w:rsidR="00AA0257" w:rsidRPr="00133F9B" w:rsidRDefault="00DC5A7F" w:rsidP="00DC5A7F">
            <w:pPr>
              <w:pStyle w:val="PSI-ComentarioenTabla"/>
              <w:jc w:val="center"/>
              <w:rPr>
                <w:i w:val="0"/>
                <w:color w:val="auto"/>
              </w:rPr>
            </w:pPr>
            <w:r>
              <w:rPr>
                <w:i w:val="0"/>
                <w:color w:val="auto"/>
              </w:rPr>
              <w:t>Semana 2</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Diagramas</w:t>
            </w:r>
          </w:p>
        </w:tc>
        <w:tc>
          <w:tcPr>
            <w:tcW w:w="2693" w:type="dxa"/>
          </w:tcPr>
          <w:p w:rsidR="00AA0257" w:rsidRPr="00133F9B" w:rsidRDefault="00DC5A7F" w:rsidP="00DC5A7F">
            <w:pPr>
              <w:pStyle w:val="PSI-ComentarioenTabla"/>
              <w:jc w:val="center"/>
              <w:rPr>
                <w:i w:val="0"/>
                <w:color w:val="auto"/>
              </w:rPr>
            </w:pPr>
            <w:r>
              <w:rPr>
                <w:i w:val="0"/>
                <w:color w:val="auto"/>
              </w:rPr>
              <w:t>Semana 3</w:t>
            </w:r>
          </w:p>
        </w:tc>
      </w:tr>
      <w:tr w:rsidR="00133F9B" w:rsidRPr="00133F9B" w:rsidTr="00A90544">
        <w:trPr>
          <w:trHeight w:val="308"/>
        </w:trPr>
        <w:tc>
          <w:tcPr>
            <w:tcW w:w="4962" w:type="dxa"/>
          </w:tcPr>
          <w:p w:rsidR="00AA0257" w:rsidRPr="00133F9B" w:rsidRDefault="00AA0257" w:rsidP="00886029">
            <w:pPr>
              <w:pStyle w:val="PSI-ComentarioenTabla"/>
              <w:rPr>
                <w:i w:val="0"/>
                <w:color w:val="auto"/>
              </w:rPr>
            </w:pPr>
            <w:r w:rsidRPr="00133F9B">
              <w:rPr>
                <w:i w:val="0"/>
                <w:color w:val="auto"/>
              </w:rPr>
              <w:t>Modificación de Modelado de Requerimiento</w:t>
            </w:r>
          </w:p>
        </w:tc>
        <w:tc>
          <w:tcPr>
            <w:tcW w:w="2693" w:type="dxa"/>
          </w:tcPr>
          <w:p w:rsidR="00AA0257" w:rsidRPr="00133F9B" w:rsidRDefault="00DC5A7F" w:rsidP="00DC5A7F">
            <w:pPr>
              <w:pStyle w:val="PSI-ComentarioenTabla"/>
              <w:jc w:val="center"/>
              <w:rPr>
                <w:i w:val="0"/>
                <w:color w:val="auto"/>
              </w:rPr>
            </w:pPr>
            <w:r>
              <w:rPr>
                <w:i w:val="0"/>
                <w:color w:val="auto"/>
              </w:rPr>
              <w:t>Semana 3 y4</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Elaboración de Plan de Riesgo</w:t>
            </w:r>
          </w:p>
        </w:tc>
        <w:tc>
          <w:tcPr>
            <w:tcW w:w="2693" w:type="dxa"/>
          </w:tcPr>
          <w:p w:rsidR="00AA0257" w:rsidRPr="00133F9B" w:rsidRDefault="00DC5A7F" w:rsidP="00DC5A7F">
            <w:pPr>
              <w:pStyle w:val="PSI-ComentarioenTabla"/>
              <w:jc w:val="center"/>
              <w:rPr>
                <w:i w:val="0"/>
                <w:color w:val="auto"/>
              </w:rPr>
            </w:pPr>
            <w:r>
              <w:rPr>
                <w:i w:val="0"/>
                <w:color w:val="auto"/>
              </w:rPr>
              <w:t>Semana 5</w:t>
            </w:r>
          </w:p>
        </w:tc>
      </w:tr>
      <w:tr w:rsidR="00133F9B" w:rsidRPr="00133F9B" w:rsidTr="00A90544">
        <w:trPr>
          <w:trHeight w:val="308"/>
        </w:trPr>
        <w:tc>
          <w:tcPr>
            <w:tcW w:w="4962" w:type="dxa"/>
          </w:tcPr>
          <w:p w:rsidR="00AA0257" w:rsidRPr="00133F9B" w:rsidRDefault="00AA0257" w:rsidP="00886029">
            <w:pPr>
              <w:pStyle w:val="PSI-ComentarioenTabla"/>
              <w:rPr>
                <w:i w:val="0"/>
                <w:color w:val="auto"/>
                <w:lang w:val="es-ES"/>
              </w:rPr>
            </w:pPr>
            <w:r w:rsidRPr="00133F9B">
              <w:rPr>
                <w:i w:val="0"/>
                <w:color w:val="auto"/>
                <w:lang w:val="es-ES"/>
              </w:rPr>
              <w:t xml:space="preserve">Elaboración de Plan de Configuración </w:t>
            </w:r>
          </w:p>
        </w:tc>
        <w:tc>
          <w:tcPr>
            <w:tcW w:w="2693" w:type="dxa"/>
          </w:tcPr>
          <w:p w:rsidR="00AA0257" w:rsidRPr="00133F9B" w:rsidRDefault="00DC5A7F" w:rsidP="00DC5A7F">
            <w:pPr>
              <w:pStyle w:val="PSI-ComentarioenTabla"/>
              <w:jc w:val="center"/>
              <w:rPr>
                <w:i w:val="0"/>
                <w:color w:val="auto"/>
              </w:rPr>
            </w:pPr>
            <w:r>
              <w:rPr>
                <w:i w:val="0"/>
                <w:color w:val="auto"/>
              </w:rPr>
              <w:t>Semana 6</w:t>
            </w:r>
          </w:p>
        </w:tc>
      </w:tr>
      <w:tr w:rsidR="00133F9B" w:rsidRPr="00133F9B" w:rsidTr="00A90544">
        <w:trPr>
          <w:trHeight w:val="308"/>
        </w:trPr>
        <w:tc>
          <w:tcPr>
            <w:tcW w:w="4962" w:type="dxa"/>
          </w:tcPr>
          <w:p w:rsidR="00AA0257" w:rsidRPr="00133F9B" w:rsidRDefault="00556845" w:rsidP="00886029">
            <w:pPr>
              <w:pStyle w:val="PSI-ComentarioenTabla"/>
              <w:rPr>
                <w:i w:val="0"/>
                <w:color w:val="auto"/>
              </w:rPr>
            </w:pPr>
            <w:r w:rsidRPr="00133F9B">
              <w:rPr>
                <w:i w:val="0"/>
                <w:color w:val="auto"/>
              </w:rPr>
              <w:t>Modificación de Plan de Calidad</w:t>
            </w:r>
          </w:p>
        </w:tc>
        <w:tc>
          <w:tcPr>
            <w:tcW w:w="2693" w:type="dxa"/>
          </w:tcPr>
          <w:p w:rsidR="00AA0257" w:rsidRPr="00133F9B" w:rsidRDefault="00DC5A7F" w:rsidP="00DC5A7F">
            <w:pPr>
              <w:pStyle w:val="PSI-ComentarioenTabla"/>
              <w:jc w:val="center"/>
              <w:rPr>
                <w:i w:val="0"/>
                <w:color w:val="auto"/>
              </w:rPr>
            </w:pPr>
            <w:r>
              <w:rPr>
                <w:i w:val="0"/>
                <w:color w:val="auto"/>
              </w:rPr>
              <w:t>Semana 6 y 7</w:t>
            </w:r>
            <w:bookmarkStart w:id="20" w:name="_GoBack"/>
            <w:bookmarkEnd w:id="20"/>
          </w:p>
        </w:tc>
      </w:tr>
    </w:tbl>
    <w:p w:rsidR="00D805D1" w:rsidRPr="00133F9B" w:rsidRDefault="003B4E86" w:rsidP="00D805D1">
      <w:pPr>
        <w:pStyle w:val="MNormal"/>
      </w:pPr>
      <w:r w:rsidRPr="00133F9B">
        <w:t xml:space="preserve">      </w:t>
      </w:r>
    </w:p>
    <w:p w:rsidR="00D805D1" w:rsidRPr="00133F9B" w:rsidRDefault="00F153D6" w:rsidP="00F153D6">
      <w:pPr>
        <w:pStyle w:val="PSI-Ttulo2"/>
        <w:ind w:left="0" w:firstLine="0"/>
        <w:rPr>
          <w:color w:val="auto"/>
        </w:rPr>
      </w:pPr>
      <w:bookmarkStart w:id="21" w:name="_Toc21938345"/>
      <w:r w:rsidRPr="00133F9B">
        <w:rPr>
          <w:color w:val="auto"/>
        </w:rPr>
        <w:br/>
      </w:r>
      <w:bookmarkStart w:id="22" w:name="_Toc452044052"/>
      <w:r w:rsidR="00D805D1" w:rsidRPr="00133F9B">
        <w:rPr>
          <w:color w:val="auto"/>
        </w:rPr>
        <w:t>Responsables</w:t>
      </w:r>
      <w:bookmarkEnd w:id="21"/>
      <w:bookmarkEnd w:id="22"/>
    </w:p>
    <w:p w:rsidR="00D805D1" w:rsidRPr="00133F9B" w:rsidRDefault="00D805D1" w:rsidP="00886029">
      <w:pPr>
        <w:pStyle w:val="PSI-Comentario"/>
        <w:rPr>
          <w:i w:val="0"/>
          <w:color w:val="auto"/>
        </w:rPr>
      </w:pPr>
      <w:r w:rsidRPr="00133F9B">
        <w:rPr>
          <w:i w:val="0"/>
          <w:color w:val="auto"/>
        </w:rPr>
        <w:t xml:space="preserve">Identificar los distintos responsables </w:t>
      </w:r>
      <w:r w:rsidR="001035D1" w:rsidRPr="00133F9B">
        <w:rPr>
          <w:i w:val="0"/>
          <w:color w:val="auto"/>
        </w:rPr>
        <w:t>de cada actividad identificada.</w:t>
      </w:r>
    </w:p>
    <w:p w:rsidR="00BB47A1" w:rsidRPr="00133F9B" w:rsidRDefault="00BB47A1" w:rsidP="00886029">
      <w:pPr>
        <w:pStyle w:val="PSI-Comentario"/>
        <w:rPr>
          <w:i w:val="0"/>
          <w:color w:val="auto"/>
        </w:rPr>
      </w:pPr>
      <w:r w:rsidRPr="00133F9B">
        <w:rPr>
          <w:i w:val="0"/>
          <w:color w:val="auto"/>
        </w:rPr>
        <w:t>Dichas actividades son: las revisiones, el análisis causal, el mantener  una base de datos de los errores encontrados a lo largo del desarrollo e informes.</w:t>
      </w:r>
    </w:p>
    <w:p w:rsidR="00BB47A1" w:rsidRPr="00133F9B" w:rsidRDefault="00BB47A1" w:rsidP="00886029">
      <w:pPr>
        <w:pStyle w:val="PSI-Comentario"/>
        <w:rPr>
          <w:i w:val="0"/>
          <w:color w:val="auto"/>
        </w:rPr>
      </w:pPr>
      <w:r w:rsidRPr="00133F9B">
        <w:rPr>
          <w:i w:val="0"/>
          <w:color w:val="auto"/>
        </w:rPr>
        <w:lastRenderedPageBreak/>
        <w:t xml:space="preserve"> Para la puesta en marcha de estas actividades se deberá seguir  el siguiente ciclo de prevención:</w:t>
      </w:r>
    </w:p>
    <w:p w:rsidR="00BB47A1" w:rsidRPr="00133F9B" w:rsidRDefault="00BB47A1" w:rsidP="00886029">
      <w:pPr>
        <w:pStyle w:val="PSI-ComentarioVieta"/>
        <w:rPr>
          <w:i w:val="0"/>
          <w:color w:val="auto"/>
        </w:rPr>
      </w:pPr>
      <w:r w:rsidRPr="00133F9B">
        <w:rPr>
          <w:i w:val="0"/>
          <w:color w:val="auto"/>
        </w:rPr>
        <w:t>Ejecutar una tarea</w:t>
      </w:r>
    </w:p>
    <w:p w:rsidR="00BB47A1" w:rsidRPr="00133F9B" w:rsidRDefault="00BB47A1" w:rsidP="00886029">
      <w:pPr>
        <w:pStyle w:val="PSI-ComentarioVieta"/>
        <w:rPr>
          <w:i w:val="0"/>
          <w:color w:val="auto"/>
        </w:rPr>
      </w:pPr>
      <w:r w:rsidRPr="00133F9B">
        <w:rPr>
          <w:i w:val="0"/>
          <w:color w:val="auto"/>
        </w:rPr>
        <w:t>Realizar un control de revisiones, para decidir la aceptación o necesidad de corrección de dicha tarea.</w:t>
      </w:r>
    </w:p>
    <w:p w:rsidR="00BB47A1" w:rsidRPr="00133F9B" w:rsidRDefault="00BB47A1" w:rsidP="00886029">
      <w:pPr>
        <w:pStyle w:val="PSI-ComentarioVieta"/>
        <w:rPr>
          <w:i w:val="0"/>
          <w:color w:val="auto"/>
        </w:rPr>
      </w:pPr>
      <w:r w:rsidRPr="00133F9B">
        <w:rPr>
          <w:i w:val="0"/>
          <w:color w:val="auto"/>
        </w:rPr>
        <w:t xml:space="preserve">En caso de que en la revisión se presenten errores se </w:t>
      </w:r>
      <w:r w:rsidR="00F153D6" w:rsidRPr="00133F9B">
        <w:rPr>
          <w:i w:val="0"/>
          <w:color w:val="auto"/>
        </w:rPr>
        <w:t>realizara</w:t>
      </w:r>
      <w:r w:rsidRPr="00133F9B">
        <w:rPr>
          <w:i w:val="0"/>
          <w:color w:val="auto"/>
        </w:rPr>
        <w:t xml:space="preserve"> un análisis causal para determinar el motivo de estos. Se analiza un determinado error, se establece una hipótesis de su posible causa, se trata de deducir en </w:t>
      </w:r>
      <w:r w:rsidR="00F70276" w:rsidRPr="00133F9B">
        <w:rPr>
          <w:i w:val="0"/>
          <w:color w:val="auto"/>
        </w:rPr>
        <w:t>qué</w:t>
      </w:r>
      <w:r w:rsidRPr="00133F9B">
        <w:rPr>
          <w:i w:val="0"/>
          <w:color w:val="auto"/>
        </w:rPr>
        <w:t xml:space="preserve"> momento se produjo y </w:t>
      </w:r>
      <w:r w:rsidR="00F70276" w:rsidRPr="00133F9B">
        <w:rPr>
          <w:i w:val="0"/>
          <w:color w:val="auto"/>
        </w:rPr>
        <w:t>por qué</w:t>
      </w:r>
      <w:r w:rsidRPr="00133F9B">
        <w:rPr>
          <w:i w:val="0"/>
          <w:color w:val="auto"/>
        </w:rPr>
        <w:t>. Luego se deberá realizar la corrección del mismo y tomar una acción correctiva con el fin de eliminar la causa del problema.</w:t>
      </w:r>
    </w:p>
    <w:p w:rsidR="00BB47A1" w:rsidRPr="00133F9B" w:rsidRDefault="00BB47A1" w:rsidP="00886029">
      <w:pPr>
        <w:pStyle w:val="PSI-ComentarioVieta"/>
        <w:rPr>
          <w:i w:val="0"/>
          <w:color w:val="auto"/>
        </w:rPr>
      </w:pPr>
      <w:r w:rsidRPr="00133F9B">
        <w:rPr>
          <w:i w:val="0"/>
          <w:color w:val="auto"/>
        </w:rPr>
        <w:t>El resultado  del análisis causal es ingresado a una base de datos para mantener un registro y poder obtener métricas</w:t>
      </w:r>
      <w:r w:rsidR="00F153D6" w:rsidRPr="00133F9B">
        <w:rPr>
          <w:i w:val="0"/>
          <w:color w:val="auto"/>
        </w:rPr>
        <w:t>.</w:t>
      </w:r>
    </w:p>
    <w:p w:rsidR="00BB47A1" w:rsidRPr="00133F9B" w:rsidRDefault="00BB47A1" w:rsidP="00886029">
      <w:pPr>
        <w:pStyle w:val="PSI-ComentarioVieta"/>
        <w:rPr>
          <w:i w:val="0"/>
          <w:color w:val="auto"/>
        </w:rPr>
      </w:pPr>
      <w:r w:rsidRPr="00133F9B">
        <w:rPr>
          <w:i w:val="0"/>
          <w:color w:val="auto"/>
        </w:rPr>
        <w:t>Se comienza nuevamente el ciclo ejecutando la tarea.</w:t>
      </w:r>
      <w:r w:rsidR="00F153D6" w:rsidRPr="00133F9B">
        <w:rPr>
          <w:i w:val="0"/>
          <w:color w:val="auto"/>
        </w:rPr>
        <w:t xml:space="preserve"> </w:t>
      </w:r>
    </w:p>
    <w:p w:rsidR="00BB47A1" w:rsidRPr="00133F9B" w:rsidRDefault="00BB47A1" w:rsidP="00886029">
      <w:pPr>
        <w:pStyle w:val="PSI-Comentario"/>
        <w:rPr>
          <w:i w:val="0"/>
          <w:color w:val="auto"/>
        </w:rPr>
      </w:pPr>
    </w:p>
    <w:p w:rsidR="00116BB3" w:rsidRPr="00133F9B" w:rsidRDefault="00116BB3" w:rsidP="00116BB3">
      <w:pPr>
        <w:pStyle w:val="PSI-Ttulo1"/>
        <w:rPr>
          <w:color w:val="auto"/>
        </w:rPr>
      </w:pPr>
      <w:bookmarkStart w:id="23" w:name="_Toc21938346"/>
      <w:bookmarkStart w:id="24" w:name="_Toc452044053"/>
      <w:r w:rsidRPr="00133F9B">
        <w:rPr>
          <w:color w:val="auto"/>
        </w:rPr>
        <w:t>Documentación</w:t>
      </w:r>
      <w:bookmarkEnd w:id="23"/>
      <w:bookmarkEnd w:id="24"/>
    </w:p>
    <w:p w:rsidR="00116BB3" w:rsidRPr="00133F9B" w:rsidRDefault="00116BB3" w:rsidP="00116BB3">
      <w:pPr>
        <w:pStyle w:val="PSI-Ttulo2"/>
        <w:rPr>
          <w:color w:val="auto"/>
        </w:rPr>
      </w:pPr>
      <w:bookmarkStart w:id="25" w:name="_Toc21938347"/>
      <w:bookmarkStart w:id="26" w:name="_Toc452044054"/>
      <w:r w:rsidRPr="00133F9B">
        <w:rPr>
          <w:color w:val="auto"/>
        </w:rPr>
        <w:t>Propósito</w:t>
      </w:r>
      <w:bookmarkEnd w:id="25"/>
      <w:bookmarkEnd w:id="26"/>
    </w:p>
    <w:p w:rsidR="00F153D6" w:rsidRPr="00133F9B" w:rsidRDefault="00504BF6" w:rsidP="00886029">
      <w:pPr>
        <w:pStyle w:val="PSI-Comentario"/>
        <w:rPr>
          <w:i w:val="0"/>
          <w:color w:val="auto"/>
        </w:rPr>
      </w:pPr>
      <w:r w:rsidRPr="00133F9B">
        <w:rPr>
          <w:i w:val="0"/>
          <w:color w:val="auto"/>
        </w:rPr>
        <w:t>Documentar el proceso en el cual se va desarrollando el Sistema</w:t>
      </w:r>
      <w:r w:rsidR="004C2ECA" w:rsidRPr="00133F9B">
        <w:rPr>
          <w:i w:val="0"/>
          <w:color w:val="auto"/>
        </w:rPr>
        <w:t xml:space="preserve"> de acuerdo al modelado de requerimiento</w:t>
      </w:r>
      <w:r w:rsidRPr="00133F9B">
        <w:rPr>
          <w:i w:val="0"/>
          <w:color w:val="auto"/>
        </w:rPr>
        <w:t xml:space="preserve">, si en el mismo se encuentran problemas </w:t>
      </w:r>
      <w:r w:rsidR="004C2ECA" w:rsidRPr="00133F9B">
        <w:rPr>
          <w:i w:val="0"/>
          <w:color w:val="auto"/>
        </w:rPr>
        <w:t>el siguiente paso es anotar esos errores con sus definiciones y la corrección que se le dio</w:t>
      </w:r>
      <w:r w:rsidR="00A431DE" w:rsidRPr="00133F9B">
        <w:rPr>
          <w:i w:val="0"/>
          <w:color w:val="auto"/>
        </w:rPr>
        <w:t xml:space="preserve"> de acuerdo al Plan de Configuració</w:t>
      </w:r>
      <w:r w:rsidR="00D950D2" w:rsidRPr="00133F9B">
        <w:rPr>
          <w:i w:val="0"/>
          <w:color w:val="auto"/>
        </w:rPr>
        <w:t>n</w:t>
      </w:r>
      <w:r w:rsidR="00D214FA" w:rsidRPr="00133F9B">
        <w:rPr>
          <w:i w:val="0"/>
          <w:color w:val="auto"/>
        </w:rPr>
        <w:t xml:space="preserve"> y t</w:t>
      </w:r>
      <w:r w:rsidR="00B11F19" w:rsidRPr="00133F9B">
        <w:rPr>
          <w:i w:val="0"/>
          <w:color w:val="auto"/>
        </w:rPr>
        <w:t>eniendo en cuenta los posibles riesgos citados en el Plan de Riesgo</w:t>
      </w:r>
      <w:r w:rsidR="00D214FA" w:rsidRPr="00133F9B">
        <w:rPr>
          <w:i w:val="0"/>
          <w:color w:val="auto"/>
        </w:rPr>
        <w:t>.</w:t>
      </w:r>
    </w:p>
    <w:p w:rsidR="00E8650B" w:rsidRPr="00133F9B" w:rsidRDefault="00116BB3" w:rsidP="00E8650B">
      <w:pPr>
        <w:pStyle w:val="PSI-Ttulo2"/>
        <w:rPr>
          <w:color w:val="auto"/>
        </w:rPr>
      </w:pPr>
      <w:bookmarkStart w:id="27" w:name="_Toc21938348"/>
      <w:bookmarkStart w:id="28" w:name="_Toc452044055"/>
      <w:r w:rsidRPr="00133F9B">
        <w:rPr>
          <w:color w:val="auto"/>
        </w:rPr>
        <w:t>Documentación mínima requerida</w:t>
      </w:r>
      <w:bookmarkStart w:id="29" w:name="_Toc21938349"/>
      <w:bookmarkStart w:id="30" w:name="_Toc452044056"/>
      <w:bookmarkEnd w:id="27"/>
      <w:bookmarkEnd w:id="28"/>
    </w:p>
    <w:p w:rsidR="00116BB3" w:rsidRPr="00133F9B" w:rsidRDefault="00116BB3" w:rsidP="00E8650B">
      <w:pPr>
        <w:pStyle w:val="PSI-Ttulo2"/>
        <w:rPr>
          <w:color w:val="auto"/>
        </w:rPr>
      </w:pPr>
      <w:r w:rsidRPr="00133F9B">
        <w:rPr>
          <w:color w:val="auto"/>
        </w:rPr>
        <w:t>Especificación de requerimientos del software</w:t>
      </w:r>
      <w:bookmarkEnd w:id="29"/>
      <w:bookmarkEnd w:id="30"/>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Empresa</w:t>
      </w:r>
      <w:r w:rsidRPr="00133F9B">
        <w:rPr>
          <w:b/>
        </w:rPr>
        <w:t xml:space="preserve"> (</w:t>
      </w:r>
      <w:r w:rsidRPr="00133F9B">
        <w:rPr>
          <w:rFonts w:ascii="Times New Roman" w:hAnsi="Times New Roman"/>
          <w:b/>
        </w:rPr>
        <w:t>Login - Empresa):</w:t>
      </w:r>
      <w:r w:rsidRPr="00133F9B">
        <w:t xml:space="preserve"> Se le proveerá de un usuario y contraseña para que pueda acceder  y tener control de los servicios que provee 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roles:</w:t>
      </w:r>
      <w:r w:rsidRPr="00133F9B">
        <w:t xml:space="preserve"> Se especificará los niveles de accesos del sistema. </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usuario</w:t>
      </w:r>
      <w:r w:rsidRPr="00133F9B">
        <w:rPr>
          <w:b/>
        </w:rPr>
        <w:t>:</w:t>
      </w:r>
      <w:r w:rsidRPr="00133F9B">
        <w:t xml:space="preserve"> Se crearan los diferentes usuarios del sistema indicando sus roles.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menú:</w:t>
      </w:r>
      <w:r w:rsidRPr="00133F9B">
        <w:t xml:space="preserve"> Este contendrá un formulario para el registro de los datos del producto, platos, precios, foto, etc.</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pedidos:</w:t>
      </w:r>
      <w:r w:rsidRPr="00133F9B">
        <w:t xml:space="preserve"> Este contendrá opciones para manejar los estados de los pedidos.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Gestión de informes</w:t>
      </w:r>
      <w:r w:rsidRPr="00133F9B">
        <w:rPr>
          <w:rFonts w:ascii="Times New Roman" w:hAnsi="Times New Roman"/>
        </w:rPr>
        <w:t>:</w:t>
      </w:r>
      <w:r w:rsidRPr="00133F9B">
        <w:t xml:space="preserve"> Este contendrá opción para generar informes estadísticos.</w:t>
      </w:r>
    </w:p>
    <w:p w:rsidR="000355CD" w:rsidRPr="00133F9B" w:rsidRDefault="000355CD" w:rsidP="000355CD">
      <w:pPr>
        <w:pStyle w:val="Prrafodelista"/>
        <w:numPr>
          <w:ilvl w:val="0"/>
          <w:numId w:val="3"/>
        </w:numPr>
        <w:spacing w:before="0" w:after="160" w:line="259" w:lineRule="auto"/>
        <w:ind w:left="1080"/>
        <w:jc w:val="both"/>
      </w:pPr>
      <w:r w:rsidRPr="00133F9B">
        <w:rPr>
          <w:rFonts w:ascii="Times New Roman" w:hAnsi="Times New Roman"/>
          <w:b/>
        </w:rPr>
        <w:t>Registro de cliente (Login - cliente):</w:t>
      </w:r>
      <w:r w:rsidRPr="00133F9B">
        <w:t xml:space="preserve"> El cliente deberá registrarse antes de solicitar el pedido.</w:t>
      </w:r>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rPr>
        <w:t>Elección y confirmación del pedido:</w:t>
      </w:r>
      <w:r w:rsidRPr="00133F9B">
        <w:t xml:space="preserve"> Este contendrá opciones de elección de los diferentes tipos de platos que a su vez deberá ser confirmado.</w:t>
      </w:r>
      <w:bookmarkStart w:id="31" w:name="_Toc453203846"/>
    </w:p>
    <w:p w:rsidR="002C022E" w:rsidRPr="00133F9B" w:rsidRDefault="000355CD" w:rsidP="002C022E">
      <w:pPr>
        <w:pStyle w:val="Prrafodelista"/>
        <w:numPr>
          <w:ilvl w:val="0"/>
          <w:numId w:val="3"/>
        </w:numPr>
        <w:spacing w:before="0" w:after="160" w:line="259" w:lineRule="auto"/>
        <w:ind w:left="1080"/>
        <w:jc w:val="both"/>
      </w:pPr>
      <w:r w:rsidRPr="00133F9B">
        <w:rPr>
          <w:rFonts w:ascii="Times New Roman" w:hAnsi="Times New Roman"/>
          <w:b/>
          <w:sz w:val="24"/>
          <w:szCs w:val="24"/>
        </w:rPr>
        <w:t>Interfaces Externas</w:t>
      </w:r>
      <w:bookmarkEnd w:id="31"/>
      <w:r w:rsidRPr="00133F9B">
        <w:rPr>
          <w:rFonts w:ascii="Times New Roman" w:hAnsi="Times New Roman"/>
          <w:b/>
          <w:sz w:val="24"/>
          <w:szCs w:val="24"/>
        </w:rPr>
        <w:t xml:space="preserve"> </w:t>
      </w:r>
    </w:p>
    <w:p w:rsidR="002C022E" w:rsidRPr="00133F9B" w:rsidRDefault="000355CD" w:rsidP="002C022E">
      <w:pPr>
        <w:pStyle w:val="Prrafodelista"/>
        <w:spacing w:before="0" w:after="160" w:line="259" w:lineRule="auto"/>
        <w:ind w:left="1080" w:firstLine="0"/>
        <w:jc w:val="both"/>
      </w:pPr>
      <w:r w:rsidRPr="00133F9B">
        <w:lastRenderedPageBreak/>
        <w:t>El sistema DeliverYApp no tendrá interconexión con otros sistemas informáticos por lo tanto no es necesario la utilización de interfaces específicas para este punto.</w:t>
      </w:r>
      <w:bookmarkStart w:id="32" w:name="_Toc453203847"/>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Funciones del Sistema</w:t>
      </w:r>
      <w:bookmarkEnd w:id="32"/>
    </w:p>
    <w:p w:rsidR="000355CD" w:rsidRPr="00133F9B" w:rsidRDefault="000355CD" w:rsidP="000355CD">
      <w:pPr>
        <w:pStyle w:val="Prrafodelista"/>
        <w:numPr>
          <w:ilvl w:val="0"/>
          <w:numId w:val="5"/>
        </w:numPr>
        <w:spacing w:before="0" w:after="160" w:line="259" w:lineRule="auto"/>
        <w:jc w:val="both"/>
      </w:pPr>
      <w:r w:rsidRPr="00133F9B">
        <w:t xml:space="preserve">El cliente primeramente deberá registrarse para realizar su pedido.  </w:t>
      </w:r>
    </w:p>
    <w:p w:rsidR="000355CD" w:rsidRPr="00133F9B" w:rsidRDefault="000355CD" w:rsidP="000355CD">
      <w:pPr>
        <w:pStyle w:val="Prrafodelista"/>
        <w:numPr>
          <w:ilvl w:val="0"/>
          <w:numId w:val="5"/>
        </w:numPr>
        <w:spacing w:before="0" w:after="160" w:line="259" w:lineRule="auto"/>
        <w:jc w:val="both"/>
      </w:pPr>
      <w:r w:rsidRPr="00133F9B">
        <w:t>Deberá contar con los módulos  citados más arriba.</w:t>
      </w:r>
    </w:p>
    <w:p w:rsidR="002C022E" w:rsidRPr="00133F9B" w:rsidRDefault="000355CD" w:rsidP="002C022E">
      <w:pPr>
        <w:pStyle w:val="Prrafodelista"/>
        <w:numPr>
          <w:ilvl w:val="0"/>
          <w:numId w:val="5"/>
        </w:numPr>
        <w:spacing w:before="0" w:after="160" w:line="259" w:lineRule="auto"/>
        <w:jc w:val="both"/>
      </w:pPr>
      <w:r w:rsidRPr="00133F9B">
        <w:t>Contará con módulos  de reportes estadísticos de los pedidos realizados.</w:t>
      </w:r>
      <w:bookmarkStart w:id="33" w:name="_Toc453203848"/>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Rendimiento del sistema</w:t>
      </w:r>
      <w:bookmarkEnd w:id="33"/>
    </w:p>
    <w:p w:rsidR="000355CD" w:rsidRPr="00133F9B" w:rsidRDefault="000355CD" w:rsidP="002C022E">
      <w:pPr>
        <w:pStyle w:val="Prrafodelista"/>
        <w:numPr>
          <w:ilvl w:val="0"/>
          <w:numId w:val="5"/>
        </w:numPr>
        <w:spacing w:before="0" w:after="160" w:line="259" w:lineRule="auto"/>
        <w:jc w:val="both"/>
      </w:pPr>
      <w:r w:rsidRPr="00133F9B">
        <w:t>Necesitará una terminal como mínimo.</w:t>
      </w:r>
    </w:p>
    <w:p w:rsidR="000355CD" w:rsidRPr="00133F9B" w:rsidRDefault="000355CD" w:rsidP="002C022E">
      <w:pPr>
        <w:pStyle w:val="Prrafodelista"/>
        <w:numPr>
          <w:ilvl w:val="0"/>
          <w:numId w:val="5"/>
        </w:numPr>
        <w:spacing w:before="0" w:after="160" w:line="259" w:lineRule="auto"/>
        <w:jc w:val="both"/>
      </w:pPr>
      <w:r w:rsidRPr="00133F9B">
        <w:t>El computador del usuario deberá contar con un navegador web (Google Chrome, Firefox, Internet Explorer, etc.).</w:t>
      </w:r>
    </w:p>
    <w:p w:rsidR="002C022E" w:rsidRPr="00133F9B" w:rsidRDefault="000355CD" w:rsidP="002C022E">
      <w:pPr>
        <w:pStyle w:val="Prrafodelista"/>
        <w:numPr>
          <w:ilvl w:val="0"/>
          <w:numId w:val="5"/>
        </w:numPr>
        <w:spacing w:before="0" w:after="160" w:line="259" w:lineRule="auto"/>
        <w:jc w:val="both"/>
      </w:pPr>
      <w:r w:rsidRPr="00133F9B">
        <w:t>Conexión a internet.</w:t>
      </w:r>
      <w:bookmarkStart w:id="34" w:name="_Toc453203849"/>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Requerimientos lógicos del sistema de base de datos</w:t>
      </w:r>
      <w:bookmarkEnd w:id="34"/>
    </w:p>
    <w:p w:rsidR="000355CD" w:rsidRPr="00133F9B" w:rsidRDefault="000355CD" w:rsidP="002C022E">
      <w:pPr>
        <w:pStyle w:val="Prrafodelista"/>
        <w:numPr>
          <w:ilvl w:val="0"/>
          <w:numId w:val="5"/>
        </w:numPr>
        <w:spacing w:before="0" w:after="160" w:line="259" w:lineRule="auto"/>
        <w:jc w:val="both"/>
      </w:pPr>
      <w:r w:rsidRPr="00133F9B">
        <w:t>El sistema debe permitir la retención de datos para guardar un registro de ellos para posterior reportes.</w:t>
      </w:r>
    </w:p>
    <w:p w:rsidR="000355CD" w:rsidRPr="00133F9B" w:rsidRDefault="000355CD" w:rsidP="002C022E">
      <w:pPr>
        <w:pStyle w:val="Prrafodelista"/>
        <w:numPr>
          <w:ilvl w:val="0"/>
          <w:numId w:val="5"/>
        </w:numPr>
        <w:spacing w:before="0" w:after="160" w:line="259" w:lineRule="auto"/>
        <w:jc w:val="both"/>
      </w:pPr>
      <w:r w:rsidRPr="00133F9B">
        <w:t>El sistema debe tener en cuenta que información solo puede ser eliminada y cual es de gran importancia.</w:t>
      </w:r>
    </w:p>
    <w:p w:rsidR="002C022E" w:rsidRPr="00133F9B" w:rsidRDefault="000355CD" w:rsidP="002C022E">
      <w:pPr>
        <w:pStyle w:val="Prrafodelista"/>
        <w:numPr>
          <w:ilvl w:val="0"/>
          <w:numId w:val="5"/>
        </w:numPr>
        <w:spacing w:before="0" w:after="160" w:line="259" w:lineRule="auto"/>
        <w:jc w:val="both"/>
      </w:pPr>
      <w:r w:rsidRPr="00133F9B">
        <w:t>La infraestructura debe ser capaz de soportar estos procedimientos.</w:t>
      </w:r>
      <w:bookmarkStart w:id="35" w:name="_Toc453203850"/>
    </w:p>
    <w:p w:rsidR="000355CD" w:rsidRPr="00133F9B" w:rsidRDefault="000355CD" w:rsidP="002C022E">
      <w:pPr>
        <w:pStyle w:val="Prrafodelista"/>
        <w:numPr>
          <w:ilvl w:val="0"/>
          <w:numId w:val="3"/>
        </w:numPr>
        <w:spacing w:before="0" w:after="160" w:line="259" w:lineRule="auto"/>
        <w:jc w:val="both"/>
      </w:pPr>
      <w:r w:rsidRPr="00133F9B">
        <w:rPr>
          <w:rFonts w:ascii="Times New Roman" w:hAnsi="Times New Roman"/>
          <w:b/>
          <w:sz w:val="24"/>
          <w:szCs w:val="24"/>
        </w:rPr>
        <w:t>Propiedades emergentes del Sistema</w:t>
      </w:r>
      <w:bookmarkEnd w:id="35"/>
    </w:p>
    <w:p w:rsidR="000355CD" w:rsidRPr="00133F9B" w:rsidRDefault="000355CD" w:rsidP="002C022E">
      <w:pPr>
        <w:pStyle w:val="Prrafodelista"/>
        <w:numPr>
          <w:ilvl w:val="0"/>
          <w:numId w:val="5"/>
        </w:numPr>
        <w:spacing w:before="0" w:after="160" w:line="259" w:lineRule="auto"/>
        <w:jc w:val="both"/>
      </w:pPr>
      <w:r w:rsidRPr="00133F9B">
        <w:t>Seguridad: será por medio de un usuario y una contraseña, el encargado de la asignación de tal tarea será el administrador del sistema teniendo en cuenta el nivel de acceso a cada usuario.</w:t>
      </w:r>
    </w:p>
    <w:p w:rsidR="00CB0D5A" w:rsidRPr="00133F9B" w:rsidRDefault="000355CD" w:rsidP="00FE730D">
      <w:pPr>
        <w:pStyle w:val="Prrafodelista"/>
        <w:numPr>
          <w:ilvl w:val="0"/>
          <w:numId w:val="5"/>
        </w:numPr>
        <w:spacing w:before="0" w:after="160" w:line="259" w:lineRule="auto"/>
        <w:jc w:val="both"/>
      </w:pPr>
      <w:r w:rsidRPr="00133F9B">
        <w:t>Portabilidad: puesto que funcionara con cualquier plataforma web.</w:t>
      </w:r>
    </w:p>
    <w:p w:rsidR="00116BB3" w:rsidRPr="00133F9B" w:rsidRDefault="00116BB3" w:rsidP="00E42D65">
      <w:pPr>
        <w:pStyle w:val="PSI-Comentario"/>
        <w:spacing w:before="0" w:line="240" w:lineRule="auto"/>
        <w:rPr>
          <w:b/>
          <w:i w:val="0"/>
          <w:color w:val="auto"/>
        </w:rPr>
      </w:pPr>
      <w:r w:rsidRPr="00133F9B">
        <w:rPr>
          <w:b/>
          <w:i w:val="0"/>
          <w:color w:val="auto"/>
        </w:rPr>
        <w:t>Funcionalidad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decuación a las necesidades</w:t>
      </w:r>
    </w:p>
    <w:p w:rsidR="00116BB3" w:rsidRPr="00133F9B" w:rsidRDefault="005F3796" w:rsidP="00E42D65">
      <w:pPr>
        <w:pStyle w:val="PSI-ComentarioNumeracin"/>
        <w:spacing w:line="240" w:lineRule="auto"/>
        <w:rPr>
          <w:i w:val="0"/>
          <w:color w:val="auto"/>
        </w:rPr>
      </w:pPr>
      <w:r w:rsidRPr="00133F9B">
        <w:rPr>
          <w:i w:val="0"/>
          <w:color w:val="auto"/>
        </w:rPr>
        <w:t>P</w:t>
      </w:r>
      <w:r w:rsidR="00116BB3" w:rsidRPr="00133F9B">
        <w:rPr>
          <w:i w:val="0"/>
          <w:color w:val="auto"/>
        </w:rPr>
        <w:t>recisión de los resultados</w:t>
      </w:r>
    </w:p>
    <w:p w:rsidR="00116BB3" w:rsidRPr="00133F9B" w:rsidRDefault="005F3796" w:rsidP="00E42D65">
      <w:pPr>
        <w:pStyle w:val="PSI-ComentarioNumeracin"/>
        <w:spacing w:line="240" w:lineRule="auto"/>
        <w:rPr>
          <w:i w:val="0"/>
          <w:color w:val="auto"/>
        </w:rPr>
      </w:pPr>
      <w:r w:rsidRPr="00133F9B">
        <w:rPr>
          <w:i w:val="0"/>
          <w:color w:val="auto"/>
        </w:rPr>
        <w:t>S</w:t>
      </w:r>
      <w:r w:rsidR="00E42D65" w:rsidRPr="00133F9B">
        <w:rPr>
          <w:i w:val="0"/>
          <w:color w:val="auto"/>
        </w:rPr>
        <w:t>eguridad de los datos</w:t>
      </w:r>
    </w:p>
    <w:p w:rsidR="00116BB3" w:rsidRPr="00133F9B" w:rsidRDefault="00116BB3" w:rsidP="00E42D65">
      <w:pPr>
        <w:pStyle w:val="PSI-Comentario"/>
        <w:spacing w:before="0" w:line="240" w:lineRule="auto"/>
        <w:rPr>
          <w:b/>
          <w:i w:val="0"/>
          <w:color w:val="auto"/>
        </w:rPr>
      </w:pPr>
      <w:r w:rsidRPr="00133F9B">
        <w:rPr>
          <w:b/>
          <w:i w:val="0"/>
          <w:color w:val="auto"/>
        </w:rPr>
        <w:t>Confiabilidad</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adurez</w:t>
      </w:r>
    </w:p>
    <w:p w:rsidR="00116BB3" w:rsidRPr="00133F9B" w:rsidRDefault="005F3796" w:rsidP="00E42D65">
      <w:pPr>
        <w:pStyle w:val="PSI-ComentarioNumeracin"/>
        <w:spacing w:line="240" w:lineRule="auto"/>
        <w:rPr>
          <w:i w:val="0"/>
          <w:color w:val="auto"/>
        </w:rPr>
      </w:pPr>
      <w:r w:rsidRPr="00133F9B">
        <w:rPr>
          <w:i w:val="0"/>
          <w:color w:val="auto"/>
        </w:rPr>
        <w:t>T</w:t>
      </w:r>
      <w:r w:rsidR="00116BB3" w:rsidRPr="00133F9B">
        <w:rPr>
          <w:i w:val="0"/>
          <w:color w:val="auto"/>
        </w:rPr>
        <w:t>olerancia a faltas</w:t>
      </w:r>
    </w:p>
    <w:p w:rsidR="00116BB3" w:rsidRPr="00133F9B" w:rsidRDefault="005F3796" w:rsidP="00E42D65">
      <w:pPr>
        <w:pStyle w:val="PSI-ComentarioNumeracin"/>
        <w:spacing w:line="240" w:lineRule="auto"/>
        <w:rPr>
          <w:i w:val="0"/>
          <w:color w:val="auto"/>
        </w:rPr>
      </w:pPr>
      <w:r w:rsidRPr="00133F9B">
        <w:rPr>
          <w:i w:val="0"/>
          <w:color w:val="auto"/>
        </w:rPr>
        <w:t>R</w:t>
      </w:r>
      <w:r w:rsidR="00C16245" w:rsidRPr="00133F9B">
        <w:rPr>
          <w:i w:val="0"/>
          <w:color w:val="auto"/>
        </w:rPr>
        <w:t>ecuperabilidad</w:t>
      </w:r>
    </w:p>
    <w:p w:rsidR="00116BB3" w:rsidRPr="00133F9B" w:rsidRDefault="00116BB3" w:rsidP="00E42D65">
      <w:pPr>
        <w:pStyle w:val="PSI-Comentario"/>
        <w:spacing w:before="0" w:line="240" w:lineRule="auto"/>
        <w:rPr>
          <w:b/>
          <w:i w:val="0"/>
          <w:color w:val="auto"/>
        </w:rPr>
      </w:pPr>
      <w:r w:rsidRPr="00133F9B">
        <w:rPr>
          <w:b/>
          <w:i w:val="0"/>
          <w:color w:val="auto"/>
        </w:rPr>
        <w:t>Usabilidad</w:t>
      </w:r>
    </w:p>
    <w:p w:rsidR="00116BB3" w:rsidRPr="00133F9B" w:rsidRDefault="005F3796" w:rsidP="00E42D65">
      <w:pPr>
        <w:pStyle w:val="PSI-ComentarioNumeracin"/>
        <w:spacing w:line="240" w:lineRule="auto"/>
        <w:rPr>
          <w:i w:val="0"/>
          <w:color w:val="auto"/>
        </w:rPr>
      </w:pPr>
      <w:r w:rsidRPr="00133F9B">
        <w:rPr>
          <w:i w:val="0"/>
          <w:color w:val="auto"/>
        </w:rPr>
        <w:t>C</w:t>
      </w:r>
      <w:r w:rsidR="00116BB3" w:rsidRPr="00133F9B">
        <w:rPr>
          <w:i w:val="0"/>
          <w:color w:val="auto"/>
        </w:rPr>
        <w:t>omprensible</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prendible</w:t>
      </w:r>
    </w:p>
    <w:p w:rsidR="00116BB3" w:rsidRPr="00133F9B" w:rsidRDefault="005F3796" w:rsidP="00E42D65">
      <w:pPr>
        <w:pStyle w:val="PSI-ComentarioNumeracin"/>
        <w:spacing w:line="240" w:lineRule="auto"/>
        <w:rPr>
          <w:i w:val="0"/>
          <w:color w:val="auto"/>
        </w:rPr>
      </w:pPr>
      <w:r w:rsidRPr="00133F9B">
        <w:rPr>
          <w:i w:val="0"/>
          <w:color w:val="auto"/>
        </w:rPr>
        <w:t>O</w:t>
      </w:r>
      <w:r w:rsidR="00116BB3" w:rsidRPr="00133F9B">
        <w:rPr>
          <w:i w:val="0"/>
          <w:color w:val="auto"/>
        </w:rPr>
        <w:t>perable</w:t>
      </w:r>
    </w:p>
    <w:p w:rsidR="00886029"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tractivo</w:t>
      </w:r>
    </w:p>
    <w:p w:rsidR="00116BB3" w:rsidRPr="00133F9B" w:rsidRDefault="00116BB3" w:rsidP="00E42D65">
      <w:pPr>
        <w:pStyle w:val="PSI-Comentario"/>
        <w:spacing w:before="0" w:line="240" w:lineRule="auto"/>
        <w:rPr>
          <w:b/>
          <w:i w:val="0"/>
          <w:color w:val="auto"/>
        </w:rPr>
      </w:pPr>
      <w:r w:rsidRPr="00133F9B">
        <w:rPr>
          <w:b/>
          <w:i w:val="0"/>
          <w:color w:val="auto"/>
        </w:rPr>
        <w:t>Eficiencia</w:t>
      </w:r>
    </w:p>
    <w:p w:rsidR="00116BB3" w:rsidRPr="00133F9B" w:rsidRDefault="005F3796" w:rsidP="00E42D65">
      <w:pPr>
        <w:pStyle w:val="PSI-ComentarioNumeracin"/>
        <w:spacing w:line="240" w:lineRule="auto"/>
        <w:rPr>
          <w:b/>
          <w:i w:val="0"/>
          <w:color w:val="auto"/>
        </w:rPr>
      </w:pPr>
      <w:r w:rsidRPr="00133F9B">
        <w:rPr>
          <w:i w:val="0"/>
          <w:color w:val="auto"/>
        </w:rPr>
        <w:t>C</w:t>
      </w:r>
      <w:r w:rsidR="00116BB3" w:rsidRPr="00133F9B">
        <w:rPr>
          <w:i w:val="0"/>
          <w:color w:val="auto"/>
        </w:rPr>
        <w:t>omportamiento re</w:t>
      </w:r>
      <w:r w:rsidR="008D74EA" w:rsidRPr="00133F9B">
        <w:rPr>
          <w:i w:val="0"/>
          <w:color w:val="auto"/>
        </w:rPr>
        <w:t>specto al tiempo</w:t>
      </w:r>
    </w:p>
    <w:p w:rsidR="00116BB3" w:rsidRPr="00133F9B" w:rsidRDefault="005F3796" w:rsidP="00E42D65">
      <w:pPr>
        <w:pStyle w:val="PSI-ComentarioNumeracin"/>
        <w:spacing w:line="240" w:lineRule="auto"/>
        <w:rPr>
          <w:i w:val="0"/>
          <w:color w:val="auto"/>
        </w:rPr>
      </w:pPr>
      <w:r w:rsidRPr="00133F9B">
        <w:rPr>
          <w:i w:val="0"/>
          <w:color w:val="auto"/>
        </w:rPr>
        <w:t>U</w:t>
      </w:r>
      <w:r w:rsidR="00116BB3" w:rsidRPr="00133F9B">
        <w:rPr>
          <w:i w:val="0"/>
          <w:color w:val="auto"/>
        </w:rPr>
        <w:t>tilización de recursos</w:t>
      </w:r>
    </w:p>
    <w:p w:rsidR="00116BB3" w:rsidRPr="00133F9B" w:rsidRDefault="00116BB3" w:rsidP="00E42D65">
      <w:pPr>
        <w:pStyle w:val="PSI-Comentario"/>
        <w:spacing w:before="0" w:line="240" w:lineRule="auto"/>
        <w:rPr>
          <w:b/>
          <w:i w:val="0"/>
          <w:color w:val="auto"/>
        </w:rPr>
      </w:pPr>
      <w:r w:rsidRPr="00133F9B">
        <w:rPr>
          <w:b/>
          <w:i w:val="0"/>
          <w:color w:val="auto"/>
        </w:rPr>
        <w:t>Mantenibilidad</w:t>
      </w:r>
    </w:p>
    <w:p w:rsidR="00116BB3" w:rsidRPr="00133F9B" w:rsidRDefault="005F3796" w:rsidP="00E42D65">
      <w:pPr>
        <w:pStyle w:val="PSI-ComentarioNumeracin"/>
        <w:spacing w:line="240" w:lineRule="auto"/>
        <w:rPr>
          <w:i w:val="0"/>
          <w:color w:val="auto"/>
        </w:rPr>
      </w:pPr>
      <w:r w:rsidRPr="00133F9B">
        <w:rPr>
          <w:i w:val="0"/>
          <w:color w:val="auto"/>
        </w:rPr>
        <w:t>A</w:t>
      </w:r>
      <w:r w:rsidR="00116BB3" w:rsidRPr="00133F9B">
        <w:rPr>
          <w:i w:val="0"/>
          <w:color w:val="auto"/>
        </w:rPr>
        <w:t>nalizable</w:t>
      </w:r>
    </w:p>
    <w:p w:rsidR="00116BB3" w:rsidRPr="00133F9B" w:rsidRDefault="005F3796" w:rsidP="00E42D65">
      <w:pPr>
        <w:pStyle w:val="PSI-ComentarioNumeracin"/>
        <w:spacing w:line="240" w:lineRule="auto"/>
        <w:rPr>
          <w:i w:val="0"/>
          <w:color w:val="auto"/>
        </w:rPr>
      </w:pPr>
      <w:r w:rsidRPr="00133F9B">
        <w:rPr>
          <w:i w:val="0"/>
          <w:color w:val="auto"/>
        </w:rPr>
        <w:t>M</w:t>
      </w:r>
      <w:r w:rsidR="00116BB3" w:rsidRPr="00133F9B">
        <w:rPr>
          <w:i w:val="0"/>
          <w:color w:val="auto"/>
        </w:rPr>
        <w:t>odificable</w:t>
      </w:r>
    </w:p>
    <w:p w:rsidR="00116BB3" w:rsidRPr="00133F9B" w:rsidRDefault="005F3796" w:rsidP="00E42D65">
      <w:pPr>
        <w:pStyle w:val="PSI-ComentarioNumeracin"/>
        <w:spacing w:line="240" w:lineRule="auto"/>
        <w:rPr>
          <w:i w:val="0"/>
          <w:color w:val="auto"/>
        </w:rPr>
      </w:pPr>
      <w:r w:rsidRPr="00133F9B">
        <w:rPr>
          <w:i w:val="0"/>
          <w:color w:val="auto"/>
        </w:rPr>
        <w:t>E</w:t>
      </w:r>
      <w:r w:rsidR="00116BB3" w:rsidRPr="00133F9B">
        <w:rPr>
          <w:i w:val="0"/>
          <w:color w:val="auto"/>
        </w:rPr>
        <w:t>stable, no se producen efectos inesperados luego de modificaciones</w:t>
      </w:r>
    </w:p>
    <w:p w:rsidR="00116BB3" w:rsidRPr="00133F9B" w:rsidRDefault="005F3796" w:rsidP="00E42D65">
      <w:pPr>
        <w:pStyle w:val="PSI-ComentarioNumeracin"/>
        <w:spacing w:line="240" w:lineRule="auto"/>
        <w:rPr>
          <w:i w:val="0"/>
          <w:color w:val="auto"/>
        </w:rPr>
      </w:pPr>
      <w:r w:rsidRPr="00133F9B">
        <w:rPr>
          <w:i w:val="0"/>
          <w:color w:val="auto"/>
        </w:rPr>
        <w:t>V</w:t>
      </w:r>
      <w:r w:rsidR="00116BB3" w:rsidRPr="00133F9B">
        <w:rPr>
          <w:i w:val="0"/>
          <w:color w:val="auto"/>
        </w:rPr>
        <w:t>erificable</w:t>
      </w:r>
    </w:p>
    <w:p w:rsidR="00116BB3" w:rsidRPr="00133F9B" w:rsidRDefault="00116BB3" w:rsidP="00E42D65">
      <w:pPr>
        <w:pStyle w:val="PSI-Comentario"/>
        <w:spacing w:before="0" w:line="240" w:lineRule="auto"/>
        <w:rPr>
          <w:b/>
          <w:i w:val="0"/>
          <w:color w:val="auto"/>
        </w:rPr>
      </w:pPr>
      <w:r w:rsidRPr="00133F9B">
        <w:rPr>
          <w:b/>
          <w:i w:val="0"/>
          <w:color w:val="auto"/>
        </w:rPr>
        <w:t>Portabilidad</w:t>
      </w:r>
    </w:p>
    <w:p w:rsidR="00116BB3" w:rsidRPr="00133F9B" w:rsidRDefault="005F3796" w:rsidP="00E42D65">
      <w:pPr>
        <w:pStyle w:val="PSI-ComentarioNumeracin"/>
        <w:spacing w:line="240" w:lineRule="auto"/>
        <w:rPr>
          <w:i w:val="0"/>
          <w:color w:val="auto"/>
        </w:rPr>
      </w:pPr>
      <w:r w:rsidRPr="00133F9B">
        <w:rPr>
          <w:i w:val="0"/>
          <w:color w:val="auto"/>
        </w:rPr>
        <w:t>A</w:t>
      </w:r>
      <w:r w:rsidR="008D74EA" w:rsidRPr="00133F9B">
        <w:rPr>
          <w:i w:val="0"/>
          <w:color w:val="auto"/>
        </w:rPr>
        <w:t xml:space="preserve">daptable </w:t>
      </w:r>
    </w:p>
    <w:p w:rsidR="00116BB3" w:rsidRPr="00133F9B" w:rsidRDefault="005F3796" w:rsidP="00E42D65">
      <w:pPr>
        <w:pStyle w:val="PSI-ComentarioNumeracin"/>
        <w:spacing w:line="240" w:lineRule="auto"/>
        <w:rPr>
          <w:i w:val="0"/>
          <w:color w:val="auto"/>
        </w:rPr>
      </w:pPr>
      <w:r w:rsidRPr="00133F9B">
        <w:rPr>
          <w:i w:val="0"/>
          <w:color w:val="auto"/>
        </w:rPr>
        <w:t>I</w:t>
      </w:r>
      <w:r w:rsidR="00116BB3" w:rsidRPr="00133F9B">
        <w:rPr>
          <w:i w:val="0"/>
          <w:color w:val="auto"/>
        </w:rPr>
        <w:t>nstalable</w:t>
      </w:r>
    </w:p>
    <w:p w:rsidR="00116BB3" w:rsidRPr="00133F9B" w:rsidRDefault="00CA7D1E" w:rsidP="00E42D65">
      <w:pPr>
        <w:pStyle w:val="PSI-ComentarioNumeracin"/>
        <w:spacing w:line="240" w:lineRule="auto"/>
        <w:rPr>
          <w:i w:val="0"/>
          <w:color w:val="auto"/>
        </w:rPr>
      </w:pPr>
      <w:r w:rsidRPr="00133F9B">
        <w:rPr>
          <w:i w:val="0"/>
          <w:color w:val="auto"/>
        </w:rPr>
        <w:t>C</w:t>
      </w:r>
      <w:r w:rsidR="00116BB3" w:rsidRPr="00133F9B">
        <w:rPr>
          <w:i w:val="0"/>
          <w:color w:val="auto"/>
        </w:rPr>
        <w:t>o-existencia</w:t>
      </w:r>
    </w:p>
    <w:p w:rsidR="00CA7D1E" w:rsidRPr="00133F9B" w:rsidRDefault="00CA7D1E" w:rsidP="00E42D65">
      <w:pPr>
        <w:pStyle w:val="PSI-ComentarioNumeracin"/>
        <w:spacing w:line="240" w:lineRule="auto"/>
        <w:rPr>
          <w:i w:val="0"/>
          <w:color w:val="auto"/>
        </w:rPr>
      </w:pPr>
      <w:r w:rsidRPr="00133F9B">
        <w:rPr>
          <w:i w:val="0"/>
          <w:color w:val="auto"/>
        </w:rPr>
        <w:t>R</w:t>
      </w:r>
      <w:r w:rsidR="008D74EA" w:rsidRPr="00133F9B">
        <w:rPr>
          <w:i w:val="0"/>
          <w:color w:val="auto"/>
        </w:rPr>
        <w:t xml:space="preserve">eemplazante </w:t>
      </w:r>
    </w:p>
    <w:p w:rsidR="00116BB3" w:rsidRPr="00133F9B" w:rsidRDefault="00116BB3" w:rsidP="00470764">
      <w:pPr>
        <w:pStyle w:val="PSI-Ttulo3"/>
        <w:rPr>
          <w:color w:val="auto"/>
        </w:rPr>
      </w:pPr>
      <w:bookmarkStart w:id="36" w:name="_Toc21938350"/>
      <w:bookmarkStart w:id="37" w:name="_Toc452044057"/>
      <w:r w:rsidRPr="00133F9B">
        <w:rPr>
          <w:color w:val="auto"/>
        </w:rPr>
        <w:lastRenderedPageBreak/>
        <w:t>Descripción del diseño del software</w:t>
      </w:r>
      <w:bookmarkEnd w:id="36"/>
      <w:bookmarkEnd w:id="37"/>
    </w:p>
    <w:p w:rsidR="00E42D65" w:rsidRPr="00133F9B" w:rsidRDefault="00856CEF" w:rsidP="00886029">
      <w:pPr>
        <w:pStyle w:val="PSI-Comentario"/>
        <w:rPr>
          <w:i w:val="0"/>
          <w:color w:val="auto"/>
        </w:rPr>
      </w:pPr>
      <w:r w:rsidRPr="00133F9B">
        <w:rPr>
          <w:i w:val="0"/>
          <w:color w:val="auto"/>
        </w:rPr>
        <w:t>Login de administrador y usuario</w:t>
      </w:r>
    </w:p>
    <w:p w:rsidR="00E42D65" w:rsidRPr="00133F9B" w:rsidRDefault="00E42D65" w:rsidP="00886029">
      <w:pPr>
        <w:pStyle w:val="PSI-Comentario"/>
        <w:rPr>
          <w:i w:val="0"/>
          <w:color w:val="auto"/>
        </w:rPr>
      </w:pPr>
      <w:r w:rsidRPr="00133F9B">
        <w:rPr>
          <w:i w:val="0"/>
          <w:color w:val="auto"/>
        </w:rPr>
        <w:t>Creación y asignación de roles</w:t>
      </w:r>
    </w:p>
    <w:p w:rsidR="00856CEF" w:rsidRPr="00133F9B" w:rsidRDefault="00856CEF" w:rsidP="00886029">
      <w:pPr>
        <w:pStyle w:val="PSI-Comentario"/>
        <w:rPr>
          <w:i w:val="0"/>
          <w:color w:val="auto"/>
        </w:rPr>
      </w:pPr>
      <w:r w:rsidRPr="00133F9B">
        <w:rPr>
          <w:i w:val="0"/>
          <w:color w:val="auto"/>
        </w:rPr>
        <w:t xml:space="preserve">Crear menús </w:t>
      </w:r>
    </w:p>
    <w:p w:rsidR="00F7128F" w:rsidRPr="00133F9B" w:rsidRDefault="00F7128F" w:rsidP="00886029">
      <w:pPr>
        <w:pStyle w:val="PSI-Comentario"/>
        <w:rPr>
          <w:i w:val="0"/>
          <w:color w:val="auto"/>
        </w:rPr>
      </w:pPr>
      <w:r w:rsidRPr="00133F9B">
        <w:rPr>
          <w:i w:val="0"/>
          <w:color w:val="auto"/>
        </w:rPr>
        <w:t>Manejo de pedidos (recepción, cocina y caja )</w:t>
      </w:r>
    </w:p>
    <w:p w:rsidR="00856CEF" w:rsidRPr="00133F9B" w:rsidRDefault="00856CEF" w:rsidP="00886029">
      <w:pPr>
        <w:pStyle w:val="PSI-Comentario"/>
        <w:rPr>
          <w:i w:val="0"/>
          <w:color w:val="auto"/>
        </w:rPr>
      </w:pPr>
      <w:r w:rsidRPr="00133F9B">
        <w:rPr>
          <w:i w:val="0"/>
          <w:color w:val="auto"/>
        </w:rPr>
        <w:t>Login y Registro del cliente</w:t>
      </w:r>
    </w:p>
    <w:p w:rsidR="00E42D65" w:rsidRPr="00133F9B" w:rsidRDefault="00E42D65" w:rsidP="00886029">
      <w:pPr>
        <w:pStyle w:val="PSI-Comentario"/>
        <w:rPr>
          <w:i w:val="0"/>
          <w:color w:val="auto"/>
        </w:rPr>
      </w:pPr>
      <w:r w:rsidRPr="00133F9B">
        <w:rPr>
          <w:i w:val="0"/>
          <w:color w:val="auto"/>
        </w:rPr>
        <w:t>Menú de Restaurante</w:t>
      </w:r>
    </w:p>
    <w:p w:rsidR="00E42D65" w:rsidRPr="00133F9B" w:rsidRDefault="00E42D65" w:rsidP="00886029">
      <w:pPr>
        <w:pStyle w:val="PSI-Comentario"/>
        <w:rPr>
          <w:i w:val="0"/>
          <w:color w:val="auto"/>
        </w:rPr>
      </w:pPr>
      <w:r w:rsidRPr="00133F9B">
        <w:rPr>
          <w:i w:val="0"/>
          <w:color w:val="auto"/>
        </w:rPr>
        <w:t>Menú comida</w:t>
      </w:r>
    </w:p>
    <w:p w:rsidR="00F27889" w:rsidRPr="00133F9B" w:rsidRDefault="008A120D" w:rsidP="008A120D">
      <w:pPr>
        <w:pStyle w:val="PSI-Comentario"/>
        <w:rPr>
          <w:i w:val="0"/>
          <w:color w:val="auto"/>
        </w:rPr>
      </w:pPr>
      <w:r w:rsidRPr="00133F9B">
        <w:rPr>
          <w:i w:val="0"/>
          <w:color w:val="auto"/>
        </w:rPr>
        <w:t>Formulario de Pedido</w:t>
      </w:r>
    </w:p>
    <w:p w:rsidR="00116BB3" w:rsidRPr="00133F9B" w:rsidRDefault="00116BB3" w:rsidP="008A120D">
      <w:pPr>
        <w:pStyle w:val="PSI-Ttulo3"/>
        <w:jc w:val="center"/>
        <w:rPr>
          <w:color w:val="auto"/>
        </w:rPr>
      </w:pPr>
      <w:bookmarkStart w:id="38" w:name="_Toc21938351"/>
      <w:bookmarkStart w:id="39" w:name="_Toc452044058"/>
      <w:r w:rsidRPr="00133F9B">
        <w:rPr>
          <w:color w:val="auto"/>
        </w:rPr>
        <w:t>Plan de Verificación &amp; Validación</w:t>
      </w:r>
      <w:bookmarkEnd w:id="38"/>
      <w:bookmarkEnd w:id="39"/>
    </w:p>
    <w:p w:rsidR="004A392A" w:rsidRPr="00133F9B" w:rsidRDefault="00DF2278" w:rsidP="00470764">
      <w:pPr>
        <w:pStyle w:val="PSI-Ttulo3"/>
        <w:rPr>
          <w:b w:val="0"/>
          <w:color w:val="auto"/>
        </w:rPr>
      </w:pPr>
      <w:bookmarkStart w:id="40" w:name="_Toc21938352"/>
      <w:r w:rsidRPr="00133F9B">
        <w:rPr>
          <w:b w:val="0"/>
          <w:color w:val="auto"/>
        </w:rPr>
        <w:t>Verificar que las vistas del sistema cumplan con el requerimiento cit</w:t>
      </w:r>
      <w:r w:rsidR="004A392A" w:rsidRPr="00133F9B">
        <w:rPr>
          <w:b w:val="0"/>
          <w:color w:val="auto"/>
        </w:rPr>
        <w:t xml:space="preserve">ado en el documento del diseño, una vez verificado se procede a la validación de los mismos.  </w:t>
      </w:r>
    </w:p>
    <w:p w:rsidR="000361BC" w:rsidRPr="00133F9B" w:rsidRDefault="006D636C" w:rsidP="00E304CB">
      <w:pPr>
        <w:pStyle w:val="PSI-Ttulo3"/>
        <w:rPr>
          <w:i/>
          <w:color w:val="auto"/>
        </w:rPr>
      </w:pPr>
      <w:r w:rsidRPr="00133F9B">
        <w:rPr>
          <w:color w:val="auto"/>
        </w:rPr>
        <w:br/>
      </w:r>
      <w:bookmarkEnd w:id="40"/>
    </w:p>
    <w:p w:rsidR="00116BB3" w:rsidRPr="00133F9B" w:rsidRDefault="000361BC" w:rsidP="00E304CB">
      <w:pPr>
        <w:pStyle w:val="PSI-Ttulo2"/>
        <w:rPr>
          <w:i/>
          <w:color w:val="auto"/>
        </w:rPr>
      </w:pPr>
      <w:r w:rsidRPr="00133F9B">
        <w:rPr>
          <w:color w:val="auto"/>
        </w:rPr>
        <w:br w:type="page"/>
      </w:r>
    </w:p>
    <w:p w:rsidR="00894C76" w:rsidRPr="00133F9B" w:rsidRDefault="00894C76" w:rsidP="00886029">
      <w:pPr>
        <w:pStyle w:val="PSI-Comentario"/>
        <w:rPr>
          <w:i w:val="0"/>
          <w:color w:val="auto"/>
        </w:rPr>
      </w:pPr>
    </w:p>
    <w:p w:rsidR="00F341E4" w:rsidRPr="00133F9B" w:rsidRDefault="00F341E4" w:rsidP="00F341E4">
      <w:pPr>
        <w:pStyle w:val="PSI-Ttulo1"/>
        <w:rPr>
          <w:color w:val="auto"/>
        </w:rPr>
      </w:pPr>
      <w:bookmarkStart w:id="41" w:name="_Toc21938356"/>
      <w:bookmarkStart w:id="42" w:name="_Toc452044069"/>
      <w:r w:rsidRPr="00133F9B">
        <w:rPr>
          <w:color w:val="auto"/>
        </w:rPr>
        <w:t>Estándares, prácticas, convenciones y métricas</w:t>
      </w:r>
      <w:bookmarkEnd w:id="41"/>
      <w:bookmarkEnd w:id="42"/>
    </w:p>
    <w:p w:rsidR="00F341E4" w:rsidRPr="00133F9B" w:rsidRDefault="00F341E4" w:rsidP="00886029">
      <w:pPr>
        <w:pStyle w:val="PSI-Comentario"/>
        <w:rPr>
          <w:i w:val="0"/>
          <w:color w:val="auto"/>
        </w:rPr>
      </w:pPr>
      <w:r w:rsidRPr="00133F9B">
        <w:rPr>
          <w:i w:val="0"/>
          <w:color w:val="auto"/>
        </w:rPr>
        <w:t>Esta sección deberá cumplir con las siguientes funciones:</w:t>
      </w:r>
    </w:p>
    <w:p w:rsidR="00F341E4" w:rsidRPr="00133F9B" w:rsidRDefault="00F341E4" w:rsidP="00886029">
      <w:pPr>
        <w:pStyle w:val="PSI-Comentario"/>
        <w:rPr>
          <w:i w:val="0"/>
          <w:color w:val="auto"/>
        </w:rPr>
      </w:pPr>
      <w:r w:rsidRPr="00133F9B">
        <w:rPr>
          <w:i w:val="0"/>
          <w:color w:val="auto"/>
        </w:rPr>
        <w:t>Identificar los estándares, prácticas, convenciones y métricas que serán aplicadas.</w:t>
      </w:r>
    </w:p>
    <w:p w:rsidR="00C92E36" w:rsidRPr="00133F9B" w:rsidRDefault="00F341E4" w:rsidP="00886029">
      <w:pPr>
        <w:pStyle w:val="PSI-Comentario"/>
        <w:rPr>
          <w:i w:val="0"/>
          <w:color w:val="auto"/>
        </w:rPr>
      </w:pPr>
      <w:r w:rsidRPr="00133F9B">
        <w:rPr>
          <w:i w:val="0"/>
          <w:color w:val="auto"/>
        </w:rPr>
        <w:t>Indicar como será monitoreado y asegurado el cumplimiento con estos ítems</w:t>
      </w:r>
    </w:p>
    <w:p w:rsidR="00F341E4" w:rsidRPr="00133F9B" w:rsidRDefault="00C92E36" w:rsidP="00886029">
      <w:pPr>
        <w:pStyle w:val="PSI-Comentario"/>
        <w:rPr>
          <w:i w:val="0"/>
          <w:color w:val="auto"/>
        </w:rPr>
      </w:pPr>
      <w:r w:rsidRPr="00133F9B">
        <w:rPr>
          <w:i w:val="0"/>
          <w:color w:val="auto"/>
        </w:rPr>
        <w:t>El IEEE “</w:t>
      </w:r>
      <w:r w:rsidRPr="00133F9B">
        <w:rPr>
          <w:i w:val="0"/>
          <w:iCs/>
          <w:color w:val="auto"/>
        </w:rPr>
        <w:t>Standard Glosary of Software Engering Terms</w:t>
      </w:r>
      <w:r w:rsidRPr="00133F9B">
        <w:rPr>
          <w:i w:val="0"/>
          <w:color w:val="auto"/>
        </w:rPr>
        <w:t xml:space="preserve">” define como </w:t>
      </w:r>
      <w:r w:rsidRPr="00133F9B">
        <w:rPr>
          <w:i w:val="0"/>
          <w:iCs/>
          <w:color w:val="auto"/>
        </w:rPr>
        <w:t>métrica</w:t>
      </w:r>
      <w:r w:rsidR="005F71FE" w:rsidRPr="00133F9B">
        <w:rPr>
          <w:i w:val="0"/>
          <w:iCs/>
          <w:color w:val="auto"/>
        </w:rPr>
        <w:t xml:space="preserve">: </w:t>
      </w:r>
      <w:r w:rsidRPr="00133F9B">
        <w:rPr>
          <w:i w:val="0"/>
          <w:color w:val="auto"/>
        </w:rPr>
        <w:t>“una  medida cuantitativa del grado en que un sistema, componente o proceso posee un atributo dado</w:t>
      </w:r>
      <w:r w:rsidRPr="00133F9B">
        <w:rPr>
          <w:i w:val="0"/>
          <w:iCs/>
          <w:color w:val="auto"/>
        </w:rPr>
        <w:t>”</w:t>
      </w:r>
      <w:r w:rsidR="001035D1" w:rsidRPr="00133F9B">
        <w:rPr>
          <w:i w:val="0"/>
          <w:color w:val="auto"/>
        </w:rPr>
        <w:t>.</w:t>
      </w:r>
    </w:p>
    <w:p w:rsidR="001F2DAF" w:rsidRPr="00133F9B" w:rsidRDefault="001F2DAF" w:rsidP="00886029">
      <w:pPr>
        <w:pStyle w:val="PSI-Comentario"/>
        <w:rPr>
          <w:i w:val="0"/>
          <w:color w:val="auto"/>
        </w:rPr>
      </w:pPr>
      <w:r w:rsidRPr="00133F9B">
        <w:rPr>
          <w:i w:val="0"/>
          <w:color w:val="auto"/>
        </w:rPr>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rsidRPr="00133F9B">
        <w:rPr>
          <w:i w:val="0"/>
          <w:color w:val="auto"/>
        </w:rPr>
        <w:t>.</w:t>
      </w:r>
    </w:p>
    <w:p w:rsidR="001559E0" w:rsidRPr="00133F9B" w:rsidRDefault="001559E0" w:rsidP="00886029">
      <w:pPr>
        <w:pStyle w:val="PSI-Comentario"/>
        <w:rPr>
          <w:i w:val="0"/>
          <w:color w:val="auto"/>
        </w:rPr>
      </w:pPr>
    </w:p>
    <w:p w:rsidR="00686C07" w:rsidRPr="00133F9B" w:rsidRDefault="00686C07" w:rsidP="00686C07">
      <w:pPr>
        <w:pStyle w:val="PSI-Ttulo2"/>
        <w:rPr>
          <w:color w:val="auto"/>
        </w:rPr>
      </w:pPr>
      <w:bookmarkStart w:id="43" w:name="_Toc452044070"/>
      <w:r w:rsidRPr="00133F9B">
        <w:rPr>
          <w:color w:val="auto"/>
        </w:rPr>
        <w:t>Objetivos</w:t>
      </w:r>
      <w:bookmarkEnd w:id="43"/>
    </w:p>
    <w:p w:rsidR="00686C07" w:rsidRPr="00133F9B" w:rsidRDefault="00686C07" w:rsidP="00886029">
      <w:pPr>
        <w:pStyle w:val="PSI-Comentario"/>
        <w:rPr>
          <w:i w:val="0"/>
          <w:color w:val="auto"/>
        </w:rPr>
      </w:pPr>
      <w:r w:rsidRPr="00133F9B">
        <w:rPr>
          <w:i w:val="0"/>
          <w:color w:val="auto"/>
        </w:rPr>
        <w:t>Existen dos objetivos importantes que se persiguen dentro del programa de métricas:</w:t>
      </w:r>
    </w:p>
    <w:p w:rsidR="00686C07" w:rsidRPr="00133F9B" w:rsidRDefault="00686C07" w:rsidP="00886029">
      <w:pPr>
        <w:pStyle w:val="PSI-Comentario"/>
        <w:rPr>
          <w:i w:val="0"/>
          <w:color w:val="auto"/>
        </w:rPr>
      </w:pPr>
      <w:r w:rsidRPr="00133F9B">
        <w:rPr>
          <w:i w:val="0"/>
          <w:color w:val="auto"/>
        </w:rPr>
        <w:t>Documentar las metas a la hora de establecer un programa de métricas. Esto tiene sentido a la hora de decidir exactamente qué debe lograrse antes de gastar recursos estableciendo un programa de este tipo.</w:t>
      </w:r>
    </w:p>
    <w:p w:rsidR="00686C07" w:rsidRPr="00133F9B" w:rsidRDefault="00686C07" w:rsidP="00886029">
      <w:pPr>
        <w:pStyle w:val="PSI-Comentario"/>
        <w:rPr>
          <w:i w:val="0"/>
          <w:color w:val="auto"/>
        </w:rPr>
      </w:pPr>
      <w:r w:rsidRPr="00133F9B">
        <w:rPr>
          <w:rFonts w:ascii="Symbol" w:hAnsi="Symbol" w:cs="Symbol"/>
          <w:i w:val="0"/>
          <w:color w:val="auto"/>
          <w:lang w:val="en-US"/>
        </w:rPr>
        <w:t></w:t>
      </w:r>
      <w:r w:rsidRPr="00133F9B">
        <w:rPr>
          <w:i w:val="0"/>
          <w:color w:val="auto"/>
        </w:rPr>
        <w:t>Identificar la información (la métrica) necesaria para lograr estas metas y establecer el</w:t>
      </w:r>
      <w:r w:rsidR="001559E0" w:rsidRPr="00133F9B">
        <w:rPr>
          <w:i w:val="0"/>
          <w:color w:val="auto"/>
        </w:rPr>
        <w:t xml:space="preserve"> </w:t>
      </w:r>
      <w:r w:rsidRPr="00133F9B">
        <w:rPr>
          <w:i w:val="0"/>
          <w:color w:val="auto"/>
        </w:rPr>
        <w:t>marco de referencia de donde puede ser obtenida.</w:t>
      </w:r>
    </w:p>
    <w:p w:rsidR="00686C07" w:rsidRPr="00133F9B" w:rsidRDefault="00686C07" w:rsidP="00886029">
      <w:pPr>
        <w:pStyle w:val="PSI-Comentario"/>
        <w:rPr>
          <w:i w:val="0"/>
          <w:color w:val="auto"/>
        </w:rPr>
      </w:pPr>
      <w:r w:rsidRPr="00133F9B">
        <w:rPr>
          <w:i w:val="0"/>
          <w:color w:val="auto"/>
        </w:rPr>
        <w:t>El cometido de los ocho pasos es crear un proceso a través del cual un programa corriente de métrica puede ser utilizado como una herramienta estratégica de gestión.</w:t>
      </w:r>
    </w:p>
    <w:p w:rsidR="00686C07" w:rsidRPr="00133F9B" w:rsidRDefault="007D0783" w:rsidP="004B64D4">
      <w:pPr>
        <w:pStyle w:val="PSI-Ttulo2"/>
        <w:rPr>
          <w:color w:val="auto"/>
        </w:rPr>
      </w:pPr>
      <w:bookmarkStart w:id="44" w:name="_Toc21938357"/>
      <w:r w:rsidRPr="00133F9B">
        <w:rPr>
          <w:color w:val="auto"/>
        </w:rPr>
        <w:br w:type="page"/>
      </w:r>
      <w:bookmarkStart w:id="45" w:name="_Toc452044071"/>
      <w:r w:rsidR="00686C07" w:rsidRPr="00133F9B">
        <w:rPr>
          <w:color w:val="auto"/>
        </w:rPr>
        <w:lastRenderedPageBreak/>
        <w:t>Métricas de proceso</w:t>
      </w:r>
      <w:bookmarkEnd w:id="45"/>
    </w:p>
    <w:p w:rsidR="00686C07" w:rsidRPr="00133F9B" w:rsidRDefault="00686C07" w:rsidP="00886029">
      <w:pPr>
        <w:pStyle w:val="PSI-Comentario"/>
        <w:rPr>
          <w:i w:val="0"/>
          <w:color w:val="auto"/>
        </w:rPr>
      </w:pPr>
      <w:r w:rsidRPr="00133F9B">
        <w:rPr>
          <w:i w:val="0"/>
          <w:color w:val="auto"/>
        </w:rPr>
        <w:t>Se recopilan de todos los proyectos y</w:t>
      </w:r>
      <w:r w:rsidR="004B64D4" w:rsidRPr="00133F9B">
        <w:rPr>
          <w:i w:val="0"/>
          <w:color w:val="auto"/>
        </w:rPr>
        <w:t xml:space="preserve"> </w:t>
      </w:r>
      <w:r w:rsidRPr="00133F9B">
        <w:rPr>
          <w:i w:val="0"/>
          <w:color w:val="auto"/>
        </w:rPr>
        <w:t>durante un largo periodo de tiempo</w:t>
      </w:r>
    </w:p>
    <w:p w:rsidR="00686C07" w:rsidRPr="00133F9B" w:rsidRDefault="00686C07" w:rsidP="00886029">
      <w:pPr>
        <w:pStyle w:val="PSI-Comentario"/>
        <w:rPr>
          <w:i w:val="0"/>
          <w:color w:val="auto"/>
        </w:rPr>
      </w:pPr>
      <w:r w:rsidRPr="00133F9B">
        <w:rPr>
          <w:i w:val="0"/>
          <w:color w:val="auto"/>
        </w:rPr>
        <w:t>Caracterizados por:</w:t>
      </w:r>
    </w:p>
    <w:p w:rsidR="00686C07" w:rsidRPr="00133F9B" w:rsidRDefault="00686C07" w:rsidP="00886029">
      <w:pPr>
        <w:pStyle w:val="PSI-ComentarioVieta"/>
        <w:rPr>
          <w:i w:val="0"/>
          <w:color w:val="auto"/>
        </w:rPr>
      </w:pPr>
      <w:r w:rsidRPr="00133F9B">
        <w:rPr>
          <w:i w:val="0"/>
          <w:color w:val="auto"/>
        </w:rPr>
        <w:t>Control y ejecución del proyecto.</w:t>
      </w:r>
    </w:p>
    <w:p w:rsidR="00686C07" w:rsidRPr="00133F9B" w:rsidRDefault="00614C3A" w:rsidP="00886029">
      <w:pPr>
        <w:pStyle w:val="PSI-ComentarioVieta"/>
        <w:rPr>
          <w:i w:val="0"/>
          <w:color w:val="auto"/>
        </w:rPr>
      </w:pPr>
      <w:r w:rsidRPr="00133F9B">
        <w:rPr>
          <w:i w:val="0"/>
          <w:color w:val="auto"/>
        </w:rPr>
        <w:t>M</w:t>
      </w:r>
      <w:r w:rsidR="00686C07" w:rsidRPr="00133F9B">
        <w:rPr>
          <w:i w:val="0"/>
          <w:color w:val="auto"/>
        </w:rPr>
        <w:t>edición de tiempos de las fases.</w:t>
      </w:r>
    </w:p>
    <w:p w:rsidR="005F71FE" w:rsidRPr="00133F9B" w:rsidRDefault="005F71FE" w:rsidP="00886029">
      <w:pPr>
        <w:pStyle w:val="PSI-Comentario"/>
        <w:rPr>
          <w:i w:val="0"/>
          <w:color w:val="auto"/>
        </w:rPr>
      </w:pPr>
      <w:r w:rsidRPr="00133F9B">
        <w:rPr>
          <w:i w:val="0"/>
          <w:color w:val="auto"/>
        </w:rPr>
        <w:t>Para  este proyecto se trabajará con las siguientes métricas del proceso</w:t>
      </w:r>
      <w:r w:rsidR="007C343E" w:rsidRPr="00133F9B">
        <w:rPr>
          <w:i w:val="0"/>
          <w:color w:val="auto"/>
        </w:rPr>
        <w:t>:</w:t>
      </w:r>
    </w:p>
    <w:p w:rsidR="005F71FE" w:rsidRPr="00133F9B" w:rsidRDefault="005F71FE" w:rsidP="00886029">
      <w:pPr>
        <w:pStyle w:val="PSI-ComentarioVieta"/>
        <w:rPr>
          <w:i w:val="0"/>
          <w:color w:val="auto"/>
        </w:rPr>
      </w:pPr>
      <w:r w:rsidRPr="00133F9B">
        <w:rPr>
          <w:i w:val="0"/>
          <w:color w:val="auto"/>
        </w:rPr>
        <w:t xml:space="preserve"> Costo de remoción de defectos</w:t>
      </w:r>
    </w:p>
    <w:p w:rsidR="005F71FE" w:rsidRPr="00133F9B" w:rsidRDefault="005F71FE" w:rsidP="00886029">
      <w:pPr>
        <w:pStyle w:val="PSI-ComentarioVieta"/>
        <w:rPr>
          <w:i w:val="0"/>
          <w:color w:val="auto"/>
        </w:rPr>
      </w:pPr>
      <w:r w:rsidRPr="00133F9B">
        <w:rPr>
          <w:i w:val="0"/>
          <w:color w:val="auto"/>
        </w:rPr>
        <w:t>Cantidad de código rehusado</w:t>
      </w:r>
    </w:p>
    <w:p w:rsidR="005F71FE" w:rsidRPr="00133F9B" w:rsidRDefault="005F71FE" w:rsidP="00886029">
      <w:pPr>
        <w:pStyle w:val="PSI-ComentarioVieta"/>
        <w:rPr>
          <w:i w:val="0"/>
          <w:color w:val="auto"/>
        </w:rPr>
      </w:pPr>
      <w:r w:rsidRPr="00133F9B">
        <w:rPr>
          <w:i w:val="0"/>
          <w:color w:val="auto"/>
        </w:rPr>
        <w:t xml:space="preserve">Distribución de esfuerzo por fase </w:t>
      </w:r>
    </w:p>
    <w:p w:rsidR="005F71FE" w:rsidRPr="00133F9B" w:rsidRDefault="005F71FE" w:rsidP="00886029">
      <w:pPr>
        <w:pStyle w:val="PSI-ComentarioVieta"/>
        <w:rPr>
          <w:i w:val="0"/>
          <w:color w:val="auto"/>
        </w:rPr>
      </w:pPr>
      <w:r w:rsidRPr="00133F9B">
        <w:rPr>
          <w:i w:val="0"/>
          <w:color w:val="auto"/>
        </w:rPr>
        <w:t>Efectividad para remover defectos entre fa</w:t>
      </w:r>
      <w:r w:rsidR="007C343E" w:rsidRPr="00133F9B">
        <w:rPr>
          <w:i w:val="0"/>
          <w:color w:val="auto"/>
        </w:rPr>
        <w:t>s</w:t>
      </w:r>
      <w:r w:rsidRPr="00133F9B">
        <w:rPr>
          <w:i w:val="0"/>
          <w:color w:val="auto"/>
        </w:rPr>
        <w:t>es</w:t>
      </w:r>
    </w:p>
    <w:p w:rsidR="005F71FE" w:rsidRPr="00133F9B" w:rsidRDefault="005F71FE" w:rsidP="00886029">
      <w:pPr>
        <w:pStyle w:val="PSI-ComentarioVieta"/>
        <w:rPr>
          <w:i w:val="0"/>
          <w:color w:val="auto"/>
        </w:rPr>
      </w:pPr>
      <w:r w:rsidRPr="00133F9B">
        <w:rPr>
          <w:i w:val="0"/>
          <w:color w:val="auto"/>
        </w:rPr>
        <w:t>Soporte de herramientas para procesos propuestos</w:t>
      </w:r>
    </w:p>
    <w:p w:rsidR="007D0783" w:rsidRPr="00133F9B" w:rsidRDefault="007D0783" w:rsidP="004B64D4">
      <w:pPr>
        <w:pStyle w:val="PSI-Ttulo2"/>
        <w:rPr>
          <w:color w:val="auto"/>
        </w:rPr>
      </w:pPr>
    </w:p>
    <w:p w:rsidR="00686C07" w:rsidRPr="00133F9B" w:rsidRDefault="00686C07" w:rsidP="004B64D4">
      <w:pPr>
        <w:pStyle w:val="PSI-Ttulo2"/>
        <w:rPr>
          <w:color w:val="auto"/>
        </w:rPr>
      </w:pPr>
      <w:r w:rsidRPr="00133F9B">
        <w:rPr>
          <w:color w:val="auto"/>
        </w:rPr>
        <w:t xml:space="preserve"> </w:t>
      </w:r>
      <w:bookmarkStart w:id="46" w:name="_Toc452044072"/>
      <w:r w:rsidRPr="00133F9B">
        <w:rPr>
          <w:color w:val="auto"/>
        </w:rPr>
        <w:t>Métricas de proyecto</w:t>
      </w:r>
      <w:bookmarkEnd w:id="46"/>
    </w:p>
    <w:p w:rsidR="00686C07" w:rsidRPr="00133F9B" w:rsidRDefault="00686C07" w:rsidP="00886029">
      <w:pPr>
        <w:pStyle w:val="PSI-ComentarioVieta"/>
        <w:rPr>
          <w:i w:val="0"/>
          <w:color w:val="auto"/>
        </w:rPr>
      </w:pPr>
      <w:r w:rsidRPr="00133F9B">
        <w:rPr>
          <w:i w:val="0"/>
          <w:color w:val="auto"/>
        </w:rPr>
        <w:t>Permiten evaluar el estado del proyecto.</w:t>
      </w:r>
    </w:p>
    <w:p w:rsidR="004B64D4" w:rsidRPr="00133F9B" w:rsidRDefault="00686C07" w:rsidP="00886029">
      <w:pPr>
        <w:pStyle w:val="PSI-ComentarioVieta"/>
        <w:rPr>
          <w:i w:val="0"/>
          <w:color w:val="auto"/>
        </w:rPr>
      </w:pPr>
      <w:r w:rsidRPr="00133F9B">
        <w:rPr>
          <w:i w:val="0"/>
          <w:color w:val="auto"/>
        </w:rPr>
        <w:t>Permiten seguir la pista de los riesgos.</w:t>
      </w:r>
    </w:p>
    <w:p w:rsidR="005F71FE" w:rsidRPr="00133F9B" w:rsidRDefault="005F71FE" w:rsidP="00886029">
      <w:pPr>
        <w:pStyle w:val="PSI-Comentario"/>
        <w:rPr>
          <w:i w:val="0"/>
          <w:color w:val="auto"/>
        </w:rPr>
      </w:pPr>
      <w:r w:rsidRPr="00133F9B">
        <w:rPr>
          <w:i w:val="0"/>
          <w:color w:val="auto"/>
        </w:rPr>
        <w:t>Para  este proyecto se trabajará con las siguientes métricas del proyecto</w:t>
      </w:r>
      <w:r w:rsidR="00000726" w:rsidRPr="00133F9B">
        <w:rPr>
          <w:i w:val="0"/>
          <w:color w:val="auto"/>
        </w:rPr>
        <w:t>:</w:t>
      </w:r>
    </w:p>
    <w:p w:rsidR="00DD04BC" w:rsidRPr="00133F9B" w:rsidRDefault="00DD04BC" w:rsidP="00886029">
      <w:pPr>
        <w:pStyle w:val="PSI-ComentarioVieta"/>
        <w:rPr>
          <w:i w:val="0"/>
          <w:color w:val="auto"/>
        </w:rPr>
      </w:pPr>
      <w:r w:rsidRPr="00133F9B">
        <w:rPr>
          <w:i w:val="0"/>
          <w:color w:val="auto"/>
        </w:rPr>
        <w:t>Cantidad de puntos de función liberados por unidad de tiempo</w:t>
      </w:r>
    </w:p>
    <w:p w:rsidR="005F71FE" w:rsidRPr="00133F9B" w:rsidRDefault="005F71FE" w:rsidP="00886029">
      <w:pPr>
        <w:pStyle w:val="PSI-ComentarioVieta"/>
        <w:rPr>
          <w:i w:val="0"/>
          <w:color w:val="auto"/>
        </w:rPr>
      </w:pPr>
      <w:r w:rsidRPr="00133F9B">
        <w:rPr>
          <w:i w:val="0"/>
          <w:color w:val="auto"/>
        </w:rPr>
        <w:t xml:space="preserve"> Costo del desarrollo</w:t>
      </w:r>
    </w:p>
    <w:p w:rsidR="005F71FE" w:rsidRPr="00133F9B" w:rsidRDefault="005F71FE" w:rsidP="00886029">
      <w:pPr>
        <w:pStyle w:val="PSI-ComentarioVieta"/>
        <w:rPr>
          <w:i w:val="0"/>
          <w:color w:val="auto"/>
        </w:rPr>
      </w:pPr>
      <w:r w:rsidRPr="00133F9B">
        <w:rPr>
          <w:i w:val="0"/>
          <w:color w:val="auto"/>
        </w:rPr>
        <w:t>Costo del soporte</w:t>
      </w:r>
    </w:p>
    <w:p w:rsidR="005F71FE" w:rsidRPr="00133F9B" w:rsidRDefault="005F71FE" w:rsidP="00886029">
      <w:pPr>
        <w:pStyle w:val="PSI-ComentarioVieta"/>
        <w:rPr>
          <w:i w:val="0"/>
          <w:color w:val="auto"/>
        </w:rPr>
      </w:pPr>
      <w:r w:rsidRPr="00133F9B">
        <w:rPr>
          <w:i w:val="0"/>
          <w:color w:val="auto"/>
        </w:rPr>
        <w:t>Horas trabajadas</w:t>
      </w:r>
    </w:p>
    <w:p w:rsidR="005F71FE" w:rsidRPr="00133F9B" w:rsidRDefault="005F71FE" w:rsidP="00886029">
      <w:pPr>
        <w:pStyle w:val="PSI-ComentarioVieta"/>
        <w:rPr>
          <w:i w:val="0"/>
          <w:color w:val="auto"/>
        </w:rPr>
      </w:pPr>
      <w:r w:rsidRPr="00133F9B">
        <w:rPr>
          <w:i w:val="0"/>
          <w:color w:val="auto"/>
        </w:rPr>
        <w:t>Tiempo (calendario) transcurrido</w:t>
      </w:r>
    </w:p>
    <w:p w:rsidR="005F71FE" w:rsidRPr="00133F9B" w:rsidRDefault="001C61A8" w:rsidP="00886029">
      <w:pPr>
        <w:pStyle w:val="PSI-ComentarioVieta"/>
        <w:rPr>
          <w:i w:val="0"/>
          <w:color w:val="auto"/>
        </w:rPr>
      </w:pPr>
      <w:r w:rsidRPr="00133F9B">
        <w:rPr>
          <w:i w:val="0"/>
          <w:color w:val="auto"/>
        </w:rPr>
        <w:t>Distribución</w:t>
      </w:r>
      <w:r w:rsidR="005F71FE" w:rsidRPr="00133F9B">
        <w:rPr>
          <w:i w:val="0"/>
          <w:color w:val="auto"/>
        </w:rPr>
        <w:t xml:space="preserve"> del esfuerzo por fase</w:t>
      </w:r>
    </w:p>
    <w:p w:rsidR="00DD04BC" w:rsidRPr="00133F9B" w:rsidRDefault="00DD04BC" w:rsidP="00886029">
      <w:pPr>
        <w:pStyle w:val="PSI-ComentarioVieta"/>
        <w:rPr>
          <w:i w:val="0"/>
          <w:color w:val="auto"/>
        </w:rPr>
      </w:pPr>
      <w:r w:rsidRPr="00133F9B">
        <w:rPr>
          <w:i w:val="0"/>
          <w:color w:val="auto"/>
        </w:rPr>
        <w:t>Cambios sobre requerimientos durante el desarrollo</w:t>
      </w:r>
    </w:p>
    <w:p w:rsidR="00DD04BC" w:rsidRPr="00133F9B" w:rsidRDefault="00DD04BC" w:rsidP="00886029">
      <w:pPr>
        <w:pStyle w:val="PSI-ComentarioVieta"/>
        <w:rPr>
          <w:i w:val="0"/>
          <w:color w:val="auto"/>
        </w:rPr>
      </w:pPr>
      <w:r w:rsidRPr="00133F9B">
        <w:rPr>
          <w:i w:val="0"/>
          <w:color w:val="auto"/>
        </w:rPr>
        <w:t>Cambio sobre requerimientos en operación</w:t>
      </w:r>
    </w:p>
    <w:p w:rsidR="00DD04BC" w:rsidRPr="00133F9B" w:rsidRDefault="00DD04BC" w:rsidP="00886029">
      <w:pPr>
        <w:pStyle w:val="PSI-ComentarioVieta"/>
        <w:rPr>
          <w:i w:val="0"/>
          <w:color w:val="auto"/>
        </w:rPr>
      </w:pPr>
      <w:r w:rsidRPr="00133F9B">
        <w:rPr>
          <w:i w:val="0"/>
          <w:color w:val="auto"/>
        </w:rPr>
        <w:t>Origen de los cambios sobre requerimientos</w:t>
      </w:r>
    </w:p>
    <w:p w:rsidR="00DD04BC" w:rsidRPr="00133F9B" w:rsidRDefault="00DD04BC" w:rsidP="00886029">
      <w:pPr>
        <w:pStyle w:val="PSI-ComentarioVieta"/>
        <w:rPr>
          <w:i w:val="0"/>
          <w:color w:val="auto"/>
        </w:rPr>
      </w:pPr>
      <w:r w:rsidRPr="00133F9B">
        <w:rPr>
          <w:i w:val="0"/>
          <w:color w:val="auto"/>
        </w:rPr>
        <w:t>Cronograma Vs Estimado</w:t>
      </w:r>
    </w:p>
    <w:p w:rsidR="00DD04BC" w:rsidRPr="00133F9B" w:rsidRDefault="00DD04BC" w:rsidP="00886029">
      <w:pPr>
        <w:pStyle w:val="PSI-ComentarioVieta"/>
        <w:rPr>
          <w:i w:val="0"/>
          <w:color w:val="auto"/>
        </w:rPr>
      </w:pPr>
      <w:r w:rsidRPr="00133F9B">
        <w:rPr>
          <w:i w:val="0"/>
          <w:color w:val="auto"/>
        </w:rPr>
        <w:t>Costo sobre valor agregado</w:t>
      </w:r>
    </w:p>
    <w:p w:rsidR="00DD04BC" w:rsidRPr="00133F9B" w:rsidRDefault="00DD04BC" w:rsidP="00886029">
      <w:pPr>
        <w:pStyle w:val="PSI-ComentarioVieta"/>
        <w:rPr>
          <w:i w:val="0"/>
          <w:color w:val="auto"/>
        </w:rPr>
      </w:pPr>
      <w:r w:rsidRPr="00133F9B">
        <w:rPr>
          <w:i w:val="0"/>
          <w:color w:val="auto"/>
        </w:rPr>
        <w:t>Porcentaje de requerimientos implementados por unidad de tiempo</w:t>
      </w:r>
    </w:p>
    <w:p w:rsidR="005F71FE" w:rsidRPr="00133F9B" w:rsidRDefault="005F71FE" w:rsidP="001035D1">
      <w:pPr>
        <w:pStyle w:val="PSI-ComentarioVieta"/>
        <w:numPr>
          <w:ilvl w:val="0"/>
          <w:numId w:val="0"/>
        </w:numPr>
        <w:ind w:left="1072"/>
        <w:rPr>
          <w:i w:val="0"/>
          <w:color w:val="auto"/>
        </w:rPr>
      </w:pPr>
    </w:p>
    <w:p w:rsidR="004B64D4" w:rsidRPr="00133F9B" w:rsidRDefault="007D0783" w:rsidP="004B64D4">
      <w:pPr>
        <w:pStyle w:val="PSI-Ttulo2"/>
        <w:rPr>
          <w:color w:val="auto"/>
        </w:rPr>
      </w:pPr>
      <w:r w:rsidRPr="00133F9B">
        <w:rPr>
          <w:color w:val="auto"/>
        </w:rPr>
        <w:br w:type="page"/>
      </w:r>
      <w:bookmarkStart w:id="47" w:name="_Toc452044073"/>
      <w:r w:rsidR="004B64D4" w:rsidRPr="00133F9B">
        <w:rPr>
          <w:color w:val="auto"/>
        </w:rPr>
        <w:lastRenderedPageBreak/>
        <w:t>Métricas de producto</w:t>
      </w:r>
      <w:bookmarkEnd w:id="47"/>
    </w:p>
    <w:p w:rsidR="007D0783" w:rsidRPr="00133F9B" w:rsidRDefault="007D0783" w:rsidP="004B64D4">
      <w:pPr>
        <w:pStyle w:val="PSI-Ttulo2"/>
        <w:rPr>
          <w:color w:val="auto"/>
        </w:rPr>
      </w:pPr>
    </w:p>
    <w:p w:rsidR="004B64D4" w:rsidRPr="00133F9B" w:rsidRDefault="004B64D4" w:rsidP="00886029">
      <w:pPr>
        <w:pStyle w:val="PSI-ComentarioVieta"/>
        <w:rPr>
          <w:i w:val="0"/>
          <w:color w:val="auto"/>
        </w:rPr>
      </w:pPr>
      <w:r w:rsidRPr="00133F9B">
        <w:rPr>
          <w:i w:val="0"/>
          <w:color w:val="auto"/>
        </w:rPr>
        <w:t>Se centran en las características del software y no en cómo fue producido.</w:t>
      </w:r>
    </w:p>
    <w:p w:rsidR="004B64D4" w:rsidRPr="00133F9B" w:rsidRDefault="004B64D4" w:rsidP="00886029">
      <w:pPr>
        <w:pStyle w:val="PSI-ComentarioVieta"/>
        <w:rPr>
          <w:i w:val="0"/>
          <w:color w:val="auto"/>
        </w:rPr>
      </w:pPr>
      <w:r w:rsidRPr="00133F9B">
        <w:rPr>
          <w:i w:val="0"/>
          <w:color w:val="auto"/>
        </w:rPr>
        <w:t>También son productos los artefactos, documentos, modelos, y componentes que conforman el software.</w:t>
      </w:r>
    </w:p>
    <w:p w:rsidR="004B64D4" w:rsidRPr="00133F9B" w:rsidRDefault="004B64D4" w:rsidP="00886029">
      <w:pPr>
        <w:pStyle w:val="PSI-ComentarioVieta"/>
        <w:rPr>
          <w:i w:val="0"/>
          <w:color w:val="auto"/>
        </w:rPr>
      </w:pPr>
      <w:r w:rsidRPr="00133F9B">
        <w:rPr>
          <w:i w:val="0"/>
          <w:color w:val="auto"/>
        </w:rPr>
        <w:t>Se miden cosas como el tamaño, la calidad, la totalidad, la volatilidad, y el esfuerzo</w:t>
      </w:r>
    </w:p>
    <w:p w:rsidR="00DD04BC" w:rsidRPr="00133F9B" w:rsidRDefault="00DD04BC" w:rsidP="00886029">
      <w:pPr>
        <w:pStyle w:val="PSI-Comentario"/>
        <w:rPr>
          <w:i w:val="0"/>
          <w:color w:val="auto"/>
        </w:rPr>
      </w:pPr>
      <w:r w:rsidRPr="00133F9B">
        <w:rPr>
          <w:i w:val="0"/>
          <w:color w:val="auto"/>
        </w:rPr>
        <w:t>Para  este proyecto se trabajará con las siguientes métricas del producto</w:t>
      </w:r>
      <w:r w:rsidR="00EB5F47" w:rsidRPr="00133F9B">
        <w:rPr>
          <w:i w:val="0"/>
          <w:color w:val="auto"/>
        </w:rPr>
        <w:t>:</w:t>
      </w:r>
    </w:p>
    <w:p w:rsidR="00DD04BC" w:rsidRPr="00133F9B" w:rsidRDefault="00DD04BC" w:rsidP="00886029">
      <w:pPr>
        <w:pStyle w:val="PSI-ComentarioVieta"/>
        <w:rPr>
          <w:i w:val="0"/>
          <w:color w:val="auto"/>
        </w:rPr>
      </w:pPr>
      <w:r w:rsidRPr="00133F9B">
        <w:rPr>
          <w:i w:val="0"/>
          <w:color w:val="auto"/>
        </w:rPr>
        <w:t>Puntos de Caso de Uso</w:t>
      </w:r>
    </w:p>
    <w:p w:rsidR="00DD04BC" w:rsidRPr="00133F9B" w:rsidRDefault="00DD04BC" w:rsidP="00886029">
      <w:pPr>
        <w:pStyle w:val="PSI-ComentarioVieta"/>
        <w:rPr>
          <w:i w:val="0"/>
          <w:color w:val="auto"/>
        </w:rPr>
      </w:pPr>
      <w:r w:rsidRPr="00133F9B">
        <w:rPr>
          <w:i w:val="0"/>
          <w:color w:val="auto"/>
        </w:rPr>
        <w:t>Puntos de función</w:t>
      </w:r>
    </w:p>
    <w:p w:rsidR="00DD04BC" w:rsidRPr="00133F9B" w:rsidRDefault="00DD04BC" w:rsidP="00886029">
      <w:pPr>
        <w:pStyle w:val="PSI-ComentarioVieta"/>
        <w:rPr>
          <w:i w:val="0"/>
          <w:color w:val="auto"/>
        </w:rPr>
      </w:pPr>
      <w:r w:rsidRPr="00133F9B">
        <w:rPr>
          <w:i w:val="0"/>
          <w:color w:val="auto"/>
        </w:rPr>
        <w:t xml:space="preserve"> Complejidad de diseño (acoplamiento)</w:t>
      </w:r>
    </w:p>
    <w:p w:rsidR="00DD04BC" w:rsidRPr="00133F9B" w:rsidRDefault="00DD04BC" w:rsidP="00886029">
      <w:pPr>
        <w:pStyle w:val="PSI-ComentarioVieta"/>
        <w:rPr>
          <w:i w:val="0"/>
          <w:color w:val="auto"/>
        </w:rPr>
      </w:pPr>
      <w:r w:rsidRPr="00133F9B">
        <w:rPr>
          <w:i w:val="0"/>
          <w:color w:val="auto"/>
        </w:rPr>
        <w:t xml:space="preserve">Complejidad de código </w:t>
      </w:r>
    </w:p>
    <w:p w:rsidR="00DD04BC" w:rsidRPr="00133F9B" w:rsidRDefault="00DD04BC" w:rsidP="00886029">
      <w:pPr>
        <w:pStyle w:val="PSI-ComentarioVieta"/>
        <w:rPr>
          <w:i w:val="0"/>
          <w:color w:val="auto"/>
        </w:rPr>
      </w:pPr>
      <w:r w:rsidRPr="00133F9B">
        <w:rPr>
          <w:i w:val="0"/>
          <w:color w:val="auto"/>
        </w:rPr>
        <w:t>Métodos por clase</w:t>
      </w:r>
    </w:p>
    <w:p w:rsidR="00DD04BC" w:rsidRPr="00133F9B" w:rsidRDefault="00DD04BC" w:rsidP="00886029">
      <w:pPr>
        <w:pStyle w:val="PSI-ComentarioVieta"/>
        <w:rPr>
          <w:i w:val="0"/>
          <w:color w:val="auto"/>
        </w:rPr>
      </w:pPr>
      <w:r w:rsidRPr="00133F9B">
        <w:rPr>
          <w:i w:val="0"/>
          <w:color w:val="auto"/>
        </w:rPr>
        <w:t>Profundidad y ancho de jerarquías</w:t>
      </w:r>
    </w:p>
    <w:p w:rsidR="00DD04BC" w:rsidRPr="00133F9B" w:rsidRDefault="00DD04BC" w:rsidP="00886029">
      <w:pPr>
        <w:pStyle w:val="PSI-ComentarioVieta"/>
        <w:rPr>
          <w:i w:val="0"/>
          <w:color w:val="auto"/>
        </w:rPr>
      </w:pPr>
      <w:r w:rsidRPr="00133F9B">
        <w:rPr>
          <w:i w:val="0"/>
          <w:color w:val="auto"/>
        </w:rPr>
        <w:t>Cantidad de objetos y cantidad de relaciones de colaboración diferentes</w:t>
      </w:r>
    </w:p>
    <w:p w:rsidR="00DD04BC" w:rsidRPr="00133F9B" w:rsidRDefault="00DD04BC" w:rsidP="00886029">
      <w:pPr>
        <w:pStyle w:val="PSI-ComentarioVieta"/>
        <w:rPr>
          <w:i w:val="0"/>
          <w:color w:val="auto"/>
        </w:rPr>
      </w:pPr>
      <w:r w:rsidRPr="00133F9B">
        <w:rPr>
          <w:i w:val="0"/>
          <w:color w:val="auto"/>
        </w:rPr>
        <w:t>Volativilidad de componentes</w:t>
      </w:r>
    </w:p>
    <w:p w:rsidR="00DD04BC" w:rsidRPr="00133F9B" w:rsidRDefault="00DD04BC" w:rsidP="00886029">
      <w:pPr>
        <w:pStyle w:val="PSI-ComentarioVieta"/>
        <w:rPr>
          <w:i w:val="0"/>
          <w:color w:val="auto"/>
        </w:rPr>
      </w:pPr>
      <w:r w:rsidRPr="00133F9B">
        <w:rPr>
          <w:i w:val="0"/>
          <w:color w:val="auto"/>
        </w:rPr>
        <w:t xml:space="preserve">Complejidad de despliegue </w:t>
      </w:r>
    </w:p>
    <w:p w:rsidR="00DD04BC" w:rsidRPr="00133F9B" w:rsidRDefault="00DD04BC" w:rsidP="00886029">
      <w:pPr>
        <w:pStyle w:val="PSI-ComentarioVieta"/>
        <w:rPr>
          <w:i w:val="0"/>
          <w:color w:val="auto"/>
        </w:rPr>
      </w:pPr>
      <w:r w:rsidRPr="00133F9B">
        <w:rPr>
          <w:i w:val="0"/>
          <w:color w:val="auto"/>
        </w:rPr>
        <w:t>Densidad de defectos</w:t>
      </w:r>
    </w:p>
    <w:p w:rsidR="00DD04BC" w:rsidRPr="00133F9B" w:rsidRDefault="00DD04BC" w:rsidP="00886029">
      <w:pPr>
        <w:pStyle w:val="PSI-ComentarioVieta"/>
        <w:rPr>
          <w:i w:val="0"/>
          <w:color w:val="auto"/>
        </w:rPr>
      </w:pPr>
      <w:r w:rsidRPr="00133F9B">
        <w:rPr>
          <w:i w:val="0"/>
          <w:color w:val="auto"/>
        </w:rPr>
        <w:t>Tipo y origen de defectos</w:t>
      </w:r>
    </w:p>
    <w:p w:rsidR="00DD04BC" w:rsidRPr="00133F9B" w:rsidRDefault="00DD04BC" w:rsidP="00886029">
      <w:pPr>
        <w:pStyle w:val="PSI-ComentarioVieta"/>
        <w:rPr>
          <w:i w:val="0"/>
          <w:color w:val="auto"/>
        </w:rPr>
      </w:pPr>
      <w:r w:rsidRPr="00133F9B">
        <w:rPr>
          <w:i w:val="0"/>
          <w:color w:val="auto"/>
        </w:rPr>
        <w:t>Cantidad de problemas reportados</w:t>
      </w:r>
    </w:p>
    <w:p w:rsidR="00DD04BC" w:rsidRPr="00133F9B" w:rsidRDefault="00DD04BC" w:rsidP="00886029">
      <w:pPr>
        <w:pStyle w:val="PSI-ComentarioVieta"/>
        <w:rPr>
          <w:i w:val="0"/>
          <w:color w:val="auto"/>
        </w:rPr>
      </w:pPr>
      <w:r w:rsidRPr="00133F9B">
        <w:rPr>
          <w:i w:val="0"/>
          <w:color w:val="auto"/>
        </w:rPr>
        <w:t>Tiempo transcurrido entre fallas</w:t>
      </w:r>
    </w:p>
    <w:p w:rsidR="00DD04BC" w:rsidRPr="00133F9B" w:rsidRDefault="00DD04BC" w:rsidP="00886029">
      <w:pPr>
        <w:pStyle w:val="PSI-ComentarioVieta"/>
        <w:rPr>
          <w:i w:val="0"/>
          <w:color w:val="auto"/>
        </w:rPr>
      </w:pPr>
      <w:r w:rsidRPr="00133F9B">
        <w:rPr>
          <w:i w:val="0"/>
          <w:color w:val="auto"/>
        </w:rPr>
        <w:t>Tiempo esperado para la siguiente falla</w:t>
      </w:r>
    </w:p>
    <w:p w:rsidR="00DD04BC" w:rsidRPr="00133F9B" w:rsidRDefault="00DD04BC" w:rsidP="00886029">
      <w:pPr>
        <w:pStyle w:val="PSI-ComentarioVieta"/>
        <w:rPr>
          <w:i w:val="0"/>
          <w:color w:val="auto"/>
        </w:rPr>
      </w:pPr>
      <w:r w:rsidRPr="00133F9B">
        <w:rPr>
          <w:i w:val="0"/>
          <w:color w:val="auto"/>
        </w:rPr>
        <w:t>Tiempo requerido para reparar</w:t>
      </w:r>
    </w:p>
    <w:p w:rsidR="00DD04BC" w:rsidRPr="00133F9B" w:rsidRDefault="00DD04BC" w:rsidP="00886029">
      <w:pPr>
        <w:pStyle w:val="PSI-ComentarioVieta"/>
        <w:rPr>
          <w:i w:val="0"/>
          <w:color w:val="auto"/>
        </w:rPr>
      </w:pPr>
      <w:r w:rsidRPr="00133F9B">
        <w:rPr>
          <w:i w:val="0"/>
          <w:color w:val="auto"/>
        </w:rPr>
        <w:t>SLOC</w:t>
      </w:r>
    </w:p>
    <w:p w:rsidR="00DD04BC" w:rsidRPr="00133F9B" w:rsidRDefault="00DD04BC" w:rsidP="00886029">
      <w:pPr>
        <w:pStyle w:val="PSI-ComentarioVieta"/>
        <w:rPr>
          <w:i w:val="0"/>
          <w:color w:val="auto"/>
        </w:rPr>
      </w:pPr>
      <w:r w:rsidRPr="00133F9B">
        <w:rPr>
          <w:i w:val="0"/>
          <w:color w:val="auto"/>
        </w:rPr>
        <w:t xml:space="preserve">Facilidad de aprendizaje de uso </w:t>
      </w:r>
    </w:p>
    <w:p w:rsidR="007D0783" w:rsidRPr="00133F9B" w:rsidRDefault="007D0783" w:rsidP="00886029">
      <w:pPr>
        <w:pStyle w:val="PSI-ComentarioVieta"/>
        <w:rPr>
          <w:i w:val="0"/>
          <w:color w:val="auto"/>
        </w:rPr>
      </w:pPr>
    </w:p>
    <w:p w:rsidR="00F341E4" w:rsidRPr="00133F9B" w:rsidRDefault="00F341E4" w:rsidP="00686C07">
      <w:pPr>
        <w:pStyle w:val="PSI-Ttulo2"/>
        <w:rPr>
          <w:color w:val="auto"/>
        </w:rPr>
      </w:pPr>
      <w:bookmarkStart w:id="48" w:name="_Toc452044074"/>
      <w:r w:rsidRPr="00133F9B">
        <w:rPr>
          <w:color w:val="auto"/>
        </w:rPr>
        <w:t>Estándar de documentación</w:t>
      </w:r>
      <w:bookmarkEnd w:id="44"/>
      <w:bookmarkEnd w:id="48"/>
    </w:p>
    <w:p w:rsidR="00F341E4" w:rsidRPr="00133F9B" w:rsidRDefault="00F341E4" w:rsidP="00886029">
      <w:pPr>
        <w:pStyle w:val="PSI-Comentario"/>
        <w:rPr>
          <w:i w:val="0"/>
          <w:color w:val="auto"/>
        </w:rPr>
      </w:pPr>
      <w:r w:rsidRPr="00133F9B">
        <w:rPr>
          <w:i w:val="0"/>
          <w:color w:val="auto"/>
        </w:rPr>
        <w:t>Como estándares de documentación se definirán dos documentos:</w:t>
      </w:r>
    </w:p>
    <w:p w:rsidR="00F341E4" w:rsidRPr="00133F9B" w:rsidRDefault="00F341E4" w:rsidP="00886029">
      <w:pPr>
        <w:pStyle w:val="PSI-ComentarioVieta"/>
        <w:rPr>
          <w:i w:val="0"/>
          <w:color w:val="auto"/>
        </w:rPr>
      </w:pPr>
      <w:r w:rsidRPr="00133F9B">
        <w:rPr>
          <w:i w:val="0"/>
          <w:color w:val="auto"/>
        </w:rPr>
        <w:t>Est</w:t>
      </w:r>
      <w:r w:rsidR="00EB5F47" w:rsidRPr="00133F9B">
        <w:rPr>
          <w:i w:val="0"/>
          <w:color w:val="auto"/>
        </w:rPr>
        <w:t xml:space="preserve">ándar de documentación técnica </w:t>
      </w:r>
    </w:p>
    <w:p w:rsidR="00F341E4" w:rsidRPr="00133F9B" w:rsidRDefault="00F341E4" w:rsidP="00886029">
      <w:pPr>
        <w:pStyle w:val="PSI-ComentarioVieta"/>
        <w:rPr>
          <w:i w:val="0"/>
          <w:color w:val="auto"/>
        </w:rPr>
      </w:pPr>
      <w:r w:rsidRPr="00133F9B">
        <w:rPr>
          <w:i w:val="0"/>
          <w:color w:val="auto"/>
        </w:rPr>
        <w:t>Estándar de documentación de usuario.</w:t>
      </w:r>
    </w:p>
    <w:p w:rsidR="00F341E4" w:rsidRPr="00133F9B" w:rsidRDefault="00F341E4" w:rsidP="00F341E4">
      <w:pPr>
        <w:pStyle w:val="MNormal"/>
        <w:ind w:left="708"/>
      </w:pPr>
    </w:p>
    <w:p w:rsidR="001035D1" w:rsidRPr="00133F9B" w:rsidRDefault="001035D1" w:rsidP="00F341E4">
      <w:pPr>
        <w:pStyle w:val="MNormal"/>
        <w:ind w:left="708"/>
      </w:pPr>
    </w:p>
    <w:p w:rsidR="001035D1" w:rsidRPr="00133F9B" w:rsidRDefault="001035D1" w:rsidP="00F341E4">
      <w:pPr>
        <w:pStyle w:val="MNormal"/>
        <w:ind w:left="708"/>
      </w:pPr>
    </w:p>
    <w:p w:rsidR="001035D1" w:rsidRPr="00133F9B" w:rsidRDefault="001035D1" w:rsidP="00F341E4">
      <w:pPr>
        <w:pStyle w:val="MNormal"/>
        <w:ind w:left="708"/>
      </w:pPr>
    </w:p>
    <w:p w:rsidR="00F341E4" w:rsidRPr="00133F9B" w:rsidRDefault="00F341E4" w:rsidP="00886029">
      <w:pPr>
        <w:pStyle w:val="PSI-Comentario"/>
        <w:rPr>
          <w:i w:val="0"/>
          <w:color w:val="auto"/>
        </w:rPr>
      </w:pPr>
      <w:r w:rsidRPr="00133F9B">
        <w:rPr>
          <w:i w:val="0"/>
          <w:color w:val="auto"/>
        </w:rPr>
        <w:lastRenderedPageBreak/>
        <w:t>La documentación técnica del producto debe:</w:t>
      </w:r>
    </w:p>
    <w:p w:rsidR="00441463" w:rsidRPr="00133F9B" w:rsidRDefault="00441463" w:rsidP="00886029">
      <w:pPr>
        <w:pStyle w:val="PSI-Comentario"/>
        <w:rPr>
          <w:i w:val="0"/>
          <w:color w:val="auto"/>
        </w:rPr>
      </w:pPr>
    </w:p>
    <w:p w:rsidR="00F341E4" w:rsidRPr="00133F9B" w:rsidRDefault="00F341E4" w:rsidP="00886029">
      <w:pPr>
        <w:pStyle w:val="PSI-ComentarioVieta"/>
        <w:rPr>
          <w:i w:val="0"/>
          <w:color w:val="auto"/>
        </w:rPr>
      </w:pPr>
      <w:r w:rsidRPr="00133F9B">
        <w:rPr>
          <w:i w:val="0"/>
          <w:color w:val="auto"/>
        </w:rPr>
        <w:t>Ser adecuada para que un grupo independiente del de desarrollo pueda encarar el mantenimiento del producto.</w:t>
      </w:r>
    </w:p>
    <w:p w:rsidR="00F341E4" w:rsidRPr="00133F9B" w:rsidRDefault="00F341E4" w:rsidP="00886029">
      <w:pPr>
        <w:pStyle w:val="PSI-ComentarioVieta"/>
        <w:rPr>
          <w:i w:val="0"/>
          <w:color w:val="auto"/>
        </w:rPr>
      </w:pPr>
      <w:r w:rsidRPr="00133F9B">
        <w:rPr>
          <w:i w:val="0"/>
          <w:color w:val="auto"/>
        </w:rPr>
        <w:t>Incluir fuentes, Modelos de Casos de Uso, Objetos de diseño</w:t>
      </w:r>
      <w:r w:rsidR="00F97BA2" w:rsidRPr="00133F9B">
        <w:rPr>
          <w:i w:val="0"/>
          <w:color w:val="auto"/>
        </w:rPr>
        <w:t>.</w:t>
      </w:r>
    </w:p>
    <w:p w:rsidR="00F341E4" w:rsidRPr="00133F9B" w:rsidRDefault="00F341E4" w:rsidP="00F341E4">
      <w:pPr>
        <w:pStyle w:val="MNormal"/>
        <w:ind w:left="708"/>
      </w:pPr>
    </w:p>
    <w:p w:rsidR="00F341E4" w:rsidRPr="00133F9B" w:rsidRDefault="00F341E4" w:rsidP="00886029">
      <w:pPr>
        <w:pStyle w:val="PSI-Comentario"/>
        <w:rPr>
          <w:i w:val="0"/>
          <w:color w:val="auto"/>
        </w:rPr>
      </w:pPr>
      <w:r w:rsidRPr="00133F9B">
        <w:rPr>
          <w:i w:val="0"/>
          <w:color w:val="auto"/>
        </w:rPr>
        <w:t>Para la escritura de documentos se han definido plantillas para ser utilizadas en la elaboración de entregables.</w:t>
      </w:r>
    </w:p>
    <w:p w:rsidR="00F341E4" w:rsidRPr="00133F9B" w:rsidRDefault="00F341E4" w:rsidP="00886029">
      <w:pPr>
        <w:pStyle w:val="PSI-Comentario"/>
        <w:rPr>
          <w:i w:val="0"/>
          <w:color w:val="auto"/>
        </w:rPr>
      </w:pPr>
      <w:r w:rsidRPr="00133F9B">
        <w:rPr>
          <w:i w:val="0"/>
          <w:color w:val="auto"/>
        </w:rPr>
        <w:t>En estas plantillas se definen:</w:t>
      </w:r>
    </w:p>
    <w:p w:rsidR="00441463" w:rsidRPr="00133F9B" w:rsidRDefault="00441463" w:rsidP="00886029">
      <w:pPr>
        <w:pStyle w:val="PSI-Comentario"/>
        <w:rPr>
          <w:i w:val="0"/>
          <w:color w:val="auto"/>
        </w:rPr>
      </w:pPr>
    </w:p>
    <w:p w:rsidR="00F341E4" w:rsidRPr="00133F9B" w:rsidRDefault="00F97BA2" w:rsidP="00886029">
      <w:pPr>
        <w:pStyle w:val="PSI-ComentarioVieta"/>
        <w:rPr>
          <w:i w:val="0"/>
          <w:color w:val="auto"/>
        </w:rPr>
      </w:pPr>
      <w:r w:rsidRPr="00133F9B">
        <w:rPr>
          <w:i w:val="0"/>
          <w:color w:val="auto"/>
        </w:rPr>
        <w:t>E</w:t>
      </w:r>
      <w:r w:rsidR="00F341E4" w:rsidRPr="00133F9B">
        <w:rPr>
          <w:i w:val="0"/>
          <w:color w:val="auto"/>
        </w:rPr>
        <w:t>ncabezado y pie de página.</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estilo normal</w:t>
      </w:r>
      <w:r w:rsidRPr="00133F9B">
        <w:rPr>
          <w:i w:val="0"/>
          <w:color w:val="auto"/>
        </w:rPr>
        <w:t>.</w:t>
      </w:r>
    </w:p>
    <w:p w:rsidR="00F341E4" w:rsidRPr="00133F9B" w:rsidRDefault="00F97BA2" w:rsidP="00886029">
      <w:pPr>
        <w:pStyle w:val="PSI-ComentarioVieta"/>
        <w:rPr>
          <w:i w:val="0"/>
          <w:color w:val="auto"/>
        </w:rPr>
      </w:pPr>
      <w:r w:rsidRPr="00133F9B">
        <w:rPr>
          <w:i w:val="0"/>
          <w:color w:val="auto"/>
        </w:rPr>
        <w:t>F</w:t>
      </w:r>
      <w:r w:rsidR="00F341E4" w:rsidRPr="00133F9B">
        <w:rPr>
          <w:i w:val="0"/>
          <w:color w:val="auto"/>
        </w:rPr>
        <w:t>uente y tamaño de fuente para los títulos a utilizar</w:t>
      </w:r>
      <w:r w:rsidRPr="00133F9B">
        <w:rPr>
          <w:i w:val="0"/>
          <w:color w:val="auto"/>
        </w:rPr>
        <w:t>.</w:t>
      </w:r>
    </w:p>
    <w:p w:rsidR="00F341E4" w:rsidRPr="00133F9B" w:rsidRDefault="00F97BA2" w:rsidP="00886029">
      <w:pPr>
        <w:pStyle w:val="PSI-ComentarioVieta"/>
        <w:rPr>
          <w:i w:val="0"/>
          <w:color w:val="auto"/>
        </w:rPr>
      </w:pPr>
      <w:r w:rsidRPr="00133F9B">
        <w:rPr>
          <w:i w:val="0"/>
          <w:color w:val="auto"/>
        </w:rPr>
        <w:t>D</w:t>
      </w:r>
      <w:r w:rsidR="00F341E4" w:rsidRPr="00133F9B">
        <w:rPr>
          <w:i w:val="0"/>
          <w:color w:val="auto"/>
        </w:rPr>
        <w:t>atos mínimos que se deben incluir: fecha, versión y responsables.</w:t>
      </w:r>
    </w:p>
    <w:p w:rsidR="00F97BA2" w:rsidRPr="00133F9B" w:rsidRDefault="00F97BA2" w:rsidP="007D0783">
      <w:pPr>
        <w:pStyle w:val="PSI-Normal"/>
      </w:pPr>
    </w:p>
    <w:p w:rsidR="00F341E4" w:rsidRPr="00133F9B" w:rsidRDefault="00F341E4" w:rsidP="00F341E4">
      <w:pPr>
        <w:pStyle w:val="PSI-Ttulo2"/>
        <w:rPr>
          <w:color w:val="auto"/>
        </w:rPr>
      </w:pPr>
      <w:bookmarkStart w:id="49" w:name="_Toc21938358"/>
      <w:bookmarkStart w:id="50" w:name="_Toc452044075"/>
      <w:r w:rsidRPr="00133F9B">
        <w:rPr>
          <w:color w:val="auto"/>
        </w:rPr>
        <w:t>Estándar de verificación y prácticas</w:t>
      </w:r>
      <w:bookmarkEnd w:id="49"/>
      <w:bookmarkEnd w:id="50"/>
    </w:p>
    <w:p w:rsidR="00F341E4" w:rsidRPr="00133F9B" w:rsidRDefault="00F341E4" w:rsidP="00886029">
      <w:pPr>
        <w:pStyle w:val="PSI-Comentario"/>
        <w:rPr>
          <w:i w:val="0"/>
          <w:color w:val="auto"/>
        </w:rPr>
      </w:pPr>
      <w:r w:rsidRPr="00133F9B">
        <w:rPr>
          <w:i w:val="0"/>
          <w:color w:val="auto"/>
        </w:rPr>
        <w:t>Se utilizan las prácticas definidas en el Plan de Verificación y Validación.</w:t>
      </w:r>
    </w:p>
    <w:p w:rsidR="000B62B5" w:rsidRPr="00133F9B" w:rsidRDefault="00F341E4" w:rsidP="001035D1">
      <w:pPr>
        <w:pStyle w:val="PSI-Comentario"/>
        <w:rPr>
          <w:i w:val="0"/>
          <w:color w:val="auto"/>
        </w:rPr>
      </w:pPr>
      <w:r w:rsidRPr="00133F9B">
        <w:rPr>
          <w:i w:val="0"/>
          <w:color w:val="auto"/>
        </w:rPr>
        <w:t>Como estándar se utiliza el documento de:</w:t>
      </w:r>
      <w:r w:rsidRPr="00133F9B">
        <w:rPr>
          <w:b/>
          <w:i w:val="0"/>
          <w:color w:val="auto"/>
        </w:rPr>
        <w:t xml:space="preserve"> </w:t>
      </w:r>
      <w:r w:rsidR="001001E1" w:rsidRPr="00133F9B">
        <w:rPr>
          <w:i w:val="0"/>
          <w:color w:val="auto"/>
        </w:rPr>
        <w:fldChar w:fldCharType="begin"/>
      </w:r>
      <w:r w:rsidR="00E87F20" w:rsidRPr="00133F9B">
        <w:rPr>
          <w:i w:val="0"/>
          <w:color w:val="auto"/>
        </w:rPr>
        <w:instrText xml:space="preserve"> INCLUDEPICTURE "H:\\psi\\metodologia\\images\\cnvbull2.gif" \* MERGEFORMAT \d </w:instrText>
      </w:r>
      <w:r w:rsidR="001001E1" w:rsidRPr="00133F9B">
        <w:rPr>
          <w:i w:val="0"/>
          <w:color w:val="auto"/>
        </w:rPr>
        <w:fldChar w:fldCharType="end"/>
      </w:r>
      <w:r w:rsidRPr="00133F9B">
        <w:rPr>
          <w:i w:val="0"/>
          <w:color w:val="auto"/>
        </w:rPr>
        <w:t>Std 1012-1986 IEEE Standard for Software Verification and Validation Plans.</w:t>
      </w:r>
      <w:bookmarkStart w:id="51" w:name="_Toc21938359"/>
    </w:p>
    <w:bookmarkEnd w:id="51"/>
    <w:p w:rsidR="00F341E4" w:rsidRPr="00133F9B" w:rsidRDefault="00F341E4" w:rsidP="00F341E4">
      <w:pPr>
        <w:pStyle w:val="MNormal"/>
        <w:rPr>
          <w:lang w:val="es-AR"/>
        </w:rPr>
      </w:pPr>
    </w:p>
    <w:p w:rsidR="000B62B5" w:rsidRPr="00133F9B" w:rsidRDefault="000B62B5" w:rsidP="00F341E4">
      <w:pPr>
        <w:pStyle w:val="MNormal"/>
        <w:rPr>
          <w:lang w:val="es-AR"/>
        </w:rPr>
      </w:pPr>
    </w:p>
    <w:p w:rsidR="00F341E4" w:rsidRPr="00133F9B" w:rsidRDefault="00F341E4" w:rsidP="00F341E4">
      <w:pPr>
        <w:pStyle w:val="PSI-Ttulo1"/>
        <w:rPr>
          <w:color w:val="auto"/>
        </w:rPr>
      </w:pPr>
      <w:bookmarkStart w:id="52" w:name="_Toc21938360"/>
      <w:bookmarkStart w:id="53" w:name="_Toc452044077"/>
      <w:r w:rsidRPr="00133F9B">
        <w:rPr>
          <w:color w:val="auto"/>
        </w:rPr>
        <w:t>Revisiones y auditorías</w:t>
      </w:r>
      <w:bookmarkEnd w:id="52"/>
      <w:bookmarkEnd w:id="53"/>
    </w:p>
    <w:p w:rsidR="00F341E4" w:rsidRPr="00133F9B" w:rsidRDefault="00F341E4" w:rsidP="00F341E4">
      <w:pPr>
        <w:pStyle w:val="PSI-Ttulo2"/>
        <w:rPr>
          <w:color w:val="auto"/>
        </w:rPr>
      </w:pPr>
      <w:bookmarkStart w:id="54" w:name="_Toc21938361"/>
      <w:bookmarkStart w:id="55" w:name="_Toc452044078"/>
      <w:r w:rsidRPr="00133F9B">
        <w:rPr>
          <w:color w:val="auto"/>
        </w:rPr>
        <w:t>Objetivo</w:t>
      </w:r>
      <w:bookmarkEnd w:id="54"/>
      <w:bookmarkEnd w:id="55"/>
    </w:p>
    <w:p w:rsidR="00F341E4" w:rsidRPr="00133F9B" w:rsidRDefault="00F341E4" w:rsidP="00886029">
      <w:pPr>
        <w:pStyle w:val="PSI-Comentario"/>
        <w:rPr>
          <w:i w:val="0"/>
          <w:color w:val="auto"/>
        </w:rPr>
      </w:pPr>
      <w:r w:rsidRPr="00133F9B">
        <w:rPr>
          <w:i w:val="0"/>
          <w:color w:val="auto"/>
        </w:rPr>
        <w:t>Definición de las revisiones y auditorías técnicas y de gestión que se realizarán.</w:t>
      </w:r>
    </w:p>
    <w:p w:rsidR="00F341E4" w:rsidRPr="00133F9B" w:rsidRDefault="00F341E4" w:rsidP="00886029">
      <w:pPr>
        <w:pStyle w:val="PSI-Comentario"/>
        <w:rPr>
          <w:i w:val="0"/>
          <w:color w:val="auto"/>
        </w:rPr>
      </w:pPr>
      <w:r w:rsidRPr="00133F9B">
        <w:rPr>
          <w:i w:val="0"/>
          <w:color w:val="auto"/>
        </w:rPr>
        <w:t>Especificación de cómo serán llevadas a cabo dichas revisiones y auditorías.</w:t>
      </w:r>
    </w:p>
    <w:p w:rsidR="000B62B5" w:rsidRPr="00133F9B" w:rsidRDefault="000B62B5" w:rsidP="007D0783">
      <w:pPr>
        <w:pStyle w:val="PSI-Normal"/>
      </w:pPr>
    </w:p>
    <w:p w:rsidR="00F341E4" w:rsidRPr="00133F9B" w:rsidRDefault="00F341E4" w:rsidP="00F341E4">
      <w:pPr>
        <w:pStyle w:val="PSI-Ttulo2"/>
        <w:rPr>
          <w:color w:val="auto"/>
        </w:rPr>
      </w:pPr>
      <w:bookmarkStart w:id="56" w:name="_Toc21938362"/>
      <w:bookmarkStart w:id="57" w:name="_Toc452044079"/>
      <w:r w:rsidRPr="00133F9B">
        <w:rPr>
          <w:color w:val="auto"/>
        </w:rPr>
        <w:t>Requerimientos mínimos</w:t>
      </w:r>
      <w:bookmarkEnd w:id="56"/>
      <w:bookmarkEnd w:id="57"/>
    </w:p>
    <w:p w:rsidR="00F341E4" w:rsidRPr="00133F9B" w:rsidRDefault="001035D1" w:rsidP="00886029">
      <w:pPr>
        <w:pStyle w:val="PSI-Comentario"/>
        <w:rPr>
          <w:i w:val="0"/>
          <w:color w:val="auto"/>
        </w:rPr>
      </w:pPr>
      <w:r w:rsidRPr="00133F9B">
        <w:rPr>
          <w:i w:val="0"/>
          <w:color w:val="auto"/>
        </w:rPr>
        <w:t>S</w:t>
      </w:r>
      <w:r w:rsidR="00F341E4" w:rsidRPr="00133F9B">
        <w:rPr>
          <w:i w:val="0"/>
          <w:color w:val="auto"/>
        </w:rPr>
        <w:t>e especifican las revisiones y auditorías que deben realizarse como mínimo, así como la agenda par</w:t>
      </w:r>
      <w:r w:rsidRPr="00133F9B">
        <w:rPr>
          <w:i w:val="0"/>
          <w:color w:val="auto"/>
        </w:rPr>
        <w:t>a la realización de las mismas.</w:t>
      </w:r>
    </w:p>
    <w:p w:rsidR="00F341E4" w:rsidRPr="00133F9B" w:rsidRDefault="00F341E4" w:rsidP="00470764">
      <w:pPr>
        <w:pStyle w:val="PSI-Ttulo3"/>
        <w:rPr>
          <w:color w:val="auto"/>
        </w:rPr>
      </w:pPr>
      <w:bookmarkStart w:id="58" w:name="_Toc21938363"/>
      <w:bookmarkStart w:id="59" w:name="_Toc452044080"/>
      <w:r w:rsidRPr="00133F9B">
        <w:rPr>
          <w:color w:val="auto"/>
        </w:rPr>
        <w:lastRenderedPageBreak/>
        <w:t>Revisión de requerimientos</w:t>
      </w:r>
      <w:bookmarkEnd w:id="58"/>
      <w:bookmarkEnd w:id="59"/>
    </w:p>
    <w:p w:rsidR="00F341E4" w:rsidRPr="00133F9B" w:rsidRDefault="00F341E4" w:rsidP="00886029">
      <w:pPr>
        <w:pStyle w:val="PSI-Comentario"/>
        <w:rPr>
          <w:i w:val="0"/>
          <w:color w:val="auto"/>
        </w:rPr>
      </w:pPr>
      <w:r w:rsidRPr="00133F9B">
        <w:rPr>
          <w:i w:val="0"/>
          <w:color w:val="auto"/>
        </w:rPr>
        <w:t xml:space="preserve">Esta revisión se realiza para asegurar que se </w:t>
      </w:r>
      <w:r w:rsidR="005264A0" w:rsidRPr="00133F9B">
        <w:rPr>
          <w:i w:val="0"/>
          <w:color w:val="auto"/>
        </w:rPr>
        <w:t xml:space="preserve">ha </w:t>
      </w:r>
      <w:r w:rsidRPr="00133F9B">
        <w:rPr>
          <w:i w:val="0"/>
          <w:color w:val="auto"/>
        </w:rPr>
        <w:t>cumpli</w:t>
      </w:r>
      <w:r w:rsidR="005264A0" w:rsidRPr="00133F9B">
        <w:rPr>
          <w:i w:val="0"/>
          <w:color w:val="auto"/>
        </w:rPr>
        <w:t>do</w:t>
      </w:r>
      <w:r w:rsidRPr="00133F9B">
        <w:rPr>
          <w:i w:val="0"/>
          <w:color w:val="auto"/>
        </w:rPr>
        <w:t xml:space="preserve"> con los requerimientos especificados por el Cliente.</w:t>
      </w:r>
    </w:p>
    <w:p w:rsidR="005264A0" w:rsidRPr="00133F9B" w:rsidRDefault="005264A0" w:rsidP="00886029">
      <w:pPr>
        <w:pStyle w:val="PSI-Comentario"/>
        <w:rPr>
          <w:i w:val="0"/>
          <w:color w:val="auto"/>
        </w:rPr>
      </w:pPr>
    </w:p>
    <w:p w:rsidR="00F341E4" w:rsidRPr="00133F9B" w:rsidRDefault="00F341E4" w:rsidP="00470764">
      <w:pPr>
        <w:pStyle w:val="PSI-Ttulo3"/>
        <w:rPr>
          <w:color w:val="auto"/>
        </w:rPr>
      </w:pPr>
      <w:bookmarkStart w:id="60" w:name="_Toc21938364"/>
      <w:bookmarkStart w:id="61" w:name="_Toc452044081"/>
      <w:r w:rsidRPr="00133F9B">
        <w:rPr>
          <w:color w:val="auto"/>
        </w:rPr>
        <w:t>Revisión de diseño preliminar</w:t>
      </w:r>
      <w:bookmarkEnd w:id="60"/>
      <w:bookmarkEnd w:id="61"/>
    </w:p>
    <w:p w:rsidR="00F341E4" w:rsidRPr="00133F9B" w:rsidRDefault="00F341E4" w:rsidP="00886029">
      <w:pPr>
        <w:pStyle w:val="PSI-Comentario"/>
        <w:rPr>
          <w:i w:val="0"/>
          <w:color w:val="auto"/>
        </w:rPr>
      </w:pPr>
      <w:r w:rsidRPr="00133F9B">
        <w:rPr>
          <w:i w:val="0"/>
          <w:color w:val="auto"/>
        </w:rPr>
        <w:t>Esta revisión se realiza para asegurar la consistencia y suficiencia técnica del diseño preliminar del software.</w:t>
      </w:r>
    </w:p>
    <w:p w:rsidR="005264A0" w:rsidRPr="00133F9B" w:rsidRDefault="005264A0" w:rsidP="00470764">
      <w:pPr>
        <w:pStyle w:val="PSI-Ttulo3"/>
        <w:rPr>
          <w:color w:val="auto"/>
        </w:rPr>
      </w:pPr>
      <w:bookmarkStart w:id="62" w:name="_Toc21938365"/>
    </w:p>
    <w:p w:rsidR="00F341E4" w:rsidRPr="00133F9B" w:rsidRDefault="00F341E4" w:rsidP="00470764">
      <w:pPr>
        <w:pStyle w:val="PSI-Ttulo3"/>
        <w:rPr>
          <w:color w:val="auto"/>
        </w:rPr>
      </w:pPr>
      <w:bookmarkStart w:id="63" w:name="_Toc452044082"/>
      <w:r w:rsidRPr="00133F9B">
        <w:rPr>
          <w:color w:val="auto"/>
        </w:rPr>
        <w:t>Revisión de diseño crítico</w:t>
      </w:r>
      <w:bookmarkEnd w:id="62"/>
      <w:bookmarkEnd w:id="63"/>
    </w:p>
    <w:p w:rsidR="00F341E4" w:rsidRPr="00133F9B" w:rsidRDefault="00F341E4" w:rsidP="00886029">
      <w:pPr>
        <w:pStyle w:val="PSI-Comentario"/>
        <w:rPr>
          <w:i w:val="0"/>
          <w:color w:val="auto"/>
        </w:rPr>
      </w:pPr>
      <w:r w:rsidRPr="00133F9B">
        <w:rPr>
          <w:i w:val="0"/>
          <w:color w:val="auto"/>
        </w:rPr>
        <w:t>Esta revisión se realiza para asegurar la consistencia del diseño detallado con la especificación de requerimientos.</w:t>
      </w:r>
    </w:p>
    <w:p w:rsidR="005264A0" w:rsidRPr="00133F9B" w:rsidRDefault="005264A0" w:rsidP="007D0783">
      <w:pPr>
        <w:pStyle w:val="PSI-Normal"/>
      </w:pPr>
    </w:p>
    <w:p w:rsidR="00F341E4" w:rsidRPr="00133F9B" w:rsidRDefault="00F341E4" w:rsidP="00470764">
      <w:pPr>
        <w:pStyle w:val="PSI-Ttulo3"/>
        <w:rPr>
          <w:color w:val="auto"/>
        </w:rPr>
      </w:pPr>
      <w:bookmarkStart w:id="64" w:name="_Toc21938367"/>
      <w:bookmarkStart w:id="65" w:name="_Toc452044083"/>
      <w:r w:rsidRPr="00133F9B">
        <w:rPr>
          <w:color w:val="auto"/>
        </w:rPr>
        <w:t>Auditoría funcional</w:t>
      </w:r>
      <w:bookmarkEnd w:id="64"/>
      <w:bookmarkEnd w:id="65"/>
    </w:p>
    <w:p w:rsidR="00F341E4" w:rsidRPr="00133F9B" w:rsidRDefault="00F341E4" w:rsidP="00886029">
      <w:pPr>
        <w:pStyle w:val="PSI-Comentario"/>
        <w:rPr>
          <w:i w:val="0"/>
          <w:color w:val="auto"/>
        </w:rPr>
      </w:pPr>
      <w:r w:rsidRPr="00133F9B">
        <w:rPr>
          <w:i w:val="0"/>
          <w:color w:val="auto"/>
        </w:rPr>
        <w:t>Esta auditoría se realiza previa a la liberación del software, para verificar que todos los requerimientos especificados en el documento de requerimientos fueron cumplidos.</w:t>
      </w:r>
    </w:p>
    <w:p w:rsidR="005264A0" w:rsidRPr="00133F9B" w:rsidRDefault="005264A0" w:rsidP="00886029">
      <w:pPr>
        <w:pStyle w:val="PSI-Comentario"/>
        <w:rPr>
          <w:i w:val="0"/>
          <w:color w:val="auto"/>
        </w:rPr>
      </w:pPr>
    </w:p>
    <w:p w:rsidR="00F341E4" w:rsidRPr="00133F9B" w:rsidRDefault="00F341E4" w:rsidP="00470764">
      <w:pPr>
        <w:pStyle w:val="PSI-Ttulo3"/>
        <w:rPr>
          <w:color w:val="auto"/>
        </w:rPr>
      </w:pPr>
      <w:bookmarkStart w:id="66" w:name="_Toc21938368"/>
      <w:bookmarkStart w:id="67" w:name="_Toc452044084"/>
      <w:r w:rsidRPr="00133F9B">
        <w:rPr>
          <w:color w:val="auto"/>
        </w:rPr>
        <w:t>Auditoría física</w:t>
      </w:r>
      <w:bookmarkEnd w:id="66"/>
      <w:bookmarkEnd w:id="67"/>
    </w:p>
    <w:p w:rsidR="00F341E4" w:rsidRPr="00133F9B" w:rsidRDefault="00F341E4" w:rsidP="00886029">
      <w:pPr>
        <w:pStyle w:val="PSI-Comentario"/>
        <w:rPr>
          <w:i w:val="0"/>
          <w:color w:val="auto"/>
        </w:rPr>
      </w:pPr>
      <w:r w:rsidRPr="00133F9B">
        <w:rPr>
          <w:i w:val="0"/>
          <w:color w:val="auto"/>
        </w:rPr>
        <w:t>Esta revisión se realiza para verificar que el software y la documentación son consistentes y están aptos para la liberación.</w:t>
      </w:r>
    </w:p>
    <w:p w:rsidR="005264A0" w:rsidRPr="00133F9B" w:rsidRDefault="005264A0" w:rsidP="00470764">
      <w:pPr>
        <w:pStyle w:val="PSI-Ttulo3"/>
        <w:rPr>
          <w:color w:val="auto"/>
        </w:rPr>
      </w:pPr>
      <w:bookmarkStart w:id="68" w:name="_Toc21938369"/>
    </w:p>
    <w:p w:rsidR="00F341E4" w:rsidRPr="00133F9B" w:rsidRDefault="00F341E4" w:rsidP="00470764">
      <w:pPr>
        <w:pStyle w:val="PSI-Ttulo3"/>
        <w:rPr>
          <w:color w:val="auto"/>
        </w:rPr>
      </w:pPr>
      <w:bookmarkStart w:id="69" w:name="_Toc452044085"/>
      <w:r w:rsidRPr="00133F9B">
        <w:rPr>
          <w:color w:val="auto"/>
        </w:rPr>
        <w:t>Auditorías internas al proceso</w:t>
      </w:r>
      <w:bookmarkEnd w:id="68"/>
      <w:bookmarkEnd w:id="69"/>
    </w:p>
    <w:p w:rsidR="00F341E4" w:rsidRPr="00133F9B" w:rsidRDefault="00F341E4" w:rsidP="00886029">
      <w:pPr>
        <w:pStyle w:val="PSI-Comentario"/>
        <w:rPr>
          <w:i w:val="0"/>
          <w:color w:val="auto"/>
        </w:rPr>
      </w:pPr>
      <w:r w:rsidRPr="00133F9B">
        <w:rPr>
          <w:i w:val="0"/>
          <w:color w:val="auto"/>
        </w:rPr>
        <w:t xml:space="preserve">Estas auditorías </w:t>
      </w:r>
      <w:r w:rsidR="005264A0" w:rsidRPr="00133F9B">
        <w:rPr>
          <w:i w:val="0"/>
          <w:color w:val="auto"/>
        </w:rPr>
        <w:t>sirven</w:t>
      </w:r>
      <w:r w:rsidRPr="00133F9B">
        <w:rPr>
          <w:i w:val="0"/>
          <w:color w:val="auto"/>
        </w:rPr>
        <w:t xml:space="preserve"> para verificar la consistencia: del código versus el documento de diseño, especificaciones de interfase, implementaciones de diseño versus requerimientos funcionales, requerimientos funcionales versus descripciones de testeo.</w:t>
      </w:r>
    </w:p>
    <w:p w:rsidR="005264A0" w:rsidRPr="00133F9B" w:rsidRDefault="005264A0" w:rsidP="00470764">
      <w:pPr>
        <w:pStyle w:val="PSI-Ttulo3"/>
        <w:rPr>
          <w:color w:val="auto"/>
        </w:rPr>
      </w:pPr>
      <w:bookmarkStart w:id="70" w:name="_Toc21938370"/>
    </w:p>
    <w:p w:rsidR="00F341E4" w:rsidRPr="00133F9B" w:rsidRDefault="00F341E4" w:rsidP="00470764">
      <w:pPr>
        <w:pStyle w:val="PSI-Ttulo3"/>
        <w:rPr>
          <w:color w:val="auto"/>
        </w:rPr>
      </w:pPr>
      <w:bookmarkStart w:id="71" w:name="_Toc452044086"/>
      <w:r w:rsidRPr="00133F9B">
        <w:rPr>
          <w:color w:val="auto"/>
        </w:rPr>
        <w:t>Revisiones de gestión</w:t>
      </w:r>
      <w:bookmarkEnd w:id="70"/>
      <w:bookmarkEnd w:id="71"/>
    </w:p>
    <w:p w:rsidR="00F341E4" w:rsidRPr="00133F9B" w:rsidRDefault="00F341E4" w:rsidP="00886029">
      <w:pPr>
        <w:pStyle w:val="PSI-Comentario"/>
        <w:rPr>
          <w:i w:val="0"/>
          <w:color w:val="auto"/>
        </w:rPr>
      </w:pPr>
      <w:r w:rsidRPr="00133F9B">
        <w:rPr>
          <w:i w:val="0"/>
          <w:color w:val="auto"/>
        </w:rPr>
        <w:t>Estas revisiones se realizan periódicamente para asegurar la ejecución de todas las actividades identificadas en este Plan. Deben realizarse por una persona ajena al grupo de trabajo.</w:t>
      </w:r>
    </w:p>
    <w:p w:rsidR="00886029" w:rsidRPr="00133F9B" w:rsidRDefault="00886029" w:rsidP="00470764">
      <w:pPr>
        <w:pStyle w:val="PSI-Ttulo3"/>
        <w:rPr>
          <w:color w:val="auto"/>
        </w:rPr>
      </w:pPr>
      <w:bookmarkStart w:id="72" w:name="_Toc21938371"/>
    </w:p>
    <w:p w:rsidR="00F341E4" w:rsidRPr="00133F9B" w:rsidRDefault="00F341E4" w:rsidP="00470764">
      <w:pPr>
        <w:pStyle w:val="PSI-Ttulo3"/>
        <w:rPr>
          <w:color w:val="auto"/>
        </w:rPr>
      </w:pPr>
      <w:bookmarkStart w:id="73" w:name="_Toc452044087"/>
      <w:r w:rsidRPr="00133F9B">
        <w:rPr>
          <w:color w:val="auto"/>
        </w:rPr>
        <w:t>Revisión del Plan de gestión de configuración</w:t>
      </w:r>
      <w:bookmarkEnd w:id="72"/>
      <w:bookmarkEnd w:id="73"/>
    </w:p>
    <w:p w:rsidR="00F341E4" w:rsidRPr="00133F9B" w:rsidRDefault="00F341E4" w:rsidP="00886029">
      <w:pPr>
        <w:pStyle w:val="PSI-Comentario"/>
        <w:rPr>
          <w:i w:val="0"/>
          <w:color w:val="auto"/>
        </w:rPr>
      </w:pPr>
      <w:r w:rsidRPr="00133F9B">
        <w:rPr>
          <w:i w:val="0"/>
          <w:color w:val="auto"/>
        </w:rPr>
        <w:t>Esta revisión se realiza para asegurar la consistencia y completitud de los métodos especificados en el Plan de gestión de configuración.</w:t>
      </w:r>
    </w:p>
    <w:p w:rsidR="005264A0" w:rsidRPr="00133F9B" w:rsidRDefault="005264A0" w:rsidP="007D0783">
      <w:pPr>
        <w:pStyle w:val="PSI-Normal"/>
      </w:pPr>
    </w:p>
    <w:p w:rsidR="00F341E4" w:rsidRPr="00133F9B" w:rsidRDefault="00F341E4" w:rsidP="00470764">
      <w:pPr>
        <w:pStyle w:val="PSI-Ttulo3"/>
        <w:rPr>
          <w:color w:val="auto"/>
        </w:rPr>
      </w:pPr>
      <w:bookmarkStart w:id="74" w:name="_Toc21938372"/>
      <w:bookmarkStart w:id="75" w:name="_Toc452044088"/>
      <w:r w:rsidRPr="00133F9B">
        <w:rPr>
          <w:color w:val="auto"/>
        </w:rPr>
        <w:t>Revisión Post Mortem</w:t>
      </w:r>
      <w:bookmarkEnd w:id="74"/>
      <w:bookmarkEnd w:id="75"/>
    </w:p>
    <w:p w:rsidR="00F341E4" w:rsidRPr="00133F9B" w:rsidRDefault="00F341E4" w:rsidP="00886029">
      <w:pPr>
        <w:pStyle w:val="PSI-Comentario"/>
        <w:rPr>
          <w:i w:val="0"/>
          <w:color w:val="auto"/>
        </w:rPr>
      </w:pPr>
      <w:r w:rsidRPr="00133F9B">
        <w:rPr>
          <w:i w:val="0"/>
          <w:color w:val="auto"/>
        </w:rPr>
        <w:t>Esta revisión se realiza al concluir el proyecto para especificar las actividades de desarrollo implementadas durante el proyecto y para proveer recomendaciones.</w:t>
      </w:r>
    </w:p>
    <w:p w:rsidR="005264A0" w:rsidRPr="00133F9B" w:rsidRDefault="005264A0" w:rsidP="007D0783">
      <w:pPr>
        <w:pStyle w:val="PSI-Normal"/>
      </w:pPr>
    </w:p>
    <w:p w:rsidR="00F341E4" w:rsidRPr="00133F9B" w:rsidRDefault="00F341E4" w:rsidP="00470764">
      <w:pPr>
        <w:pStyle w:val="PSI-Ttulo3"/>
        <w:rPr>
          <w:color w:val="auto"/>
        </w:rPr>
      </w:pPr>
      <w:bookmarkStart w:id="76" w:name="_Toc21938373"/>
      <w:bookmarkStart w:id="77" w:name="_Toc452044089"/>
      <w:r w:rsidRPr="00133F9B">
        <w:rPr>
          <w:color w:val="auto"/>
        </w:rPr>
        <w:t>Agenda</w:t>
      </w:r>
      <w:bookmarkEnd w:id="76"/>
      <w:bookmarkEnd w:id="77"/>
    </w:p>
    <w:p w:rsidR="00F341E4" w:rsidRPr="00133F9B" w:rsidRDefault="00F341E4" w:rsidP="00886029">
      <w:pPr>
        <w:pStyle w:val="PSI-Comentario"/>
        <w:rPr>
          <w:i w:val="0"/>
          <w:color w:val="auto"/>
        </w:rPr>
      </w:pPr>
      <w:r w:rsidRPr="00133F9B">
        <w:rPr>
          <w:i w:val="0"/>
          <w:color w:val="auto"/>
        </w:rPr>
        <w:t>En esta sección se deberá especificar la agenda para las revisiones y audit</w:t>
      </w:r>
      <w:r w:rsidR="001035D1" w:rsidRPr="00133F9B">
        <w:rPr>
          <w:i w:val="0"/>
          <w:color w:val="auto"/>
        </w:rPr>
        <w:t>orías detalladas anteriormente.</w:t>
      </w:r>
    </w:p>
    <w:p w:rsidR="003D11E6" w:rsidRPr="00133F9B" w:rsidRDefault="003D11E6" w:rsidP="00F341E4">
      <w:pPr>
        <w:pStyle w:val="PSI-Ttulo2"/>
        <w:rPr>
          <w:color w:val="auto"/>
        </w:rPr>
      </w:pPr>
      <w:bookmarkStart w:id="78" w:name="_Toc21938374"/>
    </w:p>
    <w:p w:rsidR="00F341E4" w:rsidRPr="00133F9B" w:rsidRDefault="00F341E4" w:rsidP="00F341E4">
      <w:pPr>
        <w:pStyle w:val="PSI-Ttulo2"/>
        <w:rPr>
          <w:color w:val="auto"/>
        </w:rPr>
      </w:pPr>
      <w:bookmarkStart w:id="79" w:name="_Toc452044090"/>
      <w:r w:rsidRPr="00133F9B">
        <w:rPr>
          <w:color w:val="auto"/>
        </w:rPr>
        <w:t>Otras revisiones</w:t>
      </w:r>
      <w:bookmarkEnd w:id="78"/>
      <w:bookmarkEnd w:id="79"/>
    </w:p>
    <w:p w:rsidR="00F341E4" w:rsidRPr="00133F9B" w:rsidRDefault="00F341E4" w:rsidP="00470764">
      <w:pPr>
        <w:pStyle w:val="PSI-Ttulo3"/>
        <w:rPr>
          <w:color w:val="auto"/>
        </w:rPr>
      </w:pPr>
      <w:bookmarkStart w:id="80" w:name="_Toc21938375"/>
      <w:bookmarkStart w:id="81" w:name="_Toc452044091"/>
      <w:r w:rsidRPr="00133F9B">
        <w:rPr>
          <w:color w:val="auto"/>
        </w:rPr>
        <w:t>Revisión de documentación de usuario</w:t>
      </w:r>
      <w:bookmarkEnd w:id="80"/>
      <w:bookmarkEnd w:id="81"/>
    </w:p>
    <w:p w:rsidR="00F341E4" w:rsidRPr="00133F9B" w:rsidRDefault="00F341E4" w:rsidP="00886029">
      <w:pPr>
        <w:pStyle w:val="PSI-Comentario"/>
        <w:rPr>
          <w:i w:val="0"/>
          <w:color w:val="auto"/>
        </w:rPr>
      </w:pPr>
      <w:r w:rsidRPr="00133F9B">
        <w:rPr>
          <w:i w:val="0"/>
          <w:color w:val="auto"/>
        </w:rPr>
        <w:t>Se r</w:t>
      </w:r>
      <w:r w:rsidR="002D4CE8" w:rsidRPr="00133F9B">
        <w:rPr>
          <w:i w:val="0"/>
          <w:color w:val="auto"/>
        </w:rPr>
        <w:t xml:space="preserve">evisa la completitud, claridad </w:t>
      </w:r>
      <w:r w:rsidRPr="00133F9B">
        <w:rPr>
          <w:i w:val="0"/>
          <w:color w:val="auto"/>
        </w:rPr>
        <w:t>y aplicación de uso.</w:t>
      </w:r>
    </w:p>
    <w:p w:rsidR="005264A0" w:rsidRPr="00133F9B" w:rsidRDefault="005264A0" w:rsidP="007D0783">
      <w:pPr>
        <w:pStyle w:val="PSI-Normal"/>
      </w:pPr>
    </w:p>
    <w:p w:rsidR="00F341E4" w:rsidRPr="00133F9B" w:rsidRDefault="00F341E4" w:rsidP="00F341E4">
      <w:pPr>
        <w:pStyle w:val="PSI-Ttulo1"/>
        <w:rPr>
          <w:color w:val="auto"/>
        </w:rPr>
      </w:pPr>
      <w:bookmarkStart w:id="82" w:name="_Toc21938376"/>
      <w:bookmarkStart w:id="83" w:name="_Toc452044092"/>
      <w:r w:rsidRPr="00133F9B">
        <w:rPr>
          <w:color w:val="auto"/>
        </w:rPr>
        <w:t>Verificación</w:t>
      </w:r>
      <w:bookmarkEnd w:id="82"/>
      <w:bookmarkEnd w:id="83"/>
    </w:p>
    <w:p w:rsidR="00F341E4" w:rsidRPr="00133F9B" w:rsidRDefault="00F341E4" w:rsidP="00886029">
      <w:pPr>
        <w:pStyle w:val="PSI-Comentario"/>
        <w:rPr>
          <w:i w:val="0"/>
          <w:color w:val="auto"/>
        </w:rPr>
      </w:pPr>
      <w:r w:rsidRPr="00133F9B">
        <w:rPr>
          <w:i w:val="0"/>
          <w:color w:val="auto"/>
        </w:rPr>
        <w:t>Se debe identificar todas las verificaciones que no fueron identificadas en el Plan de V &amp; V para el software y debe especi</w:t>
      </w:r>
      <w:r w:rsidR="00817244" w:rsidRPr="00133F9B">
        <w:rPr>
          <w:i w:val="0"/>
          <w:color w:val="auto"/>
        </w:rPr>
        <w:t>ficar los métodos a ser usados.</w:t>
      </w:r>
    </w:p>
    <w:p w:rsidR="005264A0" w:rsidRPr="00133F9B" w:rsidRDefault="005264A0" w:rsidP="00886029">
      <w:pPr>
        <w:pStyle w:val="PSI-Comentario"/>
        <w:rPr>
          <w:i w:val="0"/>
          <w:color w:val="auto"/>
        </w:rPr>
      </w:pPr>
    </w:p>
    <w:p w:rsidR="00F341E4" w:rsidRPr="00133F9B" w:rsidRDefault="00F341E4" w:rsidP="00F341E4">
      <w:pPr>
        <w:pStyle w:val="PSI-Ttulo1"/>
        <w:rPr>
          <w:color w:val="auto"/>
        </w:rPr>
      </w:pPr>
      <w:bookmarkStart w:id="84" w:name="_Toc21938377"/>
      <w:bookmarkStart w:id="85" w:name="_Toc452044093"/>
      <w:r w:rsidRPr="00133F9B">
        <w:rPr>
          <w:color w:val="auto"/>
        </w:rPr>
        <w:t>Reporte de problemas y acciones correctivas</w:t>
      </w:r>
      <w:bookmarkEnd w:id="84"/>
      <w:bookmarkEnd w:id="85"/>
    </w:p>
    <w:p w:rsidR="00F341E4" w:rsidRPr="00133F9B" w:rsidRDefault="00F341E4" w:rsidP="00886029">
      <w:pPr>
        <w:pStyle w:val="PSI-Comentario"/>
        <w:rPr>
          <w:i w:val="0"/>
          <w:color w:val="auto"/>
        </w:rPr>
      </w:pPr>
      <w:r w:rsidRPr="00133F9B">
        <w:rPr>
          <w:i w:val="0"/>
          <w:color w:val="auto"/>
        </w:rPr>
        <w:t>Esta sección debe incluir: Descripción de las prácticas y procedimientos que se seguirán para el reporte, seguimiento, y resolución de los problemas surgidos en el desarrollo de software; especificar los responsables comprometidos con la implementación</w:t>
      </w:r>
      <w:r w:rsidR="00817244" w:rsidRPr="00133F9B">
        <w:rPr>
          <w:i w:val="0"/>
          <w:color w:val="auto"/>
        </w:rPr>
        <w:t xml:space="preserve"> de estas acciones correctivas.</w:t>
      </w:r>
    </w:p>
    <w:p w:rsidR="00E44D13" w:rsidRPr="00133F9B" w:rsidRDefault="00E44D13" w:rsidP="00886029">
      <w:pPr>
        <w:pStyle w:val="PSI-Comentario"/>
        <w:rPr>
          <w:i w:val="0"/>
          <w:color w:val="auto"/>
        </w:rPr>
      </w:pPr>
    </w:p>
    <w:p w:rsidR="00F341E4" w:rsidRPr="00133F9B" w:rsidRDefault="00F341E4" w:rsidP="00F341E4">
      <w:pPr>
        <w:pStyle w:val="PSI-Ttulo1"/>
        <w:rPr>
          <w:color w:val="auto"/>
        </w:rPr>
      </w:pPr>
      <w:bookmarkStart w:id="86" w:name="_Toc21938378"/>
      <w:bookmarkStart w:id="87" w:name="_Toc452044094"/>
      <w:r w:rsidRPr="00133F9B">
        <w:rPr>
          <w:color w:val="auto"/>
        </w:rPr>
        <w:t>Herramientas, técnicas y metodologías</w:t>
      </w:r>
      <w:bookmarkEnd w:id="86"/>
      <w:bookmarkEnd w:id="87"/>
    </w:p>
    <w:p w:rsidR="00F341E4" w:rsidRPr="00133F9B" w:rsidRDefault="00F341E4" w:rsidP="00886029">
      <w:pPr>
        <w:pStyle w:val="PSI-Comentario"/>
        <w:rPr>
          <w:i w:val="0"/>
          <w:color w:val="auto"/>
        </w:rPr>
      </w:pPr>
      <w:r w:rsidRPr="00133F9B">
        <w:rPr>
          <w:i w:val="0"/>
          <w:color w:val="auto"/>
        </w:rPr>
        <w:t>Se deben identificar herramientas de software, técnicas, y metodologías de soporte para las activida</w:t>
      </w:r>
      <w:r w:rsidR="00B20C13" w:rsidRPr="00133F9B">
        <w:rPr>
          <w:i w:val="0"/>
          <w:color w:val="auto"/>
        </w:rPr>
        <w:t>des de aseguramiento de calidad</w:t>
      </w:r>
      <w:r w:rsidR="00817244" w:rsidRPr="00133F9B">
        <w:rPr>
          <w:i w:val="0"/>
          <w:color w:val="auto"/>
        </w:rPr>
        <w:t>.</w:t>
      </w:r>
    </w:p>
    <w:p w:rsidR="00F341E4" w:rsidRPr="00133F9B" w:rsidRDefault="00F341E4" w:rsidP="00F341E4">
      <w:pPr>
        <w:pStyle w:val="PSI-Ttulo1"/>
        <w:rPr>
          <w:color w:val="auto"/>
        </w:rPr>
      </w:pPr>
      <w:bookmarkStart w:id="88" w:name="_Toc21938379"/>
      <w:bookmarkStart w:id="89" w:name="_Toc452044095"/>
      <w:r w:rsidRPr="00133F9B">
        <w:rPr>
          <w:color w:val="auto"/>
        </w:rPr>
        <w:lastRenderedPageBreak/>
        <w:t>Gestión de riesgos</w:t>
      </w:r>
      <w:bookmarkEnd w:id="88"/>
      <w:bookmarkEnd w:id="89"/>
    </w:p>
    <w:p w:rsidR="00F341E4" w:rsidRPr="00133F9B" w:rsidRDefault="00F341E4" w:rsidP="00886029">
      <w:pPr>
        <w:pStyle w:val="PSI-Comentario"/>
        <w:rPr>
          <w:i w:val="0"/>
          <w:color w:val="auto"/>
        </w:rPr>
      </w:pPr>
      <w:r w:rsidRPr="00133F9B">
        <w:rPr>
          <w:i w:val="0"/>
          <w:color w:val="auto"/>
        </w:rPr>
        <w:t>Se deben especificar los métodos y procedimientos utilizados para especificar, monitorear, y controlar las áreas de riesgo durante el proyecto.</w:t>
      </w:r>
    </w:p>
    <w:p w:rsidR="00F341E4" w:rsidRPr="00133F9B" w:rsidRDefault="00F341E4" w:rsidP="00886029">
      <w:pPr>
        <w:pStyle w:val="PSI-Comentario"/>
        <w:rPr>
          <w:i w:val="0"/>
          <w:color w:val="auto"/>
        </w:rPr>
      </w:pPr>
      <w:r w:rsidRPr="00133F9B">
        <w:rPr>
          <w:i w:val="0"/>
          <w:color w:val="auto"/>
        </w:rPr>
        <w:t xml:space="preserve">Los riesgos identificados, la estrategia de mitigación, monitoreo y plan de contingencia a ser llevados a cabo, serán descritos en el Documento de Gestión de Riesgos, con lo cual </w:t>
      </w:r>
      <w:r w:rsidR="00817244" w:rsidRPr="00133F9B">
        <w:rPr>
          <w:i w:val="0"/>
          <w:color w:val="auto"/>
        </w:rPr>
        <w:t>se podrá hacer referencia a él.</w:t>
      </w:r>
    </w:p>
    <w:p w:rsidR="002D4CE8" w:rsidRPr="00133F9B" w:rsidRDefault="002D4CE8" w:rsidP="00886029">
      <w:pPr>
        <w:pStyle w:val="PSI-Comentario"/>
        <w:rPr>
          <w:i w:val="0"/>
          <w:color w:val="auto"/>
        </w:rPr>
      </w:pPr>
    </w:p>
    <w:p w:rsidR="002D4CE8" w:rsidRPr="00133F9B" w:rsidRDefault="002D4CE8" w:rsidP="00886029">
      <w:pPr>
        <w:pStyle w:val="PSI-Comentario"/>
        <w:rPr>
          <w:i w:val="0"/>
          <w:color w:val="auto"/>
        </w:rPr>
      </w:pPr>
    </w:p>
    <w:p w:rsidR="00F341E4" w:rsidRPr="00133F9B" w:rsidRDefault="00F341E4" w:rsidP="00F341E4">
      <w:pPr>
        <w:pStyle w:val="MNormal"/>
      </w:pPr>
    </w:p>
    <w:p w:rsidR="00F341E4" w:rsidRPr="00133F9B" w:rsidRDefault="00F341E4" w:rsidP="00F341E4">
      <w:pPr>
        <w:pStyle w:val="MNormal"/>
      </w:pPr>
    </w:p>
    <w:p w:rsidR="003D11E6" w:rsidRPr="00133F9B" w:rsidRDefault="003D11E6">
      <w:pPr>
        <w:rPr>
          <w:rFonts w:ascii="Verdana" w:eastAsia="Times New Roman" w:hAnsi="Verdana" w:cs="Arial"/>
          <w:sz w:val="20"/>
          <w:szCs w:val="24"/>
          <w:lang w:eastAsia="es-ES"/>
        </w:rPr>
      </w:pPr>
      <w:r w:rsidRPr="00133F9B">
        <w:br w:type="page"/>
      </w:r>
    </w:p>
    <w:p w:rsidR="000C39D2" w:rsidRPr="00133F9B" w:rsidRDefault="000C39D2" w:rsidP="000C39D2">
      <w:pPr>
        <w:pStyle w:val="PSI-Ttulo1"/>
        <w:rPr>
          <w:color w:val="auto"/>
        </w:rPr>
      </w:pPr>
      <w:bookmarkStart w:id="90" w:name="_Toc164002218"/>
      <w:bookmarkStart w:id="91" w:name="_Toc452044096"/>
      <w:r w:rsidRPr="00133F9B">
        <w:rPr>
          <w:color w:val="auto"/>
        </w:rPr>
        <w:lastRenderedPageBreak/>
        <w:t>Anexos</w:t>
      </w:r>
      <w:bookmarkEnd w:id="90"/>
      <w:bookmarkEnd w:id="91"/>
    </w:p>
    <w:p w:rsidR="000C39D2" w:rsidRPr="00133F9B" w:rsidRDefault="000C39D2" w:rsidP="000C39D2"/>
    <w:p w:rsidR="000C39D2" w:rsidRPr="00133F9B" w:rsidRDefault="000C39D2" w:rsidP="000C39D2">
      <w:pPr>
        <w:pStyle w:val="PSI-Ttulo2"/>
        <w:rPr>
          <w:color w:val="auto"/>
        </w:rPr>
      </w:pPr>
      <w:bookmarkStart w:id="92" w:name="_Toc158379396"/>
      <w:bookmarkStart w:id="93" w:name="_Toc164002219"/>
      <w:bookmarkStart w:id="94" w:name="_Toc452044097"/>
      <w:bookmarkStart w:id="95" w:name="Formulario"/>
      <w:r w:rsidRPr="00133F9B">
        <w:rPr>
          <w:color w:val="auto"/>
        </w:rPr>
        <w:t>Formulario de Pedidos  y Detección de Cambios</w:t>
      </w:r>
      <w:bookmarkEnd w:id="92"/>
      <w:bookmarkEnd w:id="93"/>
      <w:bookmarkEnd w:id="94"/>
    </w:p>
    <w:p w:rsidR="000C39D2" w:rsidRPr="00133F9B" w:rsidRDefault="000C39D2" w:rsidP="000C39D2">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133F9B" w:rsidRPr="00133F9B" w:rsidTr="007D0783">
        <w:trPr>
          <w:trHeight w:val="736"/>
          <w:jc w:val="right"/>
        </w:trPr>
        <w:tc>
          <w:tcPr>
            <w:tcW w:w="9515" w:type="dxa"/>
            <w:gridSpan w:val="2"/>
            <w:shd w:val="clear" w:color="auto" w:fill="E6E6E6"/>
            <w:vAlign w:val="center"/>
          </w:tcPr>
          <w:bookmarkEnd w:id="95"/>
          <w:p w:rsidR="000C39D2" w:rsidRPr="00133F9B" w:rsidRDefault="000C39D2" w:rsidP="007D0783">
            <w:pPr>
              <w:pStyle w:val="PSI-Normal"/>
              <w:rPr>
                <w:rFonts w:asciiTheme="minorHAnsi" w:eastAsiaTheme="minorHAnsi" w:hAnsiTheme="minorHAnsi" w:cstheme="minorBidi"/>
              </w:rPr>
            </w:pPr>
            <w:r w:rsidRPr="00133F9B">
              <w:rPr>
                <w:rFonts w:asciiTheme="minorHAnsi" w:eastAsiaTheme="minorHAnsi" w:hAnsiTheme="minorHAnsi" w:cstheme="minorBidi"/>
              </w:rPr>
              <w:t>Formulario de Pedidos  y Detección de Cambios</w:t>
            </w: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Fecha de Petición: </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y Versión del Elemento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 xml:space="preserve">Nombre del Solicitante: </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Necesidad de Cambio:</w:t>
            </w:r>
          </w:p>
        </w:tc>
        <w:tc>
          <w:tcPr>
            <w:tcW w:w="6283" w:type="dxa"/>
          </w:tcPr>
          <w:p w:rsidR="000C39D2" w:rsidRPr="00133F9B" w:rsidRDefault="000C39D2" w:rsidP="00886029">
            <w:pPr>
              <w:pStyle w:val="PSI-Comentario"/>
              <w:rPr>
                <w:i w:val="0"/>
                <w:color w:val="auto"/>
              </w:rPr>
            </w:pPr>
          </w:p>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Descripción del cambio pedido: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Borders>
              <w:bottom w:val="single" w:sz="4" w:space="0" w:color="auto"/>
            </w:tcBorders>
          </w:tcPr>
          <w:p w:rsidR="000C39D2" w:rsidRPr="00133F9B" w:rsidRDefault="000C39D2" w:rsidP="00886029">
            <w:pPr>
              <w:pStyle w:val="PSI-Comentario"/>
              <w:rPr>
                <w:i w:val="0"/>
                <w:color w:val="auto"/>
                <w:lang w:eastAsia="es-ES"/>
              </w:rPr>
            </w:pPr>
            <w:r w:rsidRPr="00133F9B">
              <w:rPr>
                <w:i w:val="0"/>
                <w:color w:val="auto"/>
                <w:lang w:eastAsia="es-ES"/>
              </w:rPr>
              <w:t>Prioridad:</w:t>
            </w:r>
          </w:p>
        </w:tc>
        <w:tc>
          <w:tcPr>
            <w:tcW w:w="6283" w:type="dxa"/>
            <w:tcBorders>
              <w:bottom w:val="single" w:sz="4" w:space="0" w:color="auto"/>
            </w:tcBorders>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9A1E5E" w:rsidP="00886029">
            <w:pPr>
              <w:pStyle w:val="PSI-Comentario"/>
              <w:rPr>
                <w:i w:val="0"/>
                <w:color w:val="auto"/>
                <w:lang w:eastAsia="es-ES"/>
              </w:rPr>
            </w:pPr>
            <w:r w:rsidRPr="00133F9B">
              <w:rPr>
                <w:i w:val="0"/>
                <w:color w:val="auto"/>
                <w:lang w:eastAsia="es-ES"/>
              </w:rPr>
              <w:t>Estado</w:t>
            </w:r>
            <w:r w:rsidR="000C39D2" w:rsidRPr="00133F9B">
              <w:rPr>
                <w:i w:val="0"/>
                <w:color w:val="auto"/>
                <w:lang w:eastAsia="es-ES"/>
              </w:rPr>
              <w:t>:</w:t>
            </w:r>
          </w:p>
        </w:tc>
        <w:tc>
          <w:tcPr>
            <w:tcW w:w="6283" w:type="dxa"/>
          </w:tcPr>
          <w:p w:rsidR="000C39D2" w:rsidRPr="00133F9B" w:rsidRDefault="000C39D2" w:rsidP="00886029">
            <w:pPr>
              <w:pStyle w:val="PSI-Comentario"/>
              <w:rPr>
                <w:i w:val="0"/>
                <w:color w:val="auto"/>
              </w:rPr>
            </w:pPr>
          </w:p>
        </w:tc>
      </w:tr>
      <w:tr w:rsidR="00133F9B" w:rsidRPr="00133F9B" w:rsidTr="00AC18D1">
        <w:trPr>
          <w:trHeight w:val="471"/>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Fecha del cambio:</w:t>
            </w:r>
          </w:p>
        </w:tc>
        <w:tc>
          <w:tcPr>
            <w:tcW w:w="6283" w:type="dxa"/>
          </w:tcPr>
          <w:p w:rsidR="000C39D2" w:rsidRPr="00133F9B" w:rsidRDefault="000C39D2" w:rsidP="00886029">
            <w:pPr>
              <w:pStyle w:val="PSI-Comentario"/>
              <w:rPr>
                <w:i w:val="0"/>
                <w:color w:val="auto"/>
              </w:rPr>
            </w:pPr>
          </w:p>
        </w:tc>
      </w:tr>
      <w:tr w:rsidR="00133F9B" w:rsidRPr="00133F9B" w:rsidTr="00AC18D1">
        <w:trPr>
          <w:trHeight w:val="45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Identificador de la nueva versión:</w:t>
            </w:r>
          </w:p>
        </w:tc>
        <w:tc>
          <w:tcPr>
            <w:tcW w:w="6283" w:type="dxa"/>
          </w:tcPr>
          <w:p w:rsidR="000C39D2" w:rsidRPr="00133F9B" w:rsidRDefault="000C39D2" w:rsidP="00886029">
            <w:pPr>
              <w:pStyle w:val="PSI-Comentario"/>
              <w:rPr>
                <w:i w:val="0"/>
                <w:color w:val="auto"/>
              </w:rPr>
            </w:pPr>
          </w:p>
        </w:tc>
      </w:tr>
      <w:tr w:rsidR="00817244" w:rsidRPr="00133F9B" w:rsidTr="00AC18D1">
        <w:trPr>
          <w:trHeight w:val="486"/>
          <w:jc w:val="right"/>
        </w:trPr>
        <w:tc>
          <w:tcPr>
            <w:tcW w:w="3232" w:type="dxa"/>
          </w:tcPr>
          <w:p w:rsidR="000C39D2" w:rsidRPr="00133F9B" w:rsidRDefault="000C39D2" w:rsidP="00886029">
            <w:pPr>
              <w:pStyle w:val="PSI-Comentario"/>
              <w:rPr>
                <w:i w:val="0"/>
                <w:color w:val="auto"/>
                <w:lang w:eastAsia="es-ES"/>
              </w:rPr>
            </w:pPr>
            <w:r w:rsidRPr="00133F9B">
              <w:rPr>
                <w:i w:val="0"/>
                <w:color w:val="auto"/>
                <w:lang w:eastAsia="es-ES"/>
              </w:rPr>
              <w:t>Que fue afectado por este cambio</w:t>
            </w:r>
          </w:p>
        </w:tc>
        <w:tc>
          <w:tcPr>
            <w:tcW w:w="6283" w:type="dxa"/>
          </w:tcPr>
          <w:p w:rsidR="000C39D2" w:rsidRPr="00133F9B" w:rsidRDefault="000C39D2" w:rsidP="00886029">
            <w:pPr>
              <w:pStyle w:val="PSI-Comentario"/>
              <w:rPr>
                <w:i w:val="0"/>
                <w:color w:val="auto"/>
              </w:rPr>
            </w:pPr>
          </w:p>
        </w:tc>
      </w:tr>
    </w:tbl>
    <w:p w:rsidR="007F38C0" w:rsidRPr="00133F9B" w:rsidRDefault="007F38C0" w:rsidP="00121676">
      <w:pPr>
        <w:pStyle w:val="PSI-Ttulo1"/>
        <w:rPr>
          <w:color w:val="auto"/>
        </w:rPr>
      </w:pPr>
    </w:p>
    <w:sectPr w:rsidR="007F38C0" w:rsidRPr="00133F9B" w:rsidSect="0092483A">
      <w:headerReference w:type="default" r:id="rId10"/>
      <w:footerReference w:type="default" r:id="rId1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841" w:rsidRDefault="00090841" w:rsidP="00C94FBE">
      <w:pPr>
        <w:spacing w:before="0" w:line="240" w:lineRule="auto"/>
      </w:pPr>
      <w:r>
        <w:separator/>
      </w:r>
    </w:p>
    <w:p w:rsidR="00090841" w:rsidRDefault="00090841"/>
  </w:endnote>
  <w:endnote w:type="continuationSeparator" w:id="0">
    <w:p w:rsidR="00090841" w:rsidRDefault="00090841" w:rsidP="00C94FBE">
      <w:pPr>
        <w:spacing w:before="0" w:line="240" w:lineRule="auto"/>
      </w:pPr>
      <w:r>
        <w:continuationSeparator/>
      </w:r>
    </w:p>
    <w:p w:rsidR="00090841" w:rsidRDefault="00090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0F4F97">
    <w:pPr>
      <w:tabs>
        <w:tab w:val="center" w:pos="4252"/>
      </w:tabs>
    </w:pPr>
    <w:r>
      <w:rPr>
        <w:rFonts w:asciiTheme="majorHAnsi" w:eastAsiaTheme="majorEastAsia" w:hAnsiTheme="majorHAnsi" w:cstheme="majorBidi"/>
        <w:szCs w:val="36"/>
      </w:rPr>
      <w:t>DeliveryAppTeam</w:t>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C5A7F">
      <w:rPr>
        <w:rFonts w:asciiTheme="majorHAnsi" w:hAnsiTheme="majorHAnsi" w:cstheme="majorHAnsi"/>
        <w:noProof/>
      </w:rPr>
      <w:t>7</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C5A7F">
      <w:rPr>
        <w:rFonts w:asciiTheme="majorHAnsi" w:hAnsiTheme="majorHAnsi" w:cstheme="majorHAnsi"/>
        <w:noProof/>
      </w:rPr>
      <w:t>18</w:t>
    </w:r>
    <w:r w:rsidRPr="00DD5A70">
      <w:rPr>
        <w:rFonts w:asciiTheme="majorHAnsi" w:hAnsiTheme="majorHAnsi" w:cstheme="majorHAnsi"/>
      </w:rPr>
      <w:fldChar w:fldCharType="end"/>
    </w:r>
    <w:r>
      <w:rPr>
        <w:noProof/>
        <w:lang w:eastAsia="es-ES"/>
      </w:rPr>
      <mc:AlternateContent>
        <mc:Choice Requires="wps">
          <w:drawing>
            <wp:anchor distT="0" distB="0" distL="114300" distR="114300" simplePos="0" relativeHeight="251670528" behindDoc="0" locked="0" layoutInCell="1" allowOverlap="1">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6ED4D81C" id="Rectangle 11" o:spid="_x0000_s1026" style="position:absolute;margin-left:549.2pt;margin-top:778.55pt;width:7.15pt;height:62.15pt;z-index:2516705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DEgYl7IwIAADsEAAAOAAAAAAAAAAAAAAAAAC4CAABkcnMvZTJv&#10;RG9jLnhtbFBLAQItABQABgAIAAAAIQCcOpE+4wAAAA8BAAAPAAAAAAAAAAAAAAAAAH0EAABkcnMv&#10;ZG93bnJldi54bWxQSwUGAAAAAAQABADzAAAAjQUAAAAA&#10;" fillcolor="#4bacc6" strokecolor="#205867">
              <w10:wrap anchorx="page" anchory="page"/>
            </v:rect>
          </w:pict>
        </mc:Fallback>
      </mc:AlternateContent>
    </w:r>
  </w:p>
  <w:p w:rsidR="00133F9B" w:rsidRDefault="00133F9B" w:rsidP="0092483A">
    <w:pPr>
      <w:tabs>
        <w:tab w:val="center" w:pos="4252"/>
      </w:tabs>
      <w:spacing w:before="0"/>
    </w:pPr>
    <w:r>
      <w:t>Juan Sebastian Kazlauskas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841" w:rsidRDefault="00090841" w:rsidP="00C94FBE">
      <w:pPr>
        <w:spacing w:before="0" w:line="240" w:lineRule="auto"/>
      </w:pPr>
      <w:r>
        <w:separator/>
      </w:r>
    </w:p>
    <w:p w:rsidR="00090841" w:rsidRDefault="00090841"/>
  </w:footnote>
  <w:footnote w:type="continuationSeparator" w:id="0">
    <w:p w:rsidR="00090841" w:rsidRDefault="00090841" w:rsidP="00C94FBE">
      <w:pPr>
        <w:spacing w:before="0" w:line="240" w:lineRule="auto"/>
      </w:pPr>
      <w:r>
        <w:continuationSeparator/>
      </w:r>
    </w:p>
    <w:p w:rsidR="00090841" w:rsidRDefault="000908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F9B" w:rsidRDefault="00133F9B" w:rsidP="008B7140">
    <w:pPr>
      <w:pStyle w:val="Encabezado"/>
      <w:tabs>
        <w:tab w:val="clear" w:pos="4252"/>
        <w:tab w:val="left" w:pos="4440"/>
      </w:tabs>
      <w:rPr>
        <w:rFonts w:asciiTheme="majorHAnsi" w:eastAsiaTheme="majorEastAsia" w:hAnsiTheme="majorHAnsi" w:cstheme="majorBidi"/>
      </w:rPr>
    </w:pPr>
    <w:r>
      <w:rPr>
        <w:rFonts w:asciiTheme="majorHAnsi" w:eastAsiaTheme="majorEastAsia" w:hAnsiTheme="majorHAnsi" w:cstheme="majorBidi"/>
        <w:lang w:val="es-AR"/>
      </w:rPr>
      <w:t>Plan de SQA</w:t>
    </w:r>
    <w:r>
      <w:rPr>
        <w:rFonts w:asciiTheme="majorHAnsi" w:eastAsiaTheme="majorEastAsia" w:hAnsiTheme="majorHAnsi" w:cstheme="majorBidi"/>
        <w:lang w:val="es-AR"/>
      </w:rPr>
      <w:tab/>
    </w:r>
    <w:r>
      <w:rPr>
        <w:rFonts w:asciiTheme="majorHAnsi" w:eastAsiaTheme="majorEastAsia" w:hAnsiTheme="majorHAnsi" w:cstheme="majorBidi"/>
        <w:lang w:val="es-AR"/>
      </w:rPr>
      <w:tab/>
    </w:r>
  </w:p>
  <w:p w:rsidR="00133F9B" w:rsidRPr="000F4F97" w:rsidRDefault="00133F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925D29" wp14:editId="430CA245">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44202EB9" id="Rectangle 41" o:spid="_x0000_s1026" style="position:absolute;margin-left:39.3pt;margin-top:.4pt;width:7.15pt;height:62.95pt;z-index:2516807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56BA09A1" wp14:editId="3A105A27">
              <wp:simplePos x="0" y="0"/>
              <wp:positionH relativeFrom="page">
                <wp:posOffset>6979920</wp:posOffset>
              </wp:positionH>
              <wp:positionV relativeFrom="page">
                <wp:posOffset>5080</wp:posOffset>
              </wp:positionV>
              <wp:extent cx="90805" cy="798830"/>
              <wp:effectExtent l="5715" t="10160" r="8255" b="10160"/>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337DA102" id="Rectangle 34" o:spid="_x0000_s1026" style="position:absolute;margin-left:549.6pt;margin-top:.4pt;width:7.15pt;height:62.9pt;z-index:25167872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" fillcolor="#4bacc6" strokecolor="#205867">
              <w10:wrap anchorx="page"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205F5CE4" wp14:editId="057B5EB0">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5="http://schemas.microsoft.com/office/word/2012/wordml">
          <w:pict>
            <v:group w14:anchorId="43EFEA40"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r>
      <w:rPr>
        <w:rFonts w:asciiTheme="majorHAnsi" w:eastAsiaTheme="majorEastAsia" w:hAnsiTheme="majorHAnsi" w:cstheme="majorBidi"/>
        <w:szCs w:val="36"/>
      </w:rPr>
      <w:t>DeliveryAppTeam</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9A4"/>
    <w:multiLevelType w:val="hybridMultilevel"/>
    <w:tmpl w:val="7C5898BC"/>
    <w:lvl w:ilvl="0" w:tplc="CC58EE7E">
      <w:start w:val="1"/>
      <w:numFmt w:val="lowerLetter"/>
      <w:lvlText w:val="%1."/>
      <w:lvlJc w:val="left"/>
      <w:pPr>
        <w:ind w:left="107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EA"/>
    <w:rsid w:val="00000726"/>
    <w:rsid w:val="00011BED"/>
    <w:rsid w:val="00016B00"/>
    <w:rsid w:val="00017EFE"/>
    <w:rsid w:val="000309A3"/>
    <w:rsid w:val="000355CD"/>
    <w:rsid w:val="000361BC"/>
    <w:rsid w:val="00045F1A"/>
    <w:rsid w:val="00057D4E"/>
    <w:rsid w:val="00057FCA"/>
    <w:rsid w:val="000615C2"/>
    <w:rsid w:val="00065AAE"/>
    <w:rsid w:val="000827F0"/>
    <w:rsid w:val="00087F53"/>
    <w:rsid w:val="00090841"/>
    <w:rsid w:val="00090A82"/>
    <w:rsid w:val="00092BC0"/>
    <w:rsid w:val="000A0FE7"/>
    <w:rsid w:val="000A685F"/>
    <w:rsid w:val="000B5BC7"/>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35D1"/>
    <w:rsid w:val="0010416D"/>
    <w:rsid w:val="001133CD"/>
    <w:rsid w:val="001163FF"/>
    <w:rsid w:val="00116BB3"/>
    <w:rsid w:val="00121676"/>
    <w:rsid w:val="0012205F"/>
    <w:rsid w:val="00123739"/>
    <w:rsid w:val="001336D2"/>
    <w:rsid w:val="00133F9B"/>
    <w:rsid w:val="001410A7"/>
    <w:rsid w:val="00144AE4"/>
    <w:rsid w:val="00145845"/>
    <w:rsid w:val="001503E2"/>
    <w:rsid w:val="00150702"/>
    <w:rsid w:val="00151001"/>
    <w:rsid w:val="00153B43"/>
    <w:rsid w:val="001559E0"/>
    <w:rsid w:val="00163AD0"/>
    <w:rsid w:val="00163D59"/>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56CCD"/>
    <w:rsid w:val="002601B9"/>
    <w:rsid w:val="00266C42"/>
    <w:rsid w:val="00275E90"/>
    <w:rsid w:val="0028365C"/>
    <w:rsid w:val="0029269D"/>
    <w:rsid w:val="00295CA9"/>
    <w:rsid w:val="002A41AA"/>
    <w:rsid w:val="002B00D5"/>
    <w:rsid w:val="002B47DF"/>
    <w:rsid w:val="002B506A"/>
    <w:rsid w:val="002B5AF9"/>
    <w:rsid w:val="002C022E"/>
    <w:rsid w:val="002D0CCB"/>
    <w:rsid w:val="002D4CE8"/>
    <w:rsid w:val="002E0AB6"/>
    <w:rsid w:val="002E7874"/>
    <w:rsid w:val="002F1461"/>
    <w:rsid w:val="002F6F88"/>
    <w:rsid w:val="003130E3"/>
    <w:rsid w:val="003149A1"/>
    <w:rsid w:val="003163C6"/>
    <w:rsid w:val="00316BC7"/>
    <w:rsid w:val="00326E83"/>
    <w:rsid w:val="00332CC4"/>
    <w:rsid w:val="00344258"/>
    <w:rsid w:val="0034502E"/>
    <w:rsid w:val="00346864"/>
    <w:rsid w:val="00350E39"/>
    <w:rsid w:val="00351D45"/>
    <w:rsid w:val="003560F2"/>
    <w:rsid w:val="00357490"/>
    <w:rsid w:val="00363FD1"/>
    <w:rsid w:val="003902DC"/>
    <w:rsid w:val="00397566"/>
    <w:rsid w:val="003A2822"/>
    <w:rsid w:val="003B4E86"/>
    <w:rsid w:val="003B5822"/>
    <w:rsid w:val="003B7F1F"/>
    <w:rsid w:val="003C2546"/>
    <w:rsid w:val="003C54B1"/>
    <w:rsid w:val="003D11E6"/>
    <w:rsid w:val="003E12FE"/>
    <w:rsid w:val="003E21FA"/>
    <w:rsid w:val="003E3432"/>
    <w:rsid w:val="003F7604"/>
    <w:rsid w:val="0040066E"/>
    <w:rsid w:val="00405324"/>
    <w:rsid w:val="00412790"/>
    <w:rsid w:val="00416660"/>
    <w:rsid w:val="0042440D"/>
    <w:rsid w:val="0043784B"/>
    <w:rsid w:val="00441463"/>
    <w:rsid w:val="004525FF"/>
    <w:rsid w:val="00456DFF"/>
    <w:rsid w:val="00464C15"/>
    <w:rsid w:val="00470764"/>
    <w:rsid w:val="00473363"/>
    <w:rsid w:val="004807AF"/>
    <w:rsid w:val="004A392A"/>
    <w:rsid w:val="004A54C8"/>
    <w:rsid w:val="004B64D4"/>
    <w:rsid w:val="004B69E5"/>
    <w:rsid w:val="004C0BCF"/>
    <w:rsid w:val="004C2ECA"/>
    <w:rsid w:val="004C5D7E"/>
    <w:rsid w:val="004D45CD"/>
    <w:rsid w:val="004D5185"/>
    <w:rsid w:val="004E4935"/>
    <w:rsid w:val="004F4D25"/>
    <w:rsid w:val="005017FA"/>
    <w:rsid w:val="005046A5"/>
    <w:rsid w:val="00504A67"/>
    <w:rsid w:val="00504BF6"/>
    <w:rsid w:val="00511D9A"/>
    <w:rsid w:val="00515617"/>
    <w:rsid w:val="00517CE6"/>
    <w:rsid w:val="00526206"/>
    <w:rsid w:val="005264A0"/>
    <w:rsid w:val="00526BFB"/>
    <w:rsid w:val="00537CFE"/>
    <w:rsid w:val="005407CE"/>
    <w:rsid w:val="00556845"/>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17BFC"/>
    <w:rsid w:val="007319A9"/>
    <w:rsid w:val="007447BE"/>
    <w:rsid w:val="007708EA"/>
    <w:rsid w:val="00771F99"/>
    <w:rsid w:val="007A0047"/>
    <w:rsid w:val="007A33C6"/>
    <w:rsid w:val="007A6ECE"/>
    <w:rsid w:val="007B151B"/>
    <w:rsid w:val="007B2E53"/>
    <w:rsid w:val="007C100E"/>
    <w:rsid w:val="007C16D7"/>
    <w:rsid w:val="007C343E"/>
    <w:rsid w:val="007C742C"/>
    <w:rsid w:val="007D0783"/>
    <w:rsid w:val="007D1C31"/>
    <w:rsid w:val="007D7477"/>
    <w:rsid w:val="007E0EB5"/>
    <w:rsid w:val="007E1B36"/>
    <w:rsid w:val="007E66A5"/>
    <w:rsid w:val="007F2CD1"/>
    <w:rsid w:val="007F38C0"/>
    <w:rsid w:val="007F6544"/>
    <w:rsid w:val="007F7108"/>
    <w:rsid w:val="00801130"/>
    <w:rsid w:val="0080385F"/>
    <w:rsid w:val="00814776"/>
    <w:rsid w:val="00816B5F"/>
    <w:rsid w:val="00817244"/>
    <w:rsid w:val="00817955"/>
    <w:rsid w:val="00822C20"/>
    <w:rsid w:val="00835792"/>
    <w:rsid w:val="00842E81"/>
    <w:rsid w:val="008539BD"/>
    <w:rsid w:val="00854BE7"/>
    <w:rsid w:val="00856CEF"/>
    <w:rsid w:val="00860029"/>
    <w:rsid w:val="00861B8F"/>
    <w:rsid w:val="008652EE"/>
    <w:rsid w:val="00866124"/>
    <w:rsid w:val="00866435"/>
    <w:rsid w:val="00867DE9"/>
    <w:rsid w:val="00870574"/>
    <w:rsid w:val="008718FB"/>
    <w:rsid w:val="008735DA"/>
    <w:rsid w:val="008742FA"/>
    <w:rsid w:val="00885BB2"/>
    <w:rsid w:val="00886029"/>
    <w:rsid w:val="008860FE"/>
    <w:rsid w:val="00891149"/>
    <w:rsid w:val="00891E84"/>
    <w:rsid w:val="00894C76"/>
    <w:rsid w:val="008970F4"/>
    <w:rsid w:val="008A120D"/>
    <w:rsid w:val="008A23C7"/>
    <w:rsid w:val="008A5187"/>
    <w:rsid w:val="008B1983"/>
    <w:rsid w:val="008B3B0F"/>
    <w:rsid w:val="008B4772"/>
    <w:rsid w:val="008B7140"/>
    <w:rsid w:val="008C1492"/>
    <w:rsid w:val="008C36AB"/>
    <w:rsid w:val="008D685B"/>
    <w:rsid w:val="008D74EA"/>
    <w:rsid w:val="008E48FB"/>
    <w:rsid w:val="008F0820"/>
    <w:rsid w:val="008F484C"/>
    <w:rsid w:val="00904CB6"/>
    <w:rsid w:val="00911C9C"/>
    <w:rsid w:val="0092483A"/>
    <w:rsid w:val="00931393"/>
    <w:rsid w:val="00942049"/>
    <w:rsid w:val="00945009"/>
    <w:rsid w:val="0096683E"/>
    <w:rsid w:val="00985D5F"/>
    <w:rsid w:val="00993E68"/>
    <w:rsid w:val="00995688"/>
    <w:rsid w:val="009A1E5E"/>
    <w:rsid w:val="009A3173"/>
    <w:rsid w:val="009A4875"/>
    <w:rsid w:val="009D41CD"/>
    <w:rsid w:val="009D57A5"/>
    <w:rsid w:val="009E25EF"/>
    <w:rsid w:val="009E4DA8"/>
    <w:rsid w:val="009F16C0"/>
    <w:rsid w:val="009F4449"/>
    <w:rsid w:val="00A01BCB"/>
    <w:rsid w:val="00A0436A"/>
    <w:rsid w:val="00A12B5B"/>
    <w:rsid w:val="00A13DBA"/>
    <w:rsid w:val="00A23DDC"/>
    <w:rsid w:val="00A2496D"/>
    <w:rsid w:val="00A2757B"/>
    <w:rsid w:val="00A431DE"/>
    <w:rsid w:val="00A45630"/>
    <w:rsid w:val="00A50AB9"/>
    <w:rsid w:val="00A50ABB"/>
    <w:rsid w:val="00A64A87"/>
    <w:rsid w:val="00A670E3"/>
    <w:rsid w:val="00A73ADA"/>
    <w:rsid w:val="00A90544"/>
    <w:rsid w:val="00AA0257"/>
    <w:rsid w:val="00AC18D1"/>
    <w:rsid w:val="00AC235E"/>
    <w:rsid w:val="00AD18D4"/>
    <w:rsid w:val="00AE0C53"/>
    <w:rsid w:val="00AF20DD"/>
    <w:rsid w:val="00AF6C07"/>
    <w:rsid w:val="00B01480"/>
    <w:rsid w:val="00B0509E"/>
    <w:rsid w:val="00B0695A"/>
    <w:rsid w:val="00B071F2"/>
    <w:rsid w:val="00B11F19"/>
    <w:rsid w:val="00B138FE"/>
    <w:rsid w:val="00B144C2"/>
    <w:rsid w:val="00B17EB8"/>
    <w:rsid w:val="00B20663"/>
    <w:rsid w:val="00B20C13"/>
    <w:rsid w:val="00B21F60"/>
    <w:rsid w:val="00B251C8"/>
    <w:rsid w:val="00B31DC3"/>
    <w:rsid w:val="00B32896"/>
    <w:rsid w:val="00B368F9"/>
    <w:rsid w:val="00B36B62"/>
    <w:rsid w:val="00B50430"/>
    <w:rsid w:val="00B610B3"/>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C72"/>
    <w:rsid w:val="00BE1EEE"/>
    <w:rsid w:val="00BE7F0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4FA4"/>
    <w:rsid w:val="00C872BB"/>
    <w:rsid w:val="00C92E36"/>
    <w:rsid w:val="00C94FBE"/>
    <w:rsid w:val="00C97238"/>
    <w:rsid w:val="00CA6E6A"/>
    <w:rsid w:val="00CA7D1E"/>
    <w:rsid w:val="00CB0D5A"/>
    <w:rsid w:val="00CB2CC9"/>
    <w:rsid w:val="00CD075F"/>
    <w:rsid w:val="00CD323E"/>
    <w:rsid w:val="00CE0252"/>
    <w:rsid w:val="00CE02AC"/>
    <w:rsid w:val="00CE0C6E"/>
    <w:rsid w:val="00CE7C8F"/>
    <w:rsid w:val="00CE7F5B"/>
    <w:rsid w:val="00CF1E6A"/>
    <w:rsid w:val="00CF442E"/>
    <w:rsid w:val="00D01B23"/>
    <w:rsid w:val="00D06E99"/>
    <w:rsid w:val="00D11B76"/>
    <w:rsid w:val="00D1210F"/>
    <w:rsid w:val="00D15FB2"/>
    <w:rsid w:val="00D214FA"/>
    <w:rsid w:val="00D255E1"/>
    <w:rsid w:val="00D51FCE"/>
    <w:rsid w:val="00D557A3"/>
    <w:rsid w:val="00D56888"/>
    <w:rsid w:val="00D62181"/>
    <w:rsid w:val="00D649B2"/>
    <w:rsid w:val="00D7540D"/>
    <w:rsid w:val="00D805D1"/>
    <w:rsid w:val="00D80E83"/>
    <w:rsid w:val="00D950D2"/>
    <w:rsid w:val="00DA284A"/>
    <w:rsid w:val="00DC5A7F"/>
    <w:rsid w:val="00DD0159"/>
    <w:rsid w:val="00DD04BC"/>
    <w:rsid w:val="00DD5A70"/>
    <w:rsid w:val="00DF2278"/>
    <w:rsid w:val="00E01FEC"/>
    <w:rsid w:val="00E037C9"/>
    <w:rsid w:val="00E142E8"/>
    <w:rsid w:val="00E22A85"/>
    <w:rsid w:val="00E304CB"/>
    <w:rsid w:val="00E34178"/>
    <w:rsid w:val="00E35576"/>
    <w:rsid w:val="00E35B68"/>
    <w:rsid w:val="00E36A01"/>
    <w:rsid w:val="00E41820"/>
    <w:rsid w:val="00E41E7A"/>
    <w:rsid w:val="00E42D65"/>
    <w:rsid w:val="00E438FE"/>
    <w:rsid w:val="00E44D13"/>
    <w:rsid w:val="00E5392A"/>
    <w:rsid w:val="00E67DB5"/>
    <w:rsid w:val="00E71DF1"/>
    <w:rsid w:val="00E76B14"/>
    <w:rsid w:val="00E7708C"/>
    <w:rsid w:val="00E8096E"/>
    <w:rsid w:val="00E84E25"/>
    <w:rsid w:val="00E8650B"/>
    <w:rsid w:val="00E87F20"/>
    <w:rsid w:val="00E907BE"/>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128F"/>
    <w:rsid w:val="00F76211"/>
    <w:rsid w:val="00F771E5"/>
    <w:rsid w:val="00F813E9"/>
    <w:rsid w:val="00F81532"/>
    <w:rsid w:val="00F815F5"/>
    <w:rsid w:val="00F91ED0"/>
    <w:rsid w:val="00F926BE"/>
    <w:rsid w:val="00F97BA2"/>
    <w:rsid w:val="00FA2104"/>
    <w:rsid w:val="00FC3CE6"/>
    <w:rsid w:val="00FC4195"/>
    <w:rsid w:val="00FC42BA"/>
    <w:rsid w:val="00FD679B"/>
    <w:rsid w:val="00FD78D9"/>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1\AppData\Local\Temp\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AA61BC-B463-41DF-A767-512571F01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2474</TotalTime>
  <Pages>18</Pages>
  <Words>3656</Words>
  <Characters>20114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Sebastian Kazlauskas</dc:creator>
  <cp:lastModifiedBy>Usuario</cp:lastModifiedBy>
  <cp:revision>32</cp:revision>
  <dcterms:created xsi:type="dcterms:W3CDTF">2016-08-03T00:49:00Z</dcterms:created>
  <dcterms:modified xsi:type="dcterms:W3CDTF">2016-08-18T12:01:00Z</dcterms:modified>
</cp:coreProperties>
</file>