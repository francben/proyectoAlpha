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Pr="00817244" w:rsidRDefault="006919D5">
      <w:pPr>
        <w:pStyle w:val="Sinespaciado"/>
        <w:rPr>
          <w:rFonts w:asciiTheme="majorHAnsi" w:eastAsiaTheme="majorEastAsia" w:hAnsiTheme="majorHAnsi" w:cstheme="majorBidi"/>
          <w:sz w:val="72"/>
          <w:szCs w:val="72"/>
        </w:rPr>
      </w:pPr>
    </w:p>
    <w:p w:rsidR="006919D5" w:rsidRPr="00817244" w:rsidRDefault="006919D5">
      <w:pPr>
        <w:pStyle w:val="Sinespaciado"/>
        <w:rPr>
          <w:rFonts w:asciiTheme="majorHAnsi" w:eastAsiaTheme="majorEastAsia" w:hAnsiTheme="majorHAnsi" w:cstheme="majorBidi"/>
          <w:sz w:val="72"/>
          <w:szCs w:val="72"/>
        </w:rPr>
      </w:pPr>
    </w:p>
    <w:p w:rsidR="00D06E99" w:rsidRPr="00817244" w:rsidRDefault="007708EA">
      <w:pPr>
        <w:pStyle w:val="Sinespaciado"/>
        <w:rPr>
          <w:rFonts w:asciiTheme="majorHAnsi" w:eastAsiaTheme="majorEastAsia" w:hAnsiTheme="majorHAnsi" w:cstheme="majorBidi"/>
          <w:sz w:val="72"/>
          <w:szCs w:val="72"/>
        </w:rPr>
      </w:pP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0288" behindDoc="0" locked="0" layoutInCell="0" allowOverlap="1" wp14:anchorId="35187EEE" wp14:editId="07CA4AE7">
                <wp:simplePos x="0" y="0"/>
                <wp:positionH relativeFrom="page">
                  <wp:align>center</wp:align>
                </wp:positionH>
                <wp:positionV relativeFrom="page">
                  <wp:align>bottom</wp:align>
                </wp:positionV>
                <wp:extent cx="7921625" cy="856615"/>
                <wp:effectExtent l="10795" t="13335"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6B23D9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" o:allowincell="f" fillcolor="#4bacc6"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3360" behindDoc="0" locked="0" layoutInCell="0" allowOverlap="1" wp14:anchorId="76A83C9B" wp14:editId="2F2A0B75">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1C7D912"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nlJQIAAD0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" o:allowincell="f"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2336" behindDoc="0" locked="0" layoutInCell="0" allowOverlap="1" wp14:anchorId="7B0658CC" wp14:editId="3D898D62">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F91DD29"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HKsXDw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1312" behindDoc="0" locked="0" layoutInCell="0" allowOverlap="1" wp14:anchorId="6101CB6E" wp14:editId="1CE62B35">
                <wp:simplePos x="0" y="0"/>
                <wp:positionH relativeFrom="page">
                  <wp:posOffset>-183515</wp:posOffset>
                </wp:positionH>
                <wp:positionV relativeFrom="page">
                  <wp:posOffset>5080</wp:posOffset>
                </wp:positionV>
                <wp:extent cx="7922260" cy="858520"/>
                <wp:effectExtent l="13970" t="10160" r="7620" b="762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A327598"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" o:allowincell="f" fillcolor="#4bacc6" strokecolor="#31849b">
                <w10:wrap anchorx="page" anchory="page"/>
              </v:rect>
            </w:pict>
          </mc:Fallback>
        </mc:AlternateContent>
      </w:r>
    </w:p>
    <w:p w:rsidR="00D06E99" w:rsidRPr="00817244" w:rsidRDefault="00C6106D">
      <w:pPr>
        <w:pStyle w:val="Sinespaciado"/>
        <w:rPr>
          <w:rFonts w:asciiTheme="majorHAnsi" w:eastAsiaTheme="majorEastAsia" w:hAnsiTheme="majorHAnsi" w:cstheme="majorBidi"/>
          <w:sz w:val="72"/>
          <w:szCs w:val="72"/>
        </w:rPr>
      </w:pPr>
      <w:r w:rsidRPr="00817244">
        <w:rPr>
          <w:rFonts w:asciiTheme="majorHAnsi" w:hAnsiTheme="majorHAnsi" w:cs="Arial"/>
          <w:bCs/>
          <w:sz w:val="72"/>
          <w:szCs w:val="72"/>
          <w:lang w:eastAsia="es-ES"/>
        </w:rPr>
        <w:t>Plan de SQA</w:t>
      </w:r>
    </w:p>
    <w:p w:rsidR="00D06E99" w:rsidRPr="00817244" w:rsidRDefault="001133CD">
      <w:pPr>
        <w:pStyle w:val="Sinespaciado"/>
      </w:pPr>
      <w:proofErr w:type="spellStart"/>
      <w:r>
        <w:rPr>
          <w:rFonts w:asciiTheme="majorHAnsi" w:eastAsiaTheme="majorEastAsia" w:hAnsiTheme="majorHAnsi" w:cstheme="majorBidi"/>
          <w:sz w:val="36"/>
          <w:szCs w:val="36"/>
        </w:rPr>
        <w:t>DeliveryApp</w:t>
      </w:r>
      <w:proofErr w:type="spellEnd"/>
    </w:p>
    <w:p w:rsidR="006919D5" w:rsidRPr="00817244" w:rsidRDefault="006919D5">
      <w:pPr>
        <w:pStyle w:val="Sinespaciado"/>
      </w:pPr>
    </w:p>
    <w:p w:rsidR="006919D5" w:rsidRPr="00817244" w:rsidRDefault="006919D5">
      <w:pPr>
        <w:pStyle w:val="Sinespaciado"/>
      </w:pPr>
    </w:p>
    <w:p w:rsidR="006919D5" w:rsidRPr="00817244" w:rsidRDefault="006919D5">
      <w:pPr>
        <w:pStyle w:val="Sinespaciado"/>
      </w:pPr>
    </w:p>
    <w:p w:rsidR="00D06E99" w:rsidRPr="00817244" w:rsidRDefault="008B7140">
      <w:pPr>
        <w:pStyle w:val="Sinespaciado"/>
      </w:pPr>
      <w:proofErr w:type="spellStart"/>
      <w:r w:rsidRPr="00817244">
        <w:rPr>
          <w:rFonts w:asciiTheme="majorHAnsi" w:eastAsiaTheme="majorEastAsia" w:hAnsiTheme="majorHAnsi" w:cstheme="majorBidi"/>
          <w:szCs w:val="36"/>
        </w:rPr>
        <w:t>DeliveryAppTeam</w:t>
      </w:r>
      <w:proofErr w:type="spellEnd"/>
    </w:p>
    <w:p w:rsidR="00D06E99" w:rsidRPr="00817244" w:rsidRDefault="008B7140">
      <w:pPr>
        <w:pStyle w:val="Sinespaciado"/>
      </w:pPr>
      <w:r w:rsidRPr="00817244">
        <w:t>Juan Sebastian Kazlauskas</w:t>
      </w:r>
    </w:p>
    <w:p w:rsidR="00D06E99" w:rsidRPr="00817244" w:rsidRDefault="00D06E99"/>
    <w:p w:rsidR="00BC5404" w:rsidRPr="00817244" w:rsidRDefault="00D06E99" w:rsidP="00886029">
      <w:pPr>
        <w:pStyle w:val="PSI-Comentario"/>
        <w:rPr>
          <w:i w:val="0"/>
          <w:color w:val="auto"/>
        </w:rPr>
      </w:pPr>
      <w:r w:rsidRPr="00817244">
        <w:rPr>
          <w:i w:val="0"/>
          <w:color w:val="auto"/>
        </w:rPr>
        <w:br w:type="page"/>
      </w:r>
    </w:p>
    <w:p w:rsidR="000F79DF" w:rsidRPr="00817244" w:rsidRDefault="000F79DF" w:rsidP="000F79DF">
      <w:pPr>
        <w:pStyle w:val="TtulodeTDC"/>
        <w:tabs>
          <w:tab w:val="left" w:pos="5954"/>
        </w:tabs>
        <w:rPr>
          <w:color w:val="auto"/>
        </w:rPr>
      </w:pPr>
      <w:r w:rsidRPr="00817244">
        <w:rPr>
          <w:color w:val="auto"/>
        </w:rPr>
        <w:lastRenderedPageBreak/>
        <w:t>Tabla de contenido</w:t>
      </w:r>
    </w:p>
    <w:p w:rsidR="007F6544" w:rsidRPr="00817244" w:rsidRDefault="001001E1">
      <w:pPr>
        <w:pStyle w:val="TDC1"/>
        <w:rPr>
          <w:rFonts w:eastAsiaTheme="minorEastAsia"/>
          <w:b w:val="0"/>
          <w:bCs w:val="0"/>
          <w:noProof/>
          <w:sz w:val="22"/>
          <w:szCs w:val="22"/>
          <w:lang w:eastAsia="es-ES"/>
        </w:rPr>
      </w:pPr>
      <w:r w:rsidRPr="00817244">
        <w:fldChar w:fldCharType="begin"/>
      </w:r>
      <w:r w:rsidR="000F79DF" w:rsidRPr="00817244">
        <w:instrText xml:space="preserve"> TOC \o "1-3" \h \z \u </w:instrText>
      </w:r>
      <w:r w:rsidRPr="00817244">
        <w:fldChar w:fldCharType="separate"/>
      </w:r>
      <w:hyperlink w:anchor="_Toc259524475" w:history="1">
        <w:r w:rsidR="007F6544" w:rsidRPr="00817244">
          <w:rPr>
            <w:rStyle w:val="Hipervnculo"/>
            <w:noProof/>
            <w:color w:val="auto"/>
          </w:rPr>
          <w:t>Propósito</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_Toc259524475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476" w:history="1">
        <w:r w:rsidR="007F6544" w:rsidRPr="00817244">
          <w:rPr>
            <w:rStyle w:val="Hipervnculo"/>
            <w:i w:val="0"/>
            <w:noProof/>
            <w:color w:val="auto"/>
          </w:rPr>
          <w:t>Referencias</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_Toc259524476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1"/>
        <w:rPr>
          <w:rFonts w:eastAsiaTheme="minorEastAsia"/>
          <w:b w:val="0"/>
          <w:bCs w:val="0"/>
          <w:noProof/>
          <w:sz w:val="22"/>
          <w:szCs w:val="22"/>
          <w:lang w:eastAsia="es-ES"/>
        </w:rPr>
      </w:pPr>
      <w:hyperlink w:anchor="_Toc259524477" w:history="1">
        <w:r w:rsidR="007F6544" w:rsidRPr="00817244">
          <w:rPr>
            <w:rStyle w:val="Hipervnculo"/>
            <w:noProof/>
            <w:color w:val="auto"/>
          </w:rPr>
          <w:t>Gestión</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_Toc259524477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478" w:history="1">
        <w:r w:rsidR="007F6544" w:rsidRPr="00817244">
          <w:rPr>
            <w:rStyle w:val="Hipervnculo"/>
            <w:i w:val="0"/>
            <w:noProof/>
            <w:color w:val="auto"/>
          </w:rPr>
          <w:t>Organización</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_Toc259524478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479" w:history="1">
        <w:r w:rsidR="007F6544" w:rsidRPr="00817244">
          <w:rPr>
            <w:rStyle w:val="Hipervnculo"/>
            <w:i w:val="0"/>
            <w:noProof/>
            <w:color w:val="auto"/>
          </w:rPr>
          <w:t>Actividades</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_Toc259524479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80" w:history="1">
        <w:r w:rsidR="007F6544" w:rsidRPr="00817244">
          <w:rPr>
            <w:rStyle w:val="Hipervnculo"/>
            <w:noProof/>
            <w:color w:val="auto"/>
          </w:rPr>
          <w:t>Ciclo de vida del software cubierto por el Plan</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_Toc259524480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81" w:history="1">
        <w:r w:rsidR="007F6544" w:rsidRPr="00817244">
          <w:rPr>
            <w:rStyle w:val="Hipervnculo"/>
            <w:noProof/>
            <w:color w:val="auto"/>
          </w:rPr>
          <w:t>Actividades de calidad a realizarse</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_Toc259524481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82" w:history="1">
        <w:r w:rsidR="007F6544" w:rsidRPr="00817244">
          <w:rPr>
            <w:rStyle w:val="Hipervnculo"/>
            <w:noProof/>
            <w:color w:val="auto"/>
          </w:rPr>
          <w:t>Relaciones entre las actividades de SQA y la planificación</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_Toc259524482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483" w:history="1">
        <w:r w:rsidR="007F6544" w:rsidRPr="00817244">
          <w:rPr>
            <w:rStyle w:val="Hipervnculo"/>
            <w:i w:val="0"/>
            <w:noProof/>
            <w:color w:val="auto"/>
          </w:rPr>
          <w:t>Responsables</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_Toc259524483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1"/>
        <w:rPr>
          <w:rFonts w:eastAsiaTheme="minorEastAsia"/>
          <w:b w:val="0"/>
          <w:bCs w:val="0"/>
          <w:noProof/>
          <w:sz w:val="22"/>
          <w:szCs w:val="22"/>
          <w:lang w:eastAsia="es-ES"/>
        </w:rPr>
      </w:pPr>
      <w:hyperlink w:anchor="_Toc259524484" w:history="1">
        <w:r w:rsidR="007F6544" w:rsidRPr="00817244">
          <w:rPr>
            <w:rStyle w:val="Hipervnculo"/>
            <w:noProof/>
            <w:color w:val="auto"/>
          </w:rPr>
          <w:t>Documentación</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_Toc259524484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485" w:history="1">
        <w:r w:rsidR="007F6544" w:rsidRPr="00817244">
          <w:rPr>
            <w:rStyle w:val="Hipervnculo"/>
            <w:i w:val="0"/>
            <w:noProof/>
            <w:color w:val="auto"/>
          </w:rPr>
          <w:t>Propósito</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_Toc259524485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486" w:history="1">
        <w:r w:rsidR="007F6544" w:rsidRPr="00817244">
          <w:rPr>
            <w:rStyle w:val="Hipervnculo"/>
            <w:i w:val="0"/>
            <w:noProof/>
            <w:color w:val="auto"/>
          </w:rPr>
          <w:t>Documentación mínima requerida</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_Toc259524486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87" w:history="1">
        <w:r w:rsidR="007F6544" w:rsidRPr="00817244">
          <w:rPr>
            <w:rStyle w:val="Hipervnculo"/>
            <w:noProof/>
            <w:color w:val="auto"/>
          </w:rPr>
          <w:t>Especificación de requerimientos del software</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_Toc259524487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88" w:history="1">
        <w:r w:rsidR="007F6544" w:rsidRPr="00817244">
          <w:rPr>
            <w:rStyle w:val="Hipervnculo"/>
            <w:noProof/>
            <w:color w:val="auto"/>
          </w:rPr>
          <w:t>Descripción del diseño del software</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_Toc259524488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89" w:history="1">
        <w:r w:rsidR="007F6544" w:rsidRPr="00817244">
          <w:rPr>
            <w:rStyle w:val="Hipervnculo"/>
            <w:noProof/>
            <w:color w:val="auto"/>
          </w:rPr>
          <w:t>Plan de Verificación &amp; Validación</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_Toc259524489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90" w:history="1">
        <w:r w:rsidR="007F6544" w:rsidRPr="00817244">
          <w:rPr>
            <w:rStyle w:val="Hipervnculo"/>
            <w:noProof/>
            <w:color w:val="auto"/>
          </w:rPr>
          <w:t>Documentación de usuario</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_Toc259524490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491" w:history="1">
        <w:r w:rsidR="007F6544" w:rsidRPr="00817244">
          <w:rPr>
            <w:rStyle w:val="Hipervnculo"/>
            <w:i w:val="0"/>
            <w:noProof/>
            <w:color w:val="auto"/>
          </w:rPr>
          <w:t>Plan de Gestión de configuración</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_Toc259524491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92" w:history="1">
        <w:r w:rsidR="007F6544" w:rsidRPr="00817244">
          <w:rPr>
            <w:rStyle w:val="Hipervnculo"/>
            <w:noProof/>
            <w:color w:val="auto"/>
          </w:rPr>
          <w:t>Propósito</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_Toc259524492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93" w:history="1">
        <w:r w:rsidR="007F6544" w:rsidRPr="00817244">
          <w:rPr>
            <w:rStyle w:val="Hipervnculo"/>
            <w:noProof/>
            <w:color w:val="auto"/>
          </w:rPr>
          <w:t>Resumen</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_Toc259524493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94" w:history="1">
        <w:r w:rsidR="007F6544" w:rsidRPr="00817244">
          <w:rPr>
            <w:rStyle w:val="Hipervnculo"/>
            <w:noProof/>
            <w:color w:val="auto"/>
          </w:rPr>
          <w:t>Organización, Responsabilidades</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_Toc259524494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95" w:history="1">
        <w:r w:rsidR="007F6544" w:rsidRPr="00817244">
          <w:rPr>
            <w:rStyle w:val="Hipervnculo"/>
            <w:noProof/>
            <w:color w:val="auto"/>
          </w:rPr>
          <w:t>Herramientas, Entorno, e Infraestructura</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_Toc259524495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96" w:history="1">
        <w:r w:rsidR="007F6544" w:rsidRPr="00817244">
          <w:rPr>
            <w:rStyle w:val="Hipervnculo"/>
            <w:noProof/>
            <w:color w:val="auto"/>
          </w:rPr>
          <w:t>Forma de trabajo</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_Toc259524496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97" w:history="1">
        <w:r w:rsidR="007F6544" w:rsidRPr="00817244">
          <w:rPr>
            <w:rStyle w:val="Hipervnculo"/>
            <w:noProof/>
            <w:color w:val="auto"/>
          </w:rPr>
          <w:t>Control de Cambios</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_Toc259524497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498" w:history="1">
        <w:r w:rsidR="007F6544" w:rsidRPr="00817244">
          <w:rPr>
            <w:rStyle w:val="Hipervnculo"/>
            <w:noProof/>
            <w:color w:val="auto"/>
          </w:rPr>
          <w:t>Reportes y Auditorias</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_Toc259524498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499" w:history="1">
        <w:r w:rsidR="007F6544" w:rsidRPr="00817244">
          <w:rPr>
            <w:rStyle w:val="Hipervnculo"/>
            <w:i w:val="0"/>
            <w:noProof/>
            <w:color w:val="auto"/>
          </w:rPr>
          <w:t>Otros documentos</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_Toc259524499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1"/>
        <w:rPr>
          <w:rFonts w:eastAsiaTheme="minorEastAsia"/>
          <w:b w:val="0"/>
          <w:bCs w:val="0"/>
          <w:noProof/>
          <w:sz w:val="22"/>
          <w:szCs w:val="22"/>
          <w:lang w:eastAsia="es-ES"/>
        </w:rPr>
      </w:pPr>
      <w:hyperlink w:anchor="_Toc259524500" w:history="1">
        <w:r w:rsidR="007F6544" w:rsidRPr="00817244">
          <w:rPr>
            <w:rStyle w:val="Hipervnculo"/>
            <w:noProof/>
            <w:color w:val="auto"/>
          </w:rPr>
          <w:t>Estándares, prácticas, convenciones y métricas</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_Toc259524500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501" w:history="1">
        <w:r w:rsidR="007F6544" w:rsidRPr="00817244">
          <w:rPr>
            <w:rStyle w:val="Hipervnculo"/>
            <w:i w:val="0"/>
            <w:noProof/>
            <w:color w:val="auto"/>
          </w:rPr>
          <w:t>Objetivos</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_Toc259524501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502" w:history="1">
        <w:r w:rsidR="007F6544" w:rsidRPr="00817244">
          <w:rPr>
            <w:rStyle w:val="Hipervnculo"/>
            <w:i w:val="0"/>
            <w:noProof/>
            <w:color w:val="auto"/>
          </w:rPr>
          <w:t>Métricas de proceso</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_Toc259524502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503" w:history="1">
        <w:r w:rsidR="007F6544" w:rsidRPr="00817244">
          <w:rPr>
            <w:rStyle w:val="Hipervnculo"/>
            <w:i w:val="0"/>
            <w:noProof/>
            <w:color w:val="auto"/>
          </w:rPr>
          <w:t>Métricas de proyecto</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_Toc259524503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504" w:history="1">
        <w:r w:rsidR="007F6544" w:rsidRPr="00817244">
          <w:rPr>
            <w:rStyle w:val="Hipervnculo"/>
            <w:i w:val="0"/>
            <w:noProof/>
            <w:color w:val="auto"/>
          </w:rPr>
          <w:t>Métricas de producto</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_Toc259524504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505" w:history="1">
        <w:r w:rsidR="007F6544" w:rsidRPr="00817244">
          <w:rPr>
            <w:rStyle w:val="Hipervnculo"/>
            <w:i w:val="0"/>
            <w:noProof/>
            <w:color w:val="auto"/>
          </w:rPr>
          <w:t>Estándar de documentación</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_Toc259524505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506" w:history="1">
        <w:r w:rsidR="007F6544" w:rsidRPr="00817244">
          <w:rPr>
            <w:rStyle w:val="Hipervnculo"/>
            <w:i w:val="0"/>
            <w:noProof/>
            <w:color w:val="auto"/>
          </w:rPr>
          <w:t>Estándar de verificación y prácticas</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_Toc259524506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507" w:history="1">
        <w:r w:rsidR="007F6544" w:rsidRPr="00817244">
          <w:rPr>
            <w:rStyle w:val="Hipervnculo"/>
            <w:i w:val="0"/>
            <w:noProof/>
            <w:color w:val="auto"/>
          </w:rPr>
          <w:t>Otros Estándares</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_Toc259524507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1"/>
        <w:rPr>
          <w:rFonts w:eastAsiaTheme="minorEastAsia"/>
          <w:b w:val="0"/>
          <w:bCs w:val="0"/>
          <w:noProof/>
          <w:sz w:val="22"/>
          <w:szCs w:val="22"/>
          <w:lang w:eastAsia="es-ES"/>
        </w:rPr>
      </w:pPr>
      <w:hyperlink w:anchor="_Toc259524508" w:history="1">
        <w:r w:rsidR="007F6544" w:rsidRPr="00817244">
          <w:rPr>
            <w:rStyle w:val="Hipervnculo"/>
            <w:noProof/>
            <w:color w:val="auto"/>
          </w:rPr>
          <w:t>Revisiones y auditorías</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_Toc259524508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509" w:history="1">
        <w:r w:rsidR="007F6544" w:rsidRPr="00817244">
          <w:rPr>
            <w:rStyle w:val="Hipervnculo"/>
            <w:i w:val="0"/>
            <w:noProof/>
            <w:color w:val="auto"/>
          </w:rPr>
          <w:t>Objetivo</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_Toc259524509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510" w:history="1">
        <w:r w:rsidR="007F6544" w:rsidRPr="00817244">
          <w:rPr>
            <w:rStyle w:val="Hipervnculo"/>
            <w:i w:val="0"/>
            <w:noProof/>
            <w:color w:val="auto"/>
          </w:rPr>
          <w:t>Requerimientos mínimos</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_Toc259524510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3"/>
        <w:rPr>
          <w:rFonts w:eastAsiaTheme="minorEastAsia"/>
          <w:noProof/>
          <w:sz w:val="22"/>
          <w:szCs w:val="22"/>
          <w:lang w:eastAsia="es-ES"/>
        </w:rPr>
      </w:pPr>
      <w:hyperlink w:anchor="_Toc259524511" w:history="1">
        <w:r w:rsidR="007F6544" w:rsidRPr="00817244">
          <w:rPr>
            <w:rStyle w:val="Hipervnculo"/>
            <w:noProof/>
            <w:color w:val="auto"/>
          </w:rPr>
          <w:t>Revisión de requerimientos</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_Toc259524511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512" w:history="1">
        <w:r w:rsidR="007F6544" w:rsidRPr="00817244">
          <w:rPr>
            <w:rStyle w:val="Hipervnculo"/>
            <w:noProof/>
            <w:color w:val="auto"/>
          </w:rPr>
          <w:t>Revisión de diseño preliminar</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_Toc259524512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513" w:history="1">
        <w:r w:rsidR="007F6544" w:rsidRPr="00817244">
          <w:rPr>
            <w:rStyle w:val="Hipervnculo"/>
            <w:noProof/>
            <w:color w:val="auto"/>
          </w:rPr>
          <w:t>Revisión de diseño crítico</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_Toc259524513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514" w:history="1">
        <w:r w:rsidR="007F6544" w:rsidRPr="00817244">
          <w:rPr>
            <w:rStyle w:val="Hipervnculo"/>
            <w:noProof/>
            <w:color w:val="auto"/>
          </w:rPr>
          <w:t>Auditoría funcional</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_Toc259524514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515" w:history="1">
        <w:r w:rsidR="007F6544" w:rsidRPr="00817244">
          <w:rPr>
            <w:rStyle w:val="Hipervnculo"/>
            <w:noProof/>
            <w:color w:val="auto"/>
          </w:rPr>
          <w:t>Auditoría física</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_Toc259524515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516" w:history="1">
        <w:r w:rsidR="007F6544" w:rsidRPr="00817244">
          <w:rPr>
            <w:rStyle w:val="Hipervnculo"/>
            <w:noProof/>
            <w:color w:val="auto"/>
          </w:rPr>
          <w:t>Auditorías internas al proceso</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_Toc259524516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517" w:history="1">
        <w:r w:rsidR="007F6544" w:rsidRPr="00817244">
          <w:rPr>
            <w:rStyle w:val="Hipervnculo"/>
            <w:noProof/>
            <w:color w:val="auto"/>
          </w:rPr>
          <w:t>Revisiones de gestión</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_Toc259524517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518" w:history="1">
        <w:r w:rsidR="007F6544" w:rsidRPr="00817244">
          <w:rPr>
            <w:rStyle w:val="Hipervnculo"/>
            <w:noProof/>
            <w:color w:val="auto"/>
          </w:rPr>
          <w:t>Revisión del Plan de gestión de configuración</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_Toc259524518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519" w:history="1">
        <w:r w:rsidR="007F6544" w:rsidRPr="00817244">
          <w:rPr>
            <w:rStyle w:val="Hipervnculo"/>
            <w:noProof/>
            <w:color w:val="auto"/>
          </w:rPr>
          <w:t>Revisión Post Mortem</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_Toc259524519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3"/>
        <w:rPr>
          <w:rFonts w:eastAsiaTheme="minorEastAsia"/>
          <w:noProof/>
          <w:sz w:val="22"/>
          <w:szCs w:val="22"/>
          <w:lang w:eastAsia="es-ES"/>
        </w:rPr>
      </w:pPr>
      <w:hyperlink w:anchor="_Toc259524520" w:history="1">
        <w:r w:rsidR="007F6544" w:rsidRPr="00817244">
          <w:rPr>
            <w:rStyle w:val="Hipervnculo"/>
            <w:noProof/>
            <w:color w:val="auto"/>
          </w:rPr>
          <w:t>Agenda</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_Toc259524520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521" w:history="1">
        <w:r w:rsidR="007F6544" w:rsidRPr="00817244">
          <w:rPr>
            <w:rStyle w:val="Hipervnculo"/>
            <w:i w:val="0"/>
            <w:noProof/>
            <w:color w:val="auto"/>
          </w:rPr>
          <w:t>Otras revisiones</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_Toc259524521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7F6544" w:rsidRPr="00817244" w:rsidRDefault="008F484C">
      <w:pPr>
        <w:pStyle w:val="TDC3"/>
        <w:rPr>
          <w:rFonts w:eastAsiaTheme="minorEastAsia"/>
          <w:noProof/>
          <w:sz w:val="22"/>
          <w:szCs w:val="22"/>
          <w:lang w:eastAsia="es-ES"/>
        </w:rPr>
      </w:pPr>
      <w:hyperlink w:anchor="_Toc259524522" w:history="1">
        <w:r w:rsidR="007F6544" w:rsidRPr="00817244">
          <w:rPr>
            <w:rStyle w:val="Hipervnculo"/>
            <w:noProof/>
            <w:color w:val="auto"/>
          </w:rPr>
          <w:t>Revisión de documentación de usuario</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_Toc259524522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1"/>
        <w:rPr>
          <w:rFonts w:eastAsiaTheme="minorEastAsia"/>
          <w:b w:val="0"/>
          <w:bCs w:val="0"/>
          <w:noProof/>
          <w:sz w:val="22"/>
          <w:szCs w:val="22"/>
          <w:lang w:eastAsia="es-ES"/>
        </w:rPr>
      </w:pPr>
      <w:hyperlink w:anchor="_Toc259524523" w:history="1">
        <w:r w:rsidR="007F6544" w:rsidRPr="00817244">
          <w:rPr>
            <w:rStyle w:val="Hipervnculo"/>
            <w:noProof/>
            <w:color w:val="auto"/>
          </w:rPr>
          <w:t>Verificación</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_Toc259524523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1"/>
        <w:rPr>
          <w:rFonts w:eastAsiaTheme="minorEastAsia"/>
          <w:b w:val="0"/>
          <w:bCs w:val="0"/>
          <w:noProof/>
          <w:sz w:val="22"/>
          <w:szCs w:val="22"/>
          <w:lang w:eastAsia="es-ES"/>
        </w:rPr>
      </w:pPr>
      <w:hyperlink w:anchor="_Toc259524524" w:history="1">
        <w:r w:rsidR="007F6544" w:rsidRPr="00817244">
          <w:rPr>
            <w:rStyle w:val="Hipervnculo"/>
            <w:noProof/>
            <w:color w:val="auto"/>
          </w:rPr>
          <w:t>Reporte de problemas y acciones correctivas</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_Toc259524524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1"/>
        <w:rPr>
          <w:rFonts w:eastAsiaTheme="minorEastAsia"/>
          <w:b w:val="0"/>
          <w:bCs w:val="0"/>
          <w:noProof/>
          <w:sz w:val="22"/>
          <w:szCs w:val="22"/>
          <w:lang w:eastAsia="es-ES"/>
        </w:rPr>
      </w:pPr>
      <w:hyperlink w:anchor="_Toc259524525" w:history="1">
        <w:r w:rsidR="007F6544" w:rsidRPr="00817244">
          <w:rPr>
            <w:rStyle w:val="Hipervnculo"/>
            <w:noProof/>
            <w:color w:val="auto"/>
          </w:rPr>
          <w:t>Herramientas, técnicas y metodologías</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_Toc259524525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1"/>
        <w:rPr>
          <w:rFonts w:eastAsiaTheme="minorEastAsia"/>
          <w:b w:val="0"/>
          <w:bCs w:val="0"/>
          <w:noProof/>
          <w:sz w:val="22"/>
          <w:szCs w:val="22"/>
          <w:lang w:eastAsia="es-ES"/>
        </w:rPr>
      </w:pPr>
      <w:hyperlink w:anchor="_Toc259524526" w:history="1">
        <w:r w:rsidR="007F6544" w:rsidRPr="00817244">
          <w:rPr>
            <w:rStyle w:val="Hipervnculo"/>
            <w:noProof/>
            <w:color w:val="auto"/>
          </w:rPr>
          <w:t>Gestión de riesgos</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_Toc259524526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1"/>
        <w:rPr>
          <w:rFonts w:eastAsiaTheme="minorEastAsia"/>
          <w:b w:val="0"/>
          <w:bCs w:val="0"/>
          <w:noProof/>
          <w:sz w:val="22"/>
          <w:szCs w:val="22"/>
          <w:lang w:eastAsia="es-ES"/>
        </w:rPr>
      </w:pPr>
      <w:hyperlink w:anchor="_Toc259524527" w:history="1">
        <w:r w:rsidR="007F6544" w:rsidRPr="00817244">
          <w:rPr>
            <w:rStyle w:val="Hipervnculo"/>
            <w:noProof/>
            <w:color w:val="auto"/>
          </w:rPr>
          <w:t>Anexos</w:t>
        </w:r>
        <w:r w:rsidR="007F6544" w:rsidRPr="00817244">
          <w:rPr>
            <w:noProof/>
            <w:webHidden/>
          </w:rPr>
          <w:tab/>
        </w:r>
        <w:r w:rsidR="007F6544" w:rsidRPr="00817244">
          <w:rPr>
            <w:noProof/>
            <w:webHidden/>
          </w:rPr>
          <w:fldChar w:fldCharType="begin"/>
        </w:r>
        <w:r w:rsidR="007F6544" w:rsidRPr="00817244">
          <w:rPr>
            <w:noProof/>
            <w:webHidden/>
          </w:rPr>
          <w:instrText xml:space="preserve"> PAGEREF _Toc259524527 \h </w:instrText>
        </w:r>
        <w:r w:rsidR="007F6544" w:rsidRPr="00817244">
          <w:rPr>
            <w:noProof/>
            <w:webHidden/>
          </w:rPr>
        </w:r>
        <w:r w:rsidR="007F6544" w:rsidRPr="00817244">
          <w:rPr>
            <w:noProof/>
            <w:webHidden/>
          </w:rPr>
          <w:fldChar w:fldCharType="separate"/>
        </w:r>
        <w:r w:rsidR="007708EA" w:rsidRPr="00817244">
          <w:rPr>
            <w:noProof/>
            <w:webHidden/>
          </w:rPr>
          <w:t>4</w:t>
        </w:r>
        <w:r w:rsidR="007F6544" w:rsidRPr="00817244">
          <w:rPr>
            <w:noProof/>
            <w:webHidden/>
          </w:rPr>
          <w:fldChar w:fldCharType="end"/>
        </w:r>
      </w:hyperlink>
    </w:p>
    <w:p w:rsidR="007F6544" w:rsidRPr="00817244" w:rsidRDefault="008F484C">
      <w:pPr>
        <w:pStyle w:val="TDC2"/>
        <w:rPr>
          <w:rFonts w:eastAsiaTheme="minorEastAsia"/>
          <w:i w:val="0"/>
          <w:iCs w:val="0"/>
          <w:noProof/>
          <w:sz w:val="22"/>
          <w:szCs w:val="22"/>
          <w:lang w:eastAsia="es-ES"/>
        </w:rPr>
      </w:pPr>
      <w:hyperlink w:anchor="_Toc259524528" w:history="1">
        <w:r w:rsidR="007F6544" w:rsidRPr="00817244">
          <w:rPr>
            <w:rStyle w:val="Hipervnculo"/>
            <w:i w:val="0"/>
            <w:noProof/>
            <w:color w:val="auto"/>
          </w:rPr>
          <w:t>Formulario de Pedidos  y Detección de Cambios</w:t>
        </w:r>
        <w:r w:rsidR="007F6544" w:rsidRPr="00817244">
          <w:rPr>
            <w:i w:val="0"/>
            <w:noProof/>
            <w:webHidden/>
          </w:rPr>
          <w:tab/>
        </w:r>
        <w:r w:rsidR="007F6544" w:rsidRPr="00817244">
          <w:rPr>
            <w:i w:val="0"/>
            <w:noProof/>
            <w:webHidden/>
          </w:rPr>
          <w:fldChar w:fldCharType="begin"/>
        </w:r>
        <w:r w:rsidR="007F6544" w:rsidRPr="00817244">
          <w:rPr>
            <w:i w:val="0"/>
            <w:noProof/>
            <w:webHidden/>
          </w:rPr>
          <w:instrText xml:space="preserve"> PAGEREF _Toc259524528 \h </w:instrText>
        </w:r>
        <w:r w:rsidR="007F6544" w:rsidRPr="00817244">
          <w:rPr>
            <w:i w:val="0"/>
            <w:noProof/>
            <w:webHidden/>
          </w:rPr>
        </w:r>
        <w:r w:rsidR="007F6544" w:rsidRPr="00817244">
          <w:rPr>
            <w:i w:val="0"/>
            <w:noProof/>
            <w:webHidden/>
          </w:rPr>
          <w:fldChar w:fldCharType="separate"/>
        </w:r>
        <w:r w:rsidR="007708EA" w:rsidRPr="00817244">
          <w:rPr>
            <w:i w:val="0"/>
            <w:noProof/>
            <w:webHidden/>
          </w:rPr>
          <w:t>4</w:t>
        </w:r>
        <w:r w:rsidR="007F6544" w:rsidRPr="00817244">
          <w:rPr>
            <w:i w:val="0"/>
            <w:noProof/>
            <w:webHidden/>
          </w:rPr>
          <w:fldChar w:fldCharType="end"/>
        </w:r>
      </w:hyperlink>
    </w:p>
    <w:p w:rsidR="000F79DF" w:rsidRPr="00817244" w:rsidRDefault="001001E1" w:rsidP="000F79DF">
      <w:pPr>
        <w:tabs>
          <w:tab w:val="left" w:pos="5954"/>
        </w:tabs>
      </w:pPr>
      <w:r w:rsidRPr="00817244">
        <w:fldChar w:fldCharType="end"/>
      </w:r>
    </w:p>
    <w:p w:rsidR="0040066E" w:rsidRPr="00817244" w:rsidRDefault="0040066E" w:rsidP="000F79DF">
      <w:pPr>
        <w:ind w:left="0" w:firstLine="0"/>
      </w:pPr>
    </w:p>
    <w:p w:rsidR="00A13DBA" w:rsidRPr="00817244" w:rsidRDefault="00861B8F" w:rsidP="009A3173">
      <w:pPr>
        <w:pStyle w:val="PSI-Ttulo"/>
        <w:rPr>
          <w:color w:val="auto"/>
        </w:rPr>
      </w:pPr>
      <w:r w:rsidRPr="00817244">
        <w:rPr>
          <w:color w:val="auto"/>
        </w:rPr>
        <w:br w:type="page"/>
      </w:r>
      <w:r w:rsidR="00C6106D" w:rsidRPr="00817244">
        <w:rPr>
          <w:color w:val="auto"/>
          <w:lang w:val="es-AR"/>
        </w:rPr>
        <w:lastRenderedPageBreak/>
        <w:t>Plan de SQA</w:t>
      </w:r>
    </w:p>
    <w:p w:rsidR="007D0783" w:rsidRPr="00817244" w:rsidRDefault="007D0783" w:rsidP="00D805D1">
      <w:pPr>
        <w:pStyle w:val="PSI-Ttulo1"/>
        <w:rPr>
          <w:color w:val="auto"/>
        </w:rPr>
      </w:pPr>
      <w:bookmarkStart w:id="0" w:name="_Toc21938333"/>
      <w:bookmarkStart w:id="1" w:name="_GoBack"/>
      <w:bookmarkEnd w:id="1"/>
    </w:p>
    <w:p w:rsidR="00D805D1" w:rsidRPr="00817244" w:rsidRDefault="00D805D1" w:rsidP="00D805D1">
      <w:pPr>
        <w:pStyle w:val="PSI-Ttulo1"/>
        <w:rPr>
          <w:color w:val="auto"/>
        </w:rPr>
      </w:pPr>
      <w:bookmarkStart w:id="2" w:name="_Toc259524475"/>
      <w:r w:rsidRPr="00817244">
        <w:rPr>
          <w:color w:val="auto"/>
        </w:rPr>
        <w:t>Propósito</w:t>
      </w:r>
      <w:bookmarkEnd w:id="0"/>
      <w:bookmarkEnd w:id="2"/>
    </w:p>
    <w:p w:rsidR="00D805D1" w:rsidRPr="00817244" w:rsidRDefault="00D805D1" w:rsidP="00886029">
      <w:pPr>
        <w:pStyle w:val="PSI-Comentario"/>
        <w:rPr>
          <w:i w:val="0"/>
          <w:color w:val="auto"/>
        </w:rPr>
      </w:pPr>
      <w:r w:rsidRPr="00817244">
        <w:rPr>
          <w:i w:val="0"/>
          <w:color w:val="auto"/>
        </w:rPr>
        <w:t>Esta sección debe contener el propósito y alcance del Plan de Calidad.</w:t>
      </w:r>
    </w:p>
    <w:p w:rsidR="00D805D1" w:rsidRPr="00817244" w:rsidRDefault="00D805D1" w:rsidP="00886029">
      <w:pPr>
        <w:pStyle w:val="PSI-Comentario"/>
        <w:rPr>
          <w:i w:val="0"/>
          <w:color w:val="auto"/>
        </w:rPr>
      </w:pPr>
      <w:r w:rsidRPr="00817244">
        <w:rPr>
          <w:i w:val="0"/>
          <w:color w:val="auto"/>
        </w:rPr>
        <w:t xml:space="preserve">Lista los </w:t>
      </w:r>
      <w:r w:rsidR="00835792" w:rsidRPr="00817244">
        <w:rPr>
          <w:i w:val="0"/>
          <w:color w:val="auto"/>
        </w:rPr>
        <w:t>ítems</w:t>
      </w:r>
      <w:r w:rsidRPr="00817244">
        <w:rPr>
          <w:i w:val="0"/>
          <w:color w:val="auto"/>
        </w:rPr>
        <w:t xml:space="preserve"> del software cubiertos por el Plan y el uso que se le dará al software en cuestión.</w:t>
      </w:r>
    </w:p>
    <w:p w:rsidR="00D805D1" w:rsidRPr="00817244" w:rsidRDefault="00D805D1" w:rsidP="00886029">
      <w:pPr>
        <w:pStyle w:val="PSI-Comentario"/>
        <w:rPr>
          <w:i w:val="0"/>
          <w:color w:val="auto"/>
        </w:rPr>
      </w:pPr>
      <w:r w:rsidRPr="00817244">
        <w:rPr>
          <w:i w:val="0"/>
          <w:color w:val="auto"/>
        </w:rPr>
        <w:t>Se especifica la porción del ciclo de vida del</w:t>
      </w:r>
      <w:r w:rsidR="001035D1" w:rsidRPr="00817244">
        <w:rPr>
          <w:i w:val="0"/>
          <w:color w:val="auto"/>
        </w:rPr>
        <w:t xml:space="preserve"> software cubierta por el Plan.</w:t>
      </w:r>
    </w:p>
    <w:p w:rsidR="00C41945" w:rsidRPr="00817244" w:rsidRDefault="00C41945" w:rsidP="00886029">
      <w:pPr>
        <w:pStyle w:val="PSI-Comentario"/>
        <w:rPr>
          <w:i w:val="0"/>
          <w:color w:val="auto"/>
        </w:rPr>
      </w:pPr>
      <w:bookmarkStart w:id="3" w:name="OLE_LINK3"/>
      <w:bookmarkStart w:id="4"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3"/>
      <w:bookmarkEnd w:id="4"/>
    </w:p>
    <w:p w:rsidR="00C41945" w:rsidRPr="00817244" w:rsidRDefault="00C41945" w:rsidP="00886029">
      <w:pPr>
        <w:pStyle w:val="PSI-Comentario"/>
        <w:rPr>
          <w:i w:val="0"/>
          <w:color w:val="auto"/>
        </w:rPr>
      </w:pPr>
      <w:r w:rsidRPr="00817244">
        <w:rPr>
          <w:i w:val="0"/>
          <w:color w:val="auto"/>
        </w:rPr>
        <w:t>El mismo debe presentar un marco básico organizacional que contenga lo siguiente:</w:t>
      </w:r>
    </w:p>
    <w:p w:rsidR="00C41945" w:rsidRPr="00817244" w:rsidRDefault="00C41945" w:rsidP="00886029">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C41945" w:rsidRPr="00817244" w:rsidRDefault="00C41945" w:rsidP="00886029">
      <w:pPr>
        <w:pStyle w:val="PSI-ComentarioVieta"/>
        <w:rPr>
          <w:i w:val="0"/>
          <w:color w:val="auto"/>
        </w:rPr>
      </w:pPr>
      <w:r w:rsidRPr="00817244">
        <w:rPr>
          <w:i w:val="0"/>
          <w:color w:val="auto"/>
        </w:rPr>
        <w:t>Software para la evaluación del plan de proyecto.</w:t>
      </w:r>
    </w:p>
    <w:p w:rsidR="00C41945" w:rsidRPr="00817244" w:rsidRDefault="00C41945" w:rsidP="00886029">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C41945" w:rsidRPr="00817244" w:rsidRDefault="00C41945" w:rsidP="00886029">
      <w:pPr>
        <w:pStyle w:val="PSI-ComentarioVieta"/>
        <w:rPr>
          <w:i w:val="0"/>
          <w:color w:val="auto"/>
        </w:rPr>
      </w:pPr>
      <w:r w:rsidRPr="00817244">
        <w:rPr>
          <w:i w:val="0"/>
          <w:color w:val="auto"/>
        </w:rPr>
        <w:t>Evaluación del diseño: Se debe verificar que se cumpla con los requerimientos y que siga la metodología establecida.</w:t>
      </w:r>
    </w:p>
    <w:p w:rsidR="00C41945" w:rsidRPr="00817244" w:rsidRDefault="00C41945" w:rsidP="00886029">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C41945" w:rsidRPr="00817244" w:rsidRDefault="00C41945" w:rsidP="00886029">
      <w:pPr>
        <w:pStyle w:val="PSI-ComentarioVieta"/>
        <w:rPr>
          <w:i w:val="0"/>
          <w:color w:val="auto"/>
        </w:rPr>
      </w:pPr>
      <w:r w:rsidRPr="00817244">
        <w:rPr>
          <w:i w:val="0"/>
          <w:color w:val="auto"/>
        </w:rPr>
        <w:t xml:space="preserve">Evaluación de los procesos de integración y pruebas: Controlar que se </w:t>
      </w:r>
      <w:r w:rsidR="00EE3A12" w:rsidRPr="00817244">
        <w:rPr>
          <w:i w:val="0"/>
          <w:color w:val="auto"/>
        </w:rPr>
        <w:t>esté</w:t>
      </w:r>
      <w:r w:rsidRPr="00817244">
        <w:rPr>
          <w:i w:val="0"/>
          <w:color w:val="auto"/>
        </w:rPr>
        <w:t xml:space="preserve"> cumpliendo con el Plan de </w:t>
      </w:r>
      <w:proofErr w:type="spellStart"/>
      <w:r w:rsidRPr="00817244">
        <w:rPr>
          <w:i w:val="0"/>
          <w:color w:val="auto"/>
        </w:rPr>
        <w:t>Testing</w:t>
      </w:r>
      <w:proofErr w:type="spellEnd"/>
      <w:r w:rsidRPr="00817244">
        <w:rPr>
          <w:i w:val="0"/>
          <w:color w:val="auto"/>
        </w:rPr>
        <w:t>.</w:t>
      </w:r>
    </w:p>
    <w:p w:rsidR="00C41945" w:rsidRPr="00817244" w:rsidRDefault="001035D1" w:rsidP="00886029">
      <w:pPr>
        <w:pStyle w:val="PSI-ComentarioVieta"/>
        <w:rPr>
          <w:i w:val="0"/>
          <w:color w:val="auto"/>
        </w:rPr>
      </w:pPr>
      <w:r w:rsidRPr="00817244">
        <w:rPr>
          <w:i w:val="0"/>
          <w:color w:val="auto"/>
        </w:rPr>
        <w:t>Recolección de métricas.</w:t>
      </w:r>
    </w:p>
    <w:p w:rsidR="003D11E6" w:rsidRPr="00817244" w:rsidRDefault="003D11E6" w:rsidP="00886029">
      <w:pPr>
        <w:pStyle w:val="PSI-Comentario"/>
        <w:rPr>
          <w:i w:val="0"/>
          <w:color w:val="auto"/>
        </w:rPr>
      </w:pPr>
    </w:p>
    <w:p w:rsidR="00D805D1" w:rsidRPr="00817244" w:rsidRDefault="00D805D1" w:rsidP="00D805D1">
      <w:pPr>
        <w:pStyle w:val="PSI-Ttulo2"/>
        <w:rPr>
          <w:color w:val="auto"/>
        </w:rPr>
      </w:pPr>
      <w:bookmarkStart w:id="5" w:name="_Toc21938334"/>
      <w:bookmarkStart w:id="6" w:name="_Toc259524476"/>
      <w:r w:rsidRPr="00817244">
        <w:rPr>
          <w:color w:val="auto"/>
        </w:rPr>
        <w:t>Referencias</w:t>
      </w:r>
      <w:bookmarkEnd w:id="5"/>
      <w:bookmarkEnd w:id="6"/>
    </w:p>
    <w:p w:rsidR="00D7540D" w:rsidRPr="00817244" w:rsidRDefault="00351D45" w:rsidP="00886029">
      <w:pPr>
        <w:pStyle w:val="PSI-Comentario"/>
        <w:rPr>
          <w:i w:val="0"/>
          <w:color w:val="auto"/>
        </w:rPr>
      </w:pPr>
      <w:r w:rsidRPr="00817244">
        <w:rPr>
          <w:i w:val="0"/>
          <w:color w:val="auto"/>
        </w:rPr>
        <w:t>[</w:t>
      </w:r>
      <w:r w:rsidR="00D805D1" w:rsidRPr="00817244">
        <w:rPr>
          <w:i w:val="0"/>
          <w:color w:val="auto"/>
        </w:rPr>
        <w:t xml:space="preserve">ANSI/IEEE </w:t>
      </w:r>
      <w:proofErr w:type="spellStart"/>
      <w:r w:rsidR="00D805D1" w:rsidRPr="00817244">
        <w:rPr>
          <w:i w:val="0"/>
          <w:color w:val="auto"/>
        </w:rPr>
        <w:t>Std</w:t>
      </w:r>
      <w:proofErr w:type="spellEnd"/>
      <w:r w:rsidR="00D805D1" w:rsidRPr="00817244">
        <w:rPr>
          <w:i w:val="0"/>
          <w:color w:val="auto"/>
        </w:rPr>
        <w:t xml:space="preserve"> 730.1-1989, IEEE Standard </w:t>
      </w:r>
      <w:proofErr w:type="spellStart"/>
      <w:r w:rsidR="00D805D1" w:rsidRPr="00817244">
        <w:rPr>
          <w:i w:val="0"/>
          <w:color w:val="auto"/>
        </w:rPr>
        <w:t>for</w:t>
      </w:r>
      <w:proofErr w:type="spellEnd"/>
      <w:r w:rsidR="00D805D1" w:rsidRPr="00817244">
        <w:rPr>
          <w:i w:val="0"/>
          <w:color w:val="auto"/>
        </w:rPr>
        <w:t xml:space="preserve"> Software </w:t>
      </w:r>
      <w:proofErr w:type="spellStart"/>
      <w:r w:rsidR="00D805D1" w:rsidRPr="00817244">
        <w:rPr>
          <w:i w:val="0"/>
          <w:color w:val="auto"/>
        </w:rPr>
        <w:t>Quality</w:t>
      </w:r>
      <w:proofErr w:type="spellEnd"/>
      <w:r w:rsidR="00D805D1" w:rsidRPr="00817244">
        <w:rPr>
          <w:i w:val="0"/>
          <w:color w:val="auto"/>
        </w:rPr>
        <w:t xml:space="preserve"> </w:t>
      </w:r>
      <w:proofErr w:type="spellStart"/>
      <w:r w:rsidR="00D805D1" w:rsidRPr="00817244">
        <w:rPr>
          <w:i w:val="0"/>
          <w:color w:val="auto"/>
        </w:rPr>
        <w:t>Assurance</w:t>
      </w:r>
      <w:proofErr w:type="spellEnd"/>
      <w:r w:rsidR="00D805D1" w:rsidRPr="00817244">
        <w:rPr>
          <w:i w:val="0"/>
          <w:color w:val="auto"/>
        </w:rPr>
        <w:t xml:space="preserve"> </w:t>
      </w:r>
    </w:p>
    <w:p w:rsidR="007A6ECE" w:rsidRPr="00817244" w:rsidRDefault="00D7540D" w:rsidP="007C16D7">
      <w:pPr>
        <w:pStyle w:val="PSI-DescripcindelDocumentos"/>
        <w:rPr>
          <w:i w:val="0"/>
          <w:color w:val="auto"/>
        </w:rPr>
      </w:pPr>
      <w:r w:rsidRPr="00817244">
        <w:rPr>
          <w:i w:val="0"/>
          <w:color w:val="auto"/>
        </w:rPr>
        <w:t xml:space="preserve">Documento </w:t>
      </w:r>
      <w:r w:rsidR="007A6ECE" w:rsidRPr="00817244">
        <w:rPr>
          <w:i w:val="0"/>
          <w:color w:val="auto"/>
        </w:rPr>
        <w:t xml:space="preserve">Plantilla </w:t>
      </w:r>
      <w:r w:rsidRPr="00817244">
        <w:rPr>
          <w:i w:val="0"/>
          <w:color w:val="auto"/>
        </w:rPr>
        <w:t>gestión</w:t>
      </w:r>
      <w:r w:rsidR="007A6ECE" w:rsidRPr="00817244">
        <w:rPr>
          <w:i w:val="0"/>
          <w:color w:val="auto"/>
        </w:rPr>
        <w:t xml:space="preserve"> de riesgos </w:t>
      </w:r>
    </w:p>
    <w:p w:rsidR="00D7540D" w:rsidRPr="00817244" w:rsidRDefault="00D7540D" w:rsidP="007C16D7">
      <w:pPr>
        <w:pStyle w:val="PSI-DescripcindelDocumentos"/>
        <w:rPr>
          <w:i w:val="0"/>
          <w:color w:val="auto"/>
        </w:rPr>
      </w:pPr>
      <w:r w:rsidRPr="00817244">
        <w:rPr>
          <w:i w:val="0"/>
          <w:color w:val="auto"/>
        </w:rPr>
        <w:t>Documento plan de gestión de riesgos</w:t>
      </w:r>
    </w:p>
    <w:p w:rsidR="007A6ECE" w:rsidRPr="00817244" w:rsidRDefault="00D7540D" w:rsidP="007C16D7">
      <w:pPr>
        <w:pStyle w:val="PSI-DescripcindelDocumentos"/>
        <w:rPr>
          <w:i w:val="0"/>
          <w:color w:val="auto"/>
        </w:rPr>
      </w:pPr>
      <w:r w:rsidRPr="00817244">
        <w:rPr>
          <w:i w:val="0"/>
          <w:color w:val="auto"/>
        </w:rPr>
        <w:lastRenderedPageBreak/>
        <w:t>Documento p</w:t>
      </w:r>
      <w:r w:rsidR="00C51B80" w:rsidRPr="00817244">
        <w:rPr>
          <w:i w:val="0"/>
          <w:color w:val="auto"/>
        </w:rPr>
        <w:t>lantilla</w:t>
      </w:r>
      <w:r w:rsidR="007A6ECE" w:rsidRPr="00817244">
        <w:rPr>
          <w:i w:val="0"/>
          <w:color w:val="auto"/>
        </w:rPr>
        <w:t xml:space="preserve"> de </w:t>
      </w:r>
      <w:r w:rsidRPr="00817244">
        <w:rPr>
          <w:i w:val="0"/>
          <w:color w:val="auto"/>
        </w:rPr>
        <w:t>r</w:t>
      </w:r>
      <w:r w:rsidR="007A6ECE" w:rsidRPr="00817244">
        <w:rPr>
          <w:i w:val="0"/>
          <w:color w:val="auto"/>
        </w:rPr>
        <w:t>evisión de SQA</w:t>
      </w:r>
    </w:p>
    <w:p w:rsidR="007A6ECE" w:rsidRPr="00817244" w:rsidRDefault="00D7540D" w:rsidP="007C16D7">
      <w:pPr>
        <w:pStyle w:val="PSI-DescripcindelDocumentos"/>
        <w:rPr>
          <w:i w:val="0"/>
          <w:color w:val="auto"/>
        </w:rPr>
      </w:pPr>
      <w:r w:rsidRPr="00817244">
        <w:rPr>
          <w:i w:val="0"/>
          <w:color w:val="auto"/>
        </w:rPr>
        <w:t xml:space="preserve">Documento </w:t>
      </w:r>
      <w:r w:rsidR="007A6ECE" w:rsidRPr="00817244">
        <w:rPr>
          <w:i w:val="0"/>
          <w:color w:val="auto"/>
        </w:rPr>
        <w:t>Informe Final de SQA</w:t>
      </w:r>
    </w:p>
    <w:p w:rsidR="007A6ECE" w:rsidRPr="00817244" w:rsidRDefault="00D7540D" w:rsidP="007C16D7">
      <w:pPr>
        <w:pStyle w:val="PSI-DescripcindelDocumentos"/>
        <w:rPr>
          <w:i w:val="0"/>
          <w:color w:val="auto"/>
        </w:rPr>
      </w:pPr>
      <w:r w:rsidRPr="00817244">
        <w:rPr>
          <w:i w:val="0"/>
          <w:color w:val="auto"/>
        </w:rPr>
        <w:t>Documento plantilla</w:t>
      </w:r>
      <w:r w:rsidR="007A6ECE" w:rsidRPr="00817244">
        <w:rPr>
          <w:i w:val="0"/>
          <w:color w:val="auto"/>
        </w:rPr>
        <w:t xml:space="preserve"> de Revisión técnica formal</w:t>
      </w:r>
    </w:p>
    <w:p w:rsidR="00C92E36" w:rsidRPr="00817244" w:rsidRDefault="00C92E36" w:rsidP="007C16D7">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351D45" w:rsidRPr="00817244" w:rsidRDefault="00C92E36" w:rsidP="00886029">
      <w:pPr>
        <w:pStyle w:val="PSI-Comentario"/>
        <w:rPr>
          <w:i w:val="0"/>
          <w:color w:val="auto"/>
        </w:rPr>
      </w:pPr>
      <w:proofErr w:type="spellStart"/>
      <w:r w:rsidRPr="00817244">
        <w:rPr>
          <w:i w:val="0"/>
          <w:color w:val="auto"/>
        </w:rPr>
        <w:t>Quality</w:t>
      </w:r>
      <w:proofErr w:type="spellEnd"/>
      <w:r w:rsidRPr="00817244">
        <w:rPr>
          <w:i w:val="0"/>
          <w:color w:val="auto"/>
        </w:rPr>
        <w:t xml:space="preserve"> </w:t>
      </w:r>
      <w:proofErr w:type="spellStart"/>
      <w:r w:rsidRPr="00817244">
        <w:rPr>
          <w:i w:val="0"/>
          <w:color w:val="auto"/>
        </w:rPr>
        <w:t>management</w:t>
      </w:r>
      <w:proofErr w:type="spellEnd"/>
      <w:r w:rsidRPr="00817244">
        <w:rPr>
          <w:i w:val="0"/>
          <w:color w:val="auto"/>
        </w:rPr>
        <w:t xml:space="preserve"> </w:t>
      </w:r>
      <w:proofErr w:type="spellStart"/>
      <w:r w:rsidRPr="00817244">
        <w:rPr>
          <w:i w:val="0"/>
          <w:color w:val="auto"/>
        </w:rPr>
        <w:t>systems</w:t>
      </w:r>
      <w:proofErr w:type="spellEnd"/>
      <w:r w:rsidRPr="00817244">
        <w:rPr>
          <w:i w:val="0"/>
          <w:color w:val="auto"/>
        </w:rPr>
        <w:t xml:space="preserve"> – </w:t>
      </w:r>
      <w:proofErr w:type="spellStart"/>
      <w:r w:rsidRPr="00817244">
        <w:rPr>
          <w:i w:val="0"/>
          <w:color w:val="auto"/>
        </w:rPr>
        <w:t>Requirements</w:t>
      </w:r>
      <w:proofErr w:type="spellEnd"/>
      <w:r w:rsidRPr="00817244">
        <w:rPr>
          <w:i w:val="0"/>
          <w:color w:val="auto"/>
        </w:rPr>
        <w:t xml:space="preserve"> ISO 9001:2008</w:t>
      </w:r>
      <w:r w:rsidR="00351D45" w:rsidRPr="00817244">
        <w:rPr>
          <w:i w:val="0"/>
          <w:color w:val="auto"/>
        </w:rPr>
        <w:t>]</w:t>
      </w:r>
    </w:p>
    <w:p w:rsidR="00C92E36" w:rsidRPr="00817244" w:rsidRDefault="00C92E36" w:rsidP="00C92E36">
      <w:pPr>
        <w:pStyle w:val="Ttulo4"/>
        <w:rPr>
          <w:rFonts w:asciiTheme="minorHAnsi" w:eastAsiaTheme="minorHAnsi" w:hAnsiTheme="minorHAnsi" w:cstheme="minorBidi"/>
          <w:b w:val="0"/>
          <w:bCs w:val="0"/>
          <w:i w:val="0"/>
          <w:iCs w:val="0"/>
          <w:color w:val="auto"/>
          <w:szCs w:val="21"/>
          <w:lang w:val="en-US"/>
        </w:rPr>
      </w:pPr>
    </w:p>
    <w:p w:rsidR="00D805D1" w:rsidRPr="00817244" w:rsidRDefault="00D805D1" w:rsidP="00D805D1">
      <w:pPr>
        <w:pStyle w:val="PSI-Ttulo1"/>
        <w:rPr>
          <w:color w:val="auto"/>
        </w:rPr>
      </w:pPr>
      <w:bookmarkStart w:id="7" w:name="_Toc21938335"/>
      <w:bookmarkStart w:id="8" w:name="_Toc259524477"/>
      <w:r w:rsidRPr="00817244">
        <w:rPr>
          <w:color w:val="auto"/>
        </w:rPr>
        <w:t>Gestión</w:t>
      </w:r>
      <w:bookmarkEnd w:id="7"/>
      <w:bookmarkEnd w:id="8"/>
    </w:p>
    <w:p w:rsidR="00D805D1" w:rsidRPr="00817244" w:rsidRDefault="00D805D1" w:rsidP="00886029">
      <w:pPr>
        <w:pStyle w:val="PSI-Comentario"/>
        <w:rPr>
          <w:i w:val="0"/>
          <w:color w:val="auto"/>
        </w:rPr>
      </w:pPr>
      <w:r w:rsidRPr="00817244">
        <w:rPr>
          <w:i w:val="0"/>
          <w:color w:val="auto"/>
        </w:rPr>
        <w:t>Se debe especificar la organización, actividades y responsables</w:t>
      </w:r>
      <w:r w:rsidR="0021480A" w:rsidRPr="00817244">
        <w:rPr>
          <w:i w:val="0"/>
          <w:color w:val="auto"/>
        </w:rPr>
        <w:t>.</w:t>
      </w:r>
    </w:p>
    <w:p w:rsidR="007D0783" w:rsidRPr="00817244" w:rsidRDefault="007D0783" w:rsidP="00D805D1">
      <w:pPr>
        <w:pStyle w:val="PSI-Ttulo2"/>
        <w:rPr>
          <w:color w:val="auto"/>
        </w:rPr>
      </w:pPr>
      <w:bookmarkStart w:id="9" w:name="_Toc21938336"/>
    </w:p>
    <w:p w:rsidR="00D805D1" w:rsidRPr="00817244" w:rsidRDefault="00D805D1" w:rsidP="00D805D1">
      <w:pPr>
        <w:pStyle w:val="PSI-Ttulo2"/>
        <w:rPr>
          <w:color w:val="auto"/>
        </w:rPr>
      </w:pPr>
      <w:bookmarkStart w:id="10" w:name="_Toc259524478"/>
      <w:r w:rsidRPr="00817244">
        <w:rPr>
          <w:color w:val="auto"/>
        </w:rPr>
        <w:t>Organización</w:t>
      </w:r>
      <w:bookmarkEnd w:id="9"/>
      <w:bookmarkEnd w:id="10"/>
    </w:p>
    <w:p w:rsidR="00D805D1" w:rsidRPr="00817244" w:rsidRDefault="00D805D1" w:rsidP="00886029">
      <w:pPr>
        <w:pStyle w:val="PSI-Comentario"/>
        <w:rPr>
          <w:i w:val="0"/>
          <w:color w:val="auto"/>
        </w:rPr>
      </w:pPr>
      <w:r w:rsidRPr="00817244">
        <w:rPr>
          <w:i w:val="0"/>
          <w:color w:val="auto"/>
        </w:rPr>
        <w:t>Distinguir las estructuras dentro de la organización que tienen influencia y controlan la calidad del software.</w:t>
      </w:r>
    </w:p>
    <w:p w:rsidR="00D805D1" w:rsidRPr="00817244" w:rsidRDefault="00D805D1" w:rsidP="00886029">
      <w:pPr>
        <w:pStyle w:val="PSI-Comentario"/>
        <w:rPr>
          <w:i w:val="0"/>
          <w:color w:val="auto"/>
        </w:rPr>
      </w:pPr>
      <w:r w:rsidRPr="00817244">
        <w:rPr>
          <w:i w:val="0"/>
          <w:color w:val="auto"/>
        </w:rPr>
        <w:t>Descripción de las dependencias o independencias de las estructuras antes mencionadas con respecto a los responsabl</w:t>
      </w:r>
      <w:r w:rsidR="001035D1" w:rsidRPr="00817244">
        <w:rPr>
          <w:i w:val="0"/>
          <w:color w:val="auto"/>
        </w:rPr>
        <w:t>es del desarrollo del software.</w:t>
      </w:r>
    </w:p>
    <w:p w:rsidR="007D0783" w:rsidRPr="00817244" w:rsidRDefault="007D0783" w:rsidP="00D805D1">
      <w:pPr>
        <w:pStyle w:val="PSI-Ttulo2"/>
        <w:rPr>
          <w:color w:val="auto"/>
        </w:rPr>
      </w:pPr>
      <w:bookmarkStart w:id="11" w:name="_Toc21938337"/>
    </w:p>
    <w:p w:rsidR="00D805D1" w:rsidRPr="00817244" w:rsidRDefault="00D805D1" w:rsidP="00D805D1">
      <w:pPr>
        <w:pStyle w:val="PSI-Ttulo2"/>
        <w:rPr>
          <w:color w:val="auto"/>
        </w:rPr>
      </w:pPr>
      <w:bookmarkStart w:id="12" w:name="_Toc259524479"/>
      <w:r w:rsidRPr="00817244">
        <w:rPr>
          <w:color w:val="auto"/>
        </w:rPr>
        <w:t>Actividades</w:t>
      </w:r>
      <w:bookmarkEnd w:id="11"/>
      <w:bookmarkEnd w:id="12"/>
    </w:p>
    <w:p w:rsidR="00D805D1" w:rsidRPr="00817244" w:rsidRDefault="00D805D1" w:rsidP="00470764">
      <w:pPr>
        <w:pStyle w:val="PSI-Ttulo3"/>
        <w:rPr>
          <w:color w:val="auto"/>
        </w:rPr>
      </w:pPr>
      <w:bookmarkStart w:id="13" w:name="_Toc21938338"/>
      <w:bookmarkStart w:id="14" w:name="_Toc259524480"/>
      <w:r w:rsidRPr="00817244">
        <w:rPr>
          <w:color w:val="auto"/>
        </w:rPr>
        <w:t>Ciclo de vida del software cubierto por el Plan</w:t>
      </w:r>
      <w:bookmarkEnd w:id="13"/>
      <w:bookmarkEnd w:id="14"/>
    </w:p>
    <w:p w:rsidR="00D805D1" w:rsidRPr="00817244" w:rsidRDefault="00D805D1" w:rsidP="00886029">
      <w:pPr>
        <w:pStyle w:val="PSI-Comentario"/>
        <w:rPr>
          <w:i w:val="0"/>
          <w:color w:val="auto"/>
        </w:rPr>
      </w:pPr>
      <w:r w:rsidRPr="00817244">
        <w:rPr>
          <w:i w:val="0"/>
          <w:color w:val="auto"/>
        </w:rPr>
        <w:t xml:space="preserve">Esta sección debe contener las actividades más importantes del ciclo de vida </w:t>
      </w:r>
      <w:r w:rsidR="001035D1" w:rsidRPr="00817244">
        <w:rPr>
          <w:i w:val="0"/>
          <w:color w:val="auto"/>
        </w:rPr>
        <w:t>del software que cubre el Plan.</w:t>
      </w:r>
    </w:p>
    <w:p w:rsidR="00D805D1" w:rsidRPr="00817244" w:rsidRDefault="00D805D1" w:rsidP="00470764">
      <w:pPr>
        <w:pStyle w:val="PSI-Ttulo3"/>
        <w:rPr>
          <w:color w:val="auto"/>
        </w:rPr>
      </w:pPr>
      <w:bookmarkStart w:id="15" w:name="_Toc21938339"/>
      <w:bookmarkStart w:id="16" w:name="_Toc259524481"/>
      <w:r w:rsidRPr="00817244">
        <w:rPr>
          <w:color w:val="auto"/>
        </w:rPr>
        <w:t>Actividades de calidad a realizarse</w:t>
      </w:r>
      <w:bookmarkEnd w:id="15"/>
      <w:bookmarkEnd w:id="16"/>
    </w:p>
    <w:p w:rsidR="00D805D1" w:rsidRPr="00817244" w:rsidRDefault="00D805D1" w:rsidP="00886029">
      <w:pPr>
        <w:pStyle w:val="PSI-Comentario"/>
        <w:rPr>
          <w:i w:val="0"/>
          <w:color w:val="auto"/>
        </w:rPr>
      </w:pPr>
      <w:r w:rsidRPr="00817244">
        <w:rPr>
          <w:i w:val="0"/>
          <w:color w:val="auto"/>
        </w:rPr>
        <w:t xml:space="preserve">Las tareas a ser llevadas a cabo deberán reflejar las evaluaciones a realizar, los estándares a seguir, los productos </w:t>
      </w:r>
      <w:r w:rsidR="0021480A" w:rsidRPr="00817244">
        <w:rPr>
          <w:i w:val="0"/>
          <w:color w:val="auto"/>
        </w:rPr>
        <w:t>a revisar, los procedimientos para</w:t>
      </w:r>
      <w:r w:rsidRPr="00817244">
        <w:rPr>
          <w:i w:val="0"/>
          <w:color w:val="auto"/>
        </w:rPr>
        <w:t xml:space="preserve"> la elaboración de los distintos productos y los procedimientos para informar de los defectos detectados a sus responsables y realizar el seguimiento de los mismos hasta su corrección.</w:t>
      </w:r>
    </w:p>
    <w:p w:rsidR="00D805D1" w:rsidRPr="00817244" w:rsidRDefault="00D805D1" w:rsidP="00886029">
      <w:pPr>
        <w:pStyle w:val="PSI-Comentario"/>
        <w:rPr>
          <w:i w:val="0"/>
          <w:color w:val="auto"/>
        </w:rPr>
      </w:pPr>
      <w:r w:rsidRPr="00817244">
        <w:rPr>
          <w:i w:val="0"/>
          <w:color w:val="auto"/>
        </w:rPr>
        <w:t>Las actividades que se realizarán son:</w:t>
      </w:r>
    </w:p>
    <w:p w:rsidR="00D805D1" w:rsidRPr="00817244" w:rsidRDefault="00D805D1" w:rsidP="00886029">
      <w:pPr>
        <w:pStyle w:val="PSI-Comentario"/>
        <w:rPr>
          <w:i w:val="0"/>
          <w:color w:val="auto"/>
        </w:rPr>
      </w:pPr>
      <w:r w:rsidRPr="00817244">
        <w:rPr>
          <w:i w:val="0"/>
          <w:color w:val="auto"/>
        </w:rPr>
        <w:t>Revisar cada producto</w:t>
      </w:r>
    </w:p>
    <w:p w:rsidR="00D805D1" w:rsidRPr="00817244" w:rsidRDefault="00D805D1" w:rsidP="00886029">
      <w:pPr>
        <w:pStyle w:val="PSI-Comentario"/>
        <w:rPr>
          <w:i w:val="0"/>
          <w:color w:val="auto"/>
        </w:rPr>
      </w:pPr>
      <w:r w:rsidRPr="00817244">
        <w:rPr>
          <w:i w:val="0"/>
          <w:color w:val="auto"/>
        </w:rPr>
        <w:t>Revisar el ajuste al proceso</w:t>
      </w:r>
    </w:p>
    <w:p w:rsidR="00D805D1" w:rsidRPr="00817244" w:rsidRDefault="00D805D1" w:rsidP="00886029">
      <w:pPr>
        <w:pStyle w:val="PSI-Comentario"/>
        <w:rPr>
          <w:i w:val="0"/>
          <w:color w:val="auto"/>
        </w:rPr>
      </w:pPr>
      <w:r w:rsidRPr="00817244">
        <w:rPr>
          <w:i w:val="0"/>
          <w:color w:val="auto"/>
        </w:rPr>
        <w:t>Realizar Revisión Técnica Formal (RTF)</w:t>
      </w:r>
    </w:p>
    <w:p w:rsidR="00D805D1" w:rsidRPr="00817244" w:rsidRDefault="00D805D1" w:rsidP="00886029">
      <w:pPr>
        <w:pStyle w:val="PSI-Comentario"/>
        <w:rPr>
          <w:i w:val="0"/>
          <w:color w:val="auto"/>
        </w:rPr>
      </w:pPr>
      <w:r w:rsidRPr="00817244">
        <w:rPr>
          <w:i w:val="0"/>
          <w:color w:val="auto"/>
        </w:rPr>
        <w:t>Asegurar que las desviaciones son documentadas.</w:t>
      </w:r>
    </w:p>
    <w:p w:rsidR="00D805D1" w:rsidRPr="00817244" w:rsidRDefault="00D805D1" w:rsidP="0021480A">
      <w:pPr>
        <w:pStyle w:val="PSI-Ttulo4"/>
        <w:rPr>
          <w:i w:val="0"/>
          <w:color w:val="auto"/>
        </w:rPr>
      </w:pPr>
      <w:bookmarkStart w:id="17" w:name="_Toc21938340"/>
      <w:r w:rsidRPr="00817244">
        <w:rPr>
          <w:i w:val="0"/>
          <w:color w:val="auto"/>
        </w:rPr>
        <w:lastRenderedPageBreak/>
        <w:t>Revisar cada producto</w:t>
      </w:r>
      <w:bookmarkEnd w:id="17"/>
    </w:p>
    <w:p w:rsidR="00D805D1" w:rsidRPr="00817244" w:rsidRDefault="00D805D1" w:rsidP="00886029">
      <w:pPr>
        <w:pStyle w:val="PSI-Comentario"/>
        <w:rPr>
          <w:i w:val="0"/>
          <w:color w:val="auto"/>
        </w:rPr>
      </w:pPr>
      <w:r w:rsidRPr="00817244">
        <w:rPr>
          <w:i w:val="0"/>
          <w:color w:val="auto"/>
        </w:rPr>
        <w:t>En esta actividad se revisan los productos que se definieron como claves para verificar en el Plan de calidad.</w:t>
      </w:r>
    </w:p>
    <w:p w:rsidR="00D805D1" w:rsidRPr="00817244" w:rsidRDefault="00D805D1" w:rsidP="00886029">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805D1" w:rsidRPr="00817244" w:rsidRDefault="00D805D1" w:rsidP="00886029">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CD075F" w:rsidRPr="00817244" w:rsidRDefault="00D805D1" w:rsidP="00886029">
      <w:pPr>
        <w:pStyle w:val="PSI-Comentario"/>
        <w:rPr>
          <w:i w:val="0"/>
          <w:color w:val="auto"/>
        </w:rPr>
      </w:pPr>
      <w:r w:rsidRPr="00817244">
        <w:rPr>
          <w:i w:val="0"/>
          <w:color w:val="auto"/>
        </w:rPr>
        <w:t xml:space="preserve">Como salida se obtiene el Informe de revisión de SQA, este informe debe ser distribuido a los responsables del producto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8" w:name="_Toc21938341"/>
    </w:p>
    <w:p w:rsidR="00CD075F" w:rsidRPr="00817244" w:rsidRDefault="00CD075F" w:rsidP="00886029">
      <w:pPr>
        <w:pStyle w:val="PSI-Comentario"/>
        <w:rPr>
          <w:i w:val="0"/>
          <w:color w:val="auto"/>
        </w:rPr>
      </w:pPr>
    </w:p>
    <w:p w:rsidR="00D805D1" w:rsidRPr="00817244" w:rsidRDefault="00D805D1" w:rsidP="00CD075F">
      <w:pPr>
        <w:pStyle w:val="PSI-Ttulo4"/>
        <w:rPr>
          <w:i w:val="0"/>
          <w:color w:val="auto"/>
        </w:rPr>
      </w:pPr>
      <w:r w:rsidRPr="00817244">
        <w:rPr>
          <w:i w:val="0"/>
          <w:color w:val="auto"/>
        </w:rPr>
        <w:t>Revisar el ajuste al proceso</w:t>
      </w:r>
      <w:bookmarkEnd w:id="18"/>
    </w:p>
    <w:p w:rsidR="00D805D1" w:rsidRPr="00817244" w:rsidRDefault="00D805D1" w:rsidP="00886029">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817244" w:rsidRDefault="00D805D1" w:rsidP="00886029">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817244" w:rsidRDefault="00D805D1" w:rsidP="00886029">
      <w:pPr>
        <w:pStyle w:val="PSI-Comentario"/>
        <w:rPr>
          <w:i w:val="0"/>
          <w:color w:val="auto"/>
        </w:rPr>
      </w:pPr>
      <w:r w:rsidRPr="00817244">
        <w:rPr>
          <w:i w:val="0"/>
          <w:color w:val="auto"/>
        </w:rPr>
        <w:t>Esta información se obtiene de los siguientes documentos:</w:t>
      </w:r>
    </w:p>
    <w:p w:rsidR="00456DFF" w:rsidRPr="00817244" w:rsidRDefault="00456DFF" w:rsidP="00886029">
      <w:pPr>
        <w:pStyle w:val="PSI-Comentario"/>
        <w:rPr>
          <w:i w:val="0"/>
          <w:color w:val="auto"/>
        </w:rPr>
      </w:pPr>
      <w:r w:rsidRPr="00817244">
        <w:rPr>
          <w:i w:val="0"/>
          <w:color w:val="auto"/>
        </w:rPr>
        <w:tab/>
        <w:t>Plan del Proyecto</w:t>
      </w:r>
    </w:p>
    <w:p w:rsidR="00456DFF" w:rsidRPr="00817244" w:rsidRDefault="007D0783" w:rsidP="00886029">
      <w:pPr>
        <w:pStyle w:val="PSI-Comentario"/>
        <w:rPr>
          <w:i w:val="0"/>
          <w:color w:val="auto"/>
        </w:rPr>
      </w:pPr>
      <w:r w:rsidRPr="00817244">
        <w:rPr>
          <w:i w:val="0"/>
          <w:color w:val="auto"/>
        </w:rPr>
        <w:tab/>
      </w:r>
      <w:r w:rsidR="00456DFF" w:rsidRPr="00817244">
        <w:rPr>
          <w:i w:val="0"/>
          <w:color w:val="auto"/>
        </w:rPr>
        <w:t>Plan de la iteración</w:t>
      </w:r>
    </w:p>
    <w:p w:rsidR="00D805D1" w:rsidRPr="00817244" w:rsidRDefault="007D0783" w:rsidP="00886029">
      <w:pPr>
        <w:pStyle w:val="PSI-Comentario"/>
        <w:rPr>
          <w:i w:val="0"/>
          <w:color w:val="auto"/>
        </w:rPr>
      </w:pPr>
      <w:r w:rsidRPr="00817244">
        <w:rPr>
          <w:i w:val="0"/>
          <w:color w:val="auto"/>
        </w:rPr>
        <w:tab/>
      </w:r>
      <w:r w:rsidR="00456DFF" w:rsidRPr="00817244">
        <w:rPr>
          <w:i w:val="0"/>
          <w:color w:val="auto"/>
        </w:rPr>
        <w:t>Plan de Verificación</w:t>
      </w:r>
    </w:p>
    <w:p w:rsidR="00D805D1" w:rsidRPr="00817244" w:rsidRDefault="00456DFF" w:rsidP="00886029">
      <w:pPr>
        <w:pStyle w:val="PSI-Comentario"/>
        <w:rPr>
          <w:i w:val="0"/>
          <w:color w:val="auto"/>
        </w:rPr>
      </w:pPr>
      <w:r w:rsidRPr="00817244">
        <w:rPr>
          <w:i w:val="0"/>
          <w:color w:val="auto"/>
        </w:rPr>
        <w:br/>
      </w:r>
      <w:r w:rsidR="00D805D1" w:rsidRPr="00817244">
        <w:rPr>
          <w:i w:val="0"/>
          <w:color w:val="auto"/>
        </w:rPr>
        <w:t xml:space="preserve">Antes de comenzar, se debe verificar en los informes de revisión previos que todas las desviaciones fueron corregidas, si no </w:t>
      </w:r>
      <w:r w:rsidR="00123739" w:rsidRPr="00817244">
        <w:rPr>
          <w:i w:val="0"/>
          <w:color w:val="auto"/>
        </w:rPr>
        <w:t xml:space="preserve">fuese </w:t>
      </w:r>
      <w:r w:rsidR="00D805D1" w:rsidRPr="00817244">
        <w:rPr>
          <w:i w:val="0"/>
          <w:color w:val="auto"/>
        </w:rPr>
        <w:t xml:space="preserve"> así, las faltantes se incluyen para ser evaluadas.</w:t>
      </w:r>
    </w:p>
    <w:p w:rsidR="00CD075F" w:rsidRPr="00817244" w:rsidRDefault="00D805D1" w:rsidP="00886029">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proofErr w:type="spellStart"/>
      <w:r w:rsidR="003B4E86" w:rsidRPr="00817244">
        <w:rPr>
          <w:i w:val="0"/>
          <w:color w:val="auto"/>
        </w:rPr>
        <w:t>consientes</w:t>
      </w:r>
      <w:proofErr w:type="spellEnd"/>
      <w:r w:rsidRPr="00817244">
        <w:rPr>
          <w:i w:val="0"/>
          <w:color w:val="auto"/>
        </w:rPr>
        <w:t xml:space="preserve"> de desviaciones o discrepancias encontradas.</w:t>
      </w:r>
      <w:bookmarkStart w:id="19" w:name="_Toc21938342"/>
    </w:p>
    <w:p w:rsidR="00CD075F" w:rsidRPr="00817244" w:rsidRDefault="00CD075F" w:rsidP="00886029">
      <w:pPr>
        <w:pStyle w:val="PSI-Comentario"/>
        <w:rPr>
          <w:i w:val="0"/>
          <w:color w:val="auto"/>
        </w:rPr>
      </w:pPr>
    </w:p>
    <w:p w:rsidR="00CB0D5A" w:rsidRPr="00817244" w:rsidRDefault="00CB0D5A" w:rsidP="00886029">
      <w:pPr>
        <w:pStyle w:val="PSI-Comentario"/>
        <w:rPr>
          <w:i w:val="0"/>
          <w:color w:val="auto"/>
        </w:rPr>
      </w:pPr>
    </w:p>
    <w:p w:rsidR="00D805D1" w:rsidRPr="00817244" w:rsidRDefault="00D805D1" w:rsidP="00CD075F">
      <w:pPr>
        <w:pStyle w:val="PSI-Ttulo4"/>
        <w:rPr>
          <w:i w:val="0"/>
          <w:color w:val="auto"/>
        </w:rPr>
      </w:pPr>
      <w:r w:rsidRPr="00817244">
        <w:rPr>
          <w:i w:val="0"/>
          <w:color w:val="auto"/>
        </w:rPr>
        <w:lastRenderedPageBreak/>
        <w:t>Realizar Revisión Técnica Formal (RTF)</w:t>
      </w:r>
      <w:bookmarkEnd w:id="19"/>
    </w:p>
    <w:p w:rsidR="00D805D1" w:rsidRPr="00817244" w:rsidRDefault="00D805D1" w:rsidP="00886029">
      <w:pPr>
        <w:pStyle w:val="PSI-Comentario"/>
        <w:rPr>
          <w:i w:val="0"/>
          <w:color w:val="auto"/>
        </w:rPr>
      </w:pPr>
      <w:r w:rsidRPr="00817244">
        <w:rPr>
          <w:i w:val="0"/>
          <w:color w:val="auto"/>
        </w:rPr>
        <w:t xml:space="preserve">El objetivo de la RTF es descubrir errores en la función, la lógica </w:t>
      </w:r>
      <w:proofErr w:type="spellStart"/>
      <w:r w:rsidRPr="00817244">
        <w:rPr>
          <w:i w:val="0"/>
          <w:color w:val="auto"/>
        </w:rPr>
        <w:t>ó</w:t>
      </w:r>
      <w:proofErr w:type="spellEnd"/>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817244" w:rsidRDefault="00D805D1" w:rsidP="00886029">
      <w:pPr>
        <w:pStyle w:val="PSI-Comentario"/>
        <w:rPr>
          <w:i w:val="0"/>
          <w:color w:val="auto"/>
        </w:rPr>
      </w:pPr>
      <w:r w:rsidRPr="00817244">
        <w:rPr>
          <w:i w:val="0"/>
          <w:color w:val="auto"/>
        </w:rPr>
        <w:t>En la reunión participan el responsable de SQA e integrantes del equipo de desarrollo.</w:t>
      </w:r>
    </w:p>
    <w:p w:rsidR="00D805D1" w:rsidRPr="00817244" w:rsidRDefault="00D805D1" w:rsidP="00886029">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805D1" w:rsidRPr="00817244" w:rsidRDefault="00D805D1" w:rsidP="00886029">
      <w:pPr>
        <w:pStyle w:val="PSI-Comentario"/>
        <w:rPr>
          <w:i w:val="0"/>
          <w:color w:val="auto"/>
        </w:rPr>
      </w:pPr>
      <w:r w:rsidRPr="00817244">
        <w:rPr>
          <w:i w:val="0"/>
          <w:color w:val="auto"/>
        </w:rPr>
        <w:t>La duración de la reunión no debe ser mayor a dos horas.</w:t>
      </w:r>
    </w:p>
    <w:p w:rsidR="00D805D1" w:rsidRPr="00817244" w:rsidRDefault="00D805D1" w:rsidP="00886029">
      <w:pPr>
        <w:pStyle w:val="PSI-Comentario"/>
        <w:rPr>
          <w:i w:val="0"/>
          <w:color w:val="auto"/>
        </w:rPr>
      </w:pPr>
      <w:r w:rsidRPr="00817244">
        <w:rPr>
          <w:i w:val="0"/>
          <w:color w:val="auto"/>
        </w:rPr>
        <w:t>Como salida se obtiene el Informe de RTF.</w:t>
      </w:r>
    </w:p>
    <w:p w:rsidR="00E71DF1" w:rsidRPr="00817244" w:rsidRDefault="00E71DF1" w:rsidP="007D0783">
      <w:pPr>
        <w:pStyle w:val="PSI-Normal"/>
      </w:pPr>
    </w:p>
    <w:p w:rsidR="00D805D1" w:rsidRPr="00817244" w:rsidRDefault="00D805D1" w:rsidP="00CD075F">
      <w:pPr>
        <w:pStyle w:val="PSI-Ttulo4"/>
        <w:rPr>
          <w:i w:val="0"/>
          <w:color w:val="auto"/>
        </w:rPr>
      </w:pPr>
      <w:bookmarkStart w:id="20" w:name="_Toc21938343"/>
      <w:r w:rsidRPr="00817244">
        <w:rPr>
          <w:i w:val="0"/>
          <w:color w:val="auto"/>
        </w:rPr>
        <w:t>Asegurar que las desviaciones son documentadas</w:t>
      </w:r>
      <w:bookmarkEnd w:id="20"/>
    </w:p>
    <w:p w:rsidR="00CB0D5A" w:rsidRPr="00817244" w:rsidRDefault="00A90544" w:rsidP="00886029">
      <w:pPr>
        <w:pStyle w:val="PSI-Comentario"/>
        <w:rPr>
          <w:i w:val="0"/>
          <w:color w:val="auto"/>
        </w:rPr>
      </w:pPr>
      <w:r w:rsidRPr="00817244">
        <w:rPr>
          <w:i w:val="0"/>
          <w:color w:val="auto"/>
        </w:rPr>
        <w:br/>
      </w:r>
      <w:r w:rsidR="00CB0D5A" w:rsidRPr="00817244">
        <w:rPr>
          <w:i w:val="0"/>
          <w:color w:val="auto"/>
        </w:rPr>
        <w:t>Las desviaciones encontradas en las actividades y en los productos deben ser documentadas y manejadas de acuerdo a un procedimiento establecido.</w:t>
      </w:r>
    </w:p>
    <w:p w:rsidR="00CB0D5A" w:rsidRPr="00817244" w:rsidRDefault="00CB0D5A" w:rsidP="00886029">
      <w:pPr>
        <w:pStyle w:val="PSI-Comentario"/>
        <w:rPr>
          <w:i w:val="0"/>
          <w:color w:val="auto"/>
        </w:rPr>
      </w:pPr>
      <w:r w:rsidRPr="00817244">
        <w:rPr>
          <w:i w:val="0"/>
          <w:color w:val="auto"/>
        </w:rPr>
        <w:t>Se debe chequear que los responsables de cada plan los modifiquen cada vez que sea necesario, basados en las desviaciones encontradas</w:t>
      </w:r>
      <w:r w:rsidR="001035D1" w:rsidRPr="00817244">
        <w:rPr>
          <w:i w:val="0"/>
          <w:color w:val="auto"/>
        </w:rPr>
        <w:t>.</w:t>
      </w:r>
    </w:p>
    <w:p w:rsidR="00D805D1" w:rsidRPr="00817244" w:rsidRDefault="00A90544" w:rsidP="00470764">
      <w:pPr>
        <w:pStyle w:val="PSI-Ttulo3"/>
        <w:rPr>
          <w:color w:val="auto"/>
        </w:rPr>
      </w:pPr>
      <w:bookmarkStart w:id="21" w:name="_Toc21938344"/>
      <w:r w:rsidRPr="00817244">
        <w:rPr>
          <w:color w:val="auto"/>
        </w:rPr>
        <w:br/>
      </w:r>
      <w:bookmarkStart w:id="22" w:name="_Toc259524482"/>
      <w:r w:rsidR="00D805D1" w:rsidRPr="00817244">
        <w:rPr>
          <w:color w:val="auto"/>
        </w:rPr>
        <w:t>Relaciones entre las actividades de SQA y la planificación</w:t>
      </w:r>
      <w:bookmarkEnd w:id="21"/>
      <w:bookmarkEnd w:id="22"/>
    </w:p>
    <w:p w:rsidR="00D805D1" w:rsidRPr="00817244" w:rsidRDefault="00D805D1" w:rsidP="00D805D1">
      <w:pPr>
        <w:pStyle w:val="MNormal"/>
        <w:ind w:left="851"/>
      </w:pPr>
    </w:p>
    <w:p w:rsidR="00D805D1" w:rsidRPr="00817244"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817244" w:rsidTr="00A90544">
        <w:trPr>
          <w:trHeight w:val="308"/>
        </w:trPr>
        <w:tc>
          <w:tcPr>
            <w:tcW w:w="4962" w:type="dxa"/>
            <w:shd w:val="clear" w:color="auto" w:fill="C0C0C0"/>
            <w:vAlign w:val="center"/>
          </w:tcPr>
          <w:p w:rsidR="00D805D1" w:rsidRPr="00817244" w:rsidRDefault="00D805D1" w:rsidP="00A90544">
            <w:pPr>
              <w:pStyle w:val="MNormal"/>
              <w:jc w:val="center"/>
              <w:rPr>
                <w:b/>
              </w:rPr>
            </w:pPr>
            <w:r w:rsidRPr="00817244">
              <w:rPr>
                <w:b/>
              </w:rPr>
              <w:t>Actividad</w:t>
            </w:r>
          </w:p>
        </w:tc>
        <w:tc>
          <w:tcPr>
            <w:tcW w:w="2693" w:type="dxa"/>
            <w:shd w:val="clear" w:color="auto" w:fill="C0C0C0"/>
            <w:vAlign w:val="center"/>
          </w:tcPr>
          <w:p w:rsidR="00D805D1" w:rsidRPr="00817244" w:rsidRDefault="00D805D1" w:rsidP="00A90544">
            <w:pPr>
              <w:pStyle w:val="MNormal"/>
              <w:jc w:val="center"/>
              <w:rPr>
                <w:b/>
              </w:rPr>
            </w:pPr>
            <w:r w:rsidRPr="00817244">
              <w:rPr>
                <w:b/>
              </w:rPr>
              <w:t>Semana</w:t>
            </w:r>
          </w:p>
        </w:tc>
      </w:tr>
      <w:tr w:rsidR="00D805D1" w:rsidRPr="00817244" w:rsidTr="00A90544">
        <w:trPr>
          <w:trHeight w:val="308"/>
        </w:trPr>
        <w:tc>
          <w:tcPr>
            <w:tcW w:w="4962" w:type="dxa"/>
          </w:tcPr>
          <w:p w:rsidR="00D805D1" w:rsidRPr="00817244" w:rsidRDefault="00D805D1" w:rsidP="00886029">
            <w:pPr>
              <w:pStyle w:val="PSI-ComentarioenTabla"/>
              <w:rPr>
                <w:i w:val="0"/>
                <w:color w:val="auto"/>
              </w:rPr>
            </w:pPr>
            <w:r w:rsidRPr="00817244">
              <w:rPr>
                <w:i w:val="0"/>
                <w:color w:val="auto"/>
              </w:rPr>
              <w:t>Actividad 1</w:t>
            </w:r>
          </w:p>
        </w:tc>
        <w:tc>
          <w:tcPr>
            <w:tcW w:w="2693" w:type="dxa"/>
          </w:tcPr>
          <w:p w:rsidR="00D805D1" w:rsidRPr="00817244" w:rsidRDefault="00A90544" w:rsidP="00886029">
            <w:pPr>
              <w:pStyle w:val="PSI-ComentarioenTabla"/>
              <w:rPr>
                <w:i w:val="0"/>
                <w:color w:val="auto"/>
              </w:rPr>
            </w:pPr>
            <w:r w:rsidRPr="00817244">
              <w:rPr>
                <w:i w:val="0"/>
                <w:color w:val="auto"/>
              </w:rPr>
              <w:t>Semana cua</w:t>
            </w:r>
            <w:r w:rsidR="001035D1" w:rsidRPr="00817244">
              <w:rPr>
                <w:i w:val="0"/>
                <w:color w:val="auto"/>
              </w:rPr>
              <w:t>ndo se realiza</w:t>
            </w:r>
          </w:p>
        </w:tc>
      </w:tr>
      <w:tr w:rsidR="00D805D1" w:rsidRPr="00817244" w:rsidTr="00A90544">
        <w:trPr>
          <w:trHeight w:val="308"/>
        </w:trPr>
        <w:tc>
          <w:tcPr>
            <w:tcW w:w="4962" w:type="dxa"/>
          </w:tcPr>
          <w:p w:rsidR="00D805D1" w:rsidRPr="00817244" w:rsidRDefault="00D805D1" w:rsidP="00886029">
            <w:pPr>
              <w:pStyle w:val="PSI-ComentarioenTabla"/>
              <w:rPr>
                <w:i w:val="0"/>
                <w:color w:val="auto"/>
              </w:rPr>
            </w:pPr>
            <w:r w:rsidRPr="00817244">
              <w:rPr>
                <w:i w:val="0"/>
                <w:color w:val="auto"/>
              </w:rPr>
              <w:t>Actividad 2</w:t>
            </w:r>
          </w:p>
        </w:tc>
        <w:tc>
          <w:tcPr>
            <w:tcW w:w="2693" w:type="dxa"/>
          </w:tcPr>
          <w:p w:rsidR="00D805D1" w:rsidRPr="00817244" w:rsidRDefault="001035D1" w:rsidP="00886029">
            <w:pPr>
              <w:pStyle w:val="PSI-ComentarioenTabla"/>
              <w:rPr>
                <w:i w:val="0"/>
                <w:color w:val="auto"/>
              </w:rPr>
            </w:pPr>
            <w:r w:rsidRPr="00817244">
              <w:rPr>
                <w:i w:val="0"/>
                <w:color w:val="auto"/>
              </w:rPr>
              <w:t>Semana cuando se realiza</w:t>
            </w:r>
          </w:p>
        </w:tc>
      </w:tr>
    </w:tbl>
    <w:p w:rsidR="00D805D1" w:rsidRPr="00817244" w:rsidRDefault="003B4E86" w:rsidP="00D805D1">
      <w:pPr>
        <w:pStyle w:val="MNormal"/>
      </w:pPr>
      <w:r w:rsidRPr="00817244">
        <w:t xml:space="preserve">      </w:t>
      </w:r>
    </w:p>
    <w:p w:rsidR="00D805D1" w:rsidRPr="00817244" w:rsidRDefault="00F153D6" w:rsidP="00F153D6">
      <w:pPr>
        <w:pStyle w:val="PSI-Ttulo2"/>
        <w:ind w:left="0" w:firstLine="0"/>
        <w:rPr>
          <w:color w:val="auto"/>
        </w:rPr>
      </w:pPr>
      <w:bookmarkStart w:id="23" w:name="_Toc21938345"/>
      <w:r w:rsidRPr="00817244">
        <w:rPr>
          <w:color w:val="auto"/>
        </w:rPr>
        <w:br/>
      </w:r>
      <w:bookmarkStart w:id="24" w:name="_Toc259524483"/>
      <w:r w:rsidR="00D805D1" w:rsidRPr="00817244">
        <w:rPr>
          <w:color w:val="auto"/>
        </w:rPr>
        <w:t>Responsables</w:t>
      </w:r>
      <w:bookmarkEnd w:id="23"/>
      <w:bookmarkEnd w:id="24"/>
    </w:p>
    <w:p w:rsidR="00D805D1" w:rsidRPr="00817244" w:rsidRDefault="00D805D1" w:rsidP="00886029">
      <w:pPr>
        <w:pStyle w:val="PSI-Comentario"/>
        <w:rPr>
          <w:i w:val="0"/>
          <w:color w:val="auto"/>
        </w:rPr>
      </w:pPr>
      <w:r w:rsidRPr="00817244">
        <w:rPr>
          <w:i w:val="0"/>
          <w:color w:val="auto"/>
        </w:rPr>
        <w:t xml:space="preserve">Identificar los distintos responsables </w:t>
      </w:r>
      <w:r w:rsidR="001035D1" w:rsidRPr="00817244">
        <w:rPr>
          <w:i w:val="0"/>
          <w:color w:val="auto"/>
        </w:rPr>
        <w:t>de cada actividad identificada.</w:t>
      </w:r>
    </w:p>
    <w:p w:rsidR="00BB47A1" w:rsidRPr="00817244" w:rsidRDefault="00BB47A1" w:rsidP="00886029">
      <w:pPr>
        <w:pStyle w:val="PSI-Comentario"/>
        <w:rPr>
          <w:i w:val="0"/>
          <w:color w:val="auto"/>
        </w:rPr>
      </w:pPr>
      <w:r w:rsidRPr="00817244">
        <w:rPr>
          <w:i w:val="0"/>
          <w:color w:val="auto"/>
        </w:rPr>
        <w:t>Dichas actividades son: las revisiones, el análisis causal, el mantener  una base de datos de los errores encontrados a lo largo del desarrollo e informes.</w:t>
      </w:r>
    </w:p>
    <w:p w:rsidR="00BB47A1" w:rsidRPr="00817244" w:rsidRDefault="00BB47A1" w:rsidP="00886029">
      <w:pPr>
        <w:pStyle w:val="PSI-Comentario"/>
        <w:rPr>
          <w:i w:val="0"/>
          <w:color w:val="auto"/>
        </w:rPr>
      </w:pPr>
      <w:r w:rsidRPr="00817244">
        <w:rPr>
          <w:i w:val="0"/>
          <w:color w:val="auto"/>
        </w:rPr>
        <w:t xml:space="preserve"> Para la puesta en marcha de estas actividades se deberá seguir  el siguiente ciclo de prevención:</w:t>
      </w:r>
    </w:p>
    <w:p w:rsidR="00BB47A1" w:rsidRPr="00817244" w:rsidRDefault="00BB47A1" w:rsidP="00886029">
      <w:pPr>
        <w:pStyle w:val="PSI-ComentarioVieta"/>
        <w:rPr>
          <w:i w:val="0"/>
          <w:color w:val="auto"/>
        </w:rPr>
      </w:pPr>
      <w:r w:rsidRPr="00817244">
        <w:rPr>
          <w:i w:val="0"/>
          <w:color w:val="auto"/>
        </w:rPr>
        <w:lastRenderedPageBreak/>
        <w:t>Ejecutar una tarea</w:t>
      </w:r>
    </w:p>
    <w:p w:rsidR="00BB47A1" w:rsidRPr="00817244" w:rsidRDefault="00BB47A1" w:rsidP="00886029">
      <w:pPr>
        <w:pStyle w:val="PSI-ComentarioVieta"/>
        <w:rPr>
          <w:i w:val="0"/>
          <w:color w:val="auto"/>
        </w:rPr>
      </w:pPr>
      <w:r w:rsidRPr="00817244">
        <w:rPr>
          <w:i w:val="0"/>
          <w:color w:val="auto"/>
        </w:rPr>
        <w:t>Realizar un control de revisiones, para decidir la aceptación o necesidad de corrección de dicha tarea.</w:t>
      </w:r>
    </w:p>
    <w:p w:rsidR="00BB47A1" w:rsidRPr="00817244" w:rsidRDefault="00BB47A1" w:rsidP="00886029">
      <w:pPr>
        <w:pStyle w:val="PSI-ComentarioVieta"/>
        <w:rPr>
          <w:i w:val="0"/>
          <w:color w:val="auto"/>
        </w:rPr>
      </w:pPr>
      <w:r w:rsidRPr="00817244">
        <w:rPr>
          <w:i w:val="0"/>
          <w:color w:val="auto"/>
        </w:rPr>
        <w:t xml:space="preserve">En caso de que en la revisión se presenten errores se </w:t>
      </w:r>
      <w:r w:rsidR="00F153D6" w:rsidRPr="00817244">
        <w:rPr>
          <w:i w:val="0"/>
          <w:color w:val="auto"/>
        </w:rPr>
        <w:t>realizara</w:t>
      </w:r>
      <w:r w:rsidRPr="00817244">
        <w:rPr>
          <w:i w:val="0"/>
          <w:color w:val="auto"/>
        </w:rPr>
        <w:t xml:space="preserve"> un análisis causal para determinar el motivo de estos. Se analiza un determinado error, se establece una hipótesis de su posible causa, se trata de deducir en </w:t>
      </w:r>
      <w:r w:rsidR="00F70276" w:rsidRPr="00817244">
        <w:rPr>
          <w:i w:val="0"/>
          <w:color w:val="auto"/>
        </w:rPr>
        <w:t>qué</w:t>
      </w:r>
      <w:r w:rsidRPr="00817244">
        <w:rPr>
          <w:i w:val="0"/>
          <w:color w:val="auto"/>
        </w:rPr>
        <w:t xml:space="preserve"> momento se produjo y </w:t>
      </w:r>
      <w:r w:rsidR="00F70276" w:rsidRPr="00817244">
        <w:rPr>
          <w:i w:val="0"/>
          <w:color w:val="auto"/>
        </w:rPr>
        <w:t>por qué</w:t>
      </w:r>
      <w:r w:rsidRPr="00817244">
        <w:rPr>
          <w:i w:val="0"/>
          <w:color w:val="auto"/>
        </w:rPr>
        <w:t>. Luego se deberá realizar la corrección del mismo y tomar una acción correctiva con el fin de eliminar la causa del problema.</w:t>
      </w:r>
    </w:p>
    <w:p w:rsidR="00BB47A1" w:rsidRPr="00817244" w:rsidRDefault="00BB47A1" w:rsidP="00886029">
      <w:pPr>
        <w:pStyle w:val="PSI-ComentarioVieta"/>
        <w:rPr>
          <w:i w:val="0"/>
          <w:color w:val="auto"/>
        </w:rPr>
      </w:pPr>
      <w:r w:rsidRPr="00817244">
        <w:rPr>
          <w:i w:val="0"/>
          <w:color w:val="auto"/>
        </w:rPr>
        <w:t>El resultado  del análisis causal es ingresado a una base de datos para mantener un registro y poder obtener métricas</w:t>
      </w:r>
      <w:r w:rsidR="00F153D6" w:rsidRPr="00817244">
        <w:rPr>
          <w:i w:val="0"/>
          <w:color w:val="auto"/>
        </w:rPr>
        <w:t>.</w:t>
      </w:r>
    </w:p>
    <w:p w:rsidR="00BB47A1" w:rsidRPr="00817244" w:rsidRDefault="00BB47A1" w:rsidP="00886029">
      <w:pPr>
        <w:pStyle w:val="PSI-ComentarioVieta"/>
        <w:rPr>
          <w:i w:val="0"/>
          <w:color w:val="auto"/>
        </w:rPr>
      </w:pPr>
      <w:r w:rsidRPr="00817244">
        <w:rPr>
          <w:i w:val="0"/>
          <w:color w:val="auto"/>
        </w:rPr>
        <w:t>Se comienza nuevamente el ciclo ejecutando la tarea.</w:t>
      </w:r>
      <w:r w:rsidR="00F153D6" w:rsidRPr="00817244">
        <w:rPr>
          <w:i w:val="0"/>
          <w:color w:val="auto"/>
        </w:rPr>
        <w:t xml:space="preserve"> </w:t>
      </w:r>
    </w:p>
    <w:p w:rsidR="00BB47A1" w:rsidRPr="00817244" w:rsidRDefault="00BB47A1" w:rsidP="00886029">
      <w:pPr>
        <w:pStyle w:val="PSI-Comentario"/>
        <w:rPr>
          <w:i w:val="0"/>
          <w:color w:val="auto"/>
        </w:rPr>
      </w:pPr>
    </w:p>
    <w:p w:rsidR="00116BB3" w:rsidRPr="00817244" w:rsidRDefault="00116BB3" w:rsidP="00116BB3">
      <w:pPr>
        <w:pStyle w:val="PSI-Ttulo1"/>
        <w:rPr>
          <w:color w:val="auto"/>
        </w:rPr>
      </w:pPr>
      <w:bookmarkStart w:id="25" w:name="_Toc21938346"/>
      <w:bookmarkStart w:id="26" w:name="_Toc259524484"/>
      <w:r w:rsidRPr="00817244">
        <w:rPr>
          <w:color w:val="auto"/>
        </w:rPr>
        <w:t>Documentación</w:t>
      </w:r>
      <w:bookmarkEnd w:id="25"/>
      <w:bookmarkEnd w:id="26"/>
    </w:p>
    <w:p w:rsidR="00116BB3" w:rsidRPr="00817244" w:rsidRDefault="00116BB3" w:rsidP="00116BB3">
      <w:pPr>
        <w:pStyle w:val="PSI-Ttulo2"/>
        <w:rPr>
          <w:color w:val="auto"/>
        </w:rPr>
      </w:pPr>
      <w:bookmarkStart w:id="27" w:name="_Toc21938347"/>
      <w:bookmarkStart w:id="28" w:name="_Toc259524485"/>
      <w:r w:rsidRPr="00817244">
        <w:rPr>
          <w:color w:val="auto"/>
        </w:rPr>
        <w:t>Propósito</w:t>
      </w:r>
      <w:bookmarkEnd w:id="27"/>
      <w:bookmarkEnd w:id="28"/>
    </w:p>
    <w:p w:rsidR="00116BB3" w:rsidRPr="00817244" w:rsidRDefault="00116BB3" w:rsidP="00886029">
      <w:pPr>
        <w:pStyle w:val="PSI-Comentario"/>
        <w:rPr>
          <w:i w:val="0"/>
          <w:color w:val="auto"/>
        </w:rPr>
      </w:pPr>
      <w:r w:rsidRPr="00817244">
        <w:rPr>
          <w:i w:val="0"/>
          <w:color w:val="auto"/>
        </w:rPr>
        <w:t>Identificación de la documentación relativa a desarrollo, Verificación &amp; Validación, uso y mantenimiento del software.</w:t>
      </w:r>
    </w:p>
    <w:p w:rsidR="00116BB3" w:rsidRPr="00817244" w:rsidRDefault="00116BB3" w:rsidP="00886029">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F153D6" w:rsidRPr="00817244" w:rsidRDefault="00F153D6" w:rsidP="00886029">
      <w:pPr>
        <w:pStyle w:val="PSI-Comentario"/>
        <w:rPr>
          <w:i w:val="0"/>
          <w:color w:val="auto"/>
        </w:rPr>
      </w:pPr>
    </w:p>
    <w:p w:rsidR="00116BB3" w:rsidRPr="00817244" w:rsidRDefault="00116BB3" w:rsidP="00116BB3">
      <w:pPr>
        <w:pStyle w:val="PSI-Ttulo2"/>
        <w:rPr>
          <w:color w:val="auto"/>
        </w:rPr>
      </w:pPr>
      <w:bookmarkStart w:id="29" w:name="_Toc21938348"/>
      <w:bookmarkStart w:id="30" w:name="_Toc259524486"/>
      <w:r w:rsidRPr="00817244">
        <w:rPr>
          <w:color w:val="auto"/>
        </w:rPr>
        <w:t>Documentación mínima requerida</w:t>
      </w:r>
      <w:bookmarkEnd w:id="29"/>
      <w:bookmarkEnd w:id="30"/>
    </w:p>
    <w:p w:rsidR="00116BB3" w:rsidRPr="00817244" w:rsidRDefault="00116BB3" w:rsidP="00886029">
      <w:pPr>
        <w:pStyle w:val="PSI-Comentario"/>
        <w:rPr>
          <w:i w:val="0"/>
          <w:color w:val="auto"/>
        </w:rPr>
      </w:pPr>
      <w:r w:rsidRPr="00817244">
        <w:rPr>
          <w:i w:val="0"/>
          <w:color w:val="auto"/>
        </w:rPr>
        <w:t>Esta busca asegurar que la implementación logrará satisfacer los requerimientos.</w:t>
      </w:r>
    </w:p>
    <w:p w:rsidR="00116BB3" w:rsidRPr="00817244" w:rsidRDefault="00F153D6" w:rsidP="00470764">
      <w:pPr>
        <w:pStyle w:val="PSI-Ttulo3"/>
        <w:rPr>
          <w:color w:val="auto"/>
        </w:rPr>
      </w:pPr>
      <w:bookmarkStart w:id="31" w:name="_Toc21938349"/>
      <w:r w:rsidRPr="00817244">
        <w:rPr>
          <w:color w:val="auto"/>
        </w:rPr>
        <w:br/>
      </w:r>
      <w:bookmarkStart w:id="32" w:name="_Toc259524487"/>
      <w:r w:rsidR="00116BB3" w:rsidRPr="00817244">
        <w:rPr>
          <w:color w:val="auto"/>
        </w:rPr>
        <w:t>Especificación de requerimientos del software</w:t>
      </w:r>
      <w:bookmarkEnd w:id="31"/>
      <w:bookmarkEnd w:id="32"/>
    </w:p>
    <w:p w:rsidR="00116BB3" w:rsidRPr="00817244" w:rsidRDefault="00116BB3" w:rsidP="00886029">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116BB3" w:rsidRPr="00817244" w:rsidRDefault="00116BB3" w:rsidP="00886029">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CB0D5A" w:rsidRPr="00817244" w:rsidRDefault="00CB0D5A" w:rsidP="00886029">
      <w:pPr>
        <w:pStyle w:val="PSI-Comentario"/>
        <w:rPr>
          <w:i w:val="0"/>
          <w:color w:val="auto"/>
        </w:rPr>
      </w:pPr>
    </w:p>
    <w:p w:rsidR="00CB0D5A" w:rsidRPr="00817244" w:rsidRDefault="00CB0D5A" w:rsidP="00886029">
      <w:pPr>
        <w:pStyle w:val="PSI-Comentario"/>
        <w:rPr>
          <w:i w:val="0"/>
          <w:color w:val="auto"/>
        </w:rPr>
      </w:pPr>
    </w:p>
    <w:p w:rsidR="001035D1" w:rsidRPr="00817244" w:rsidRDefault="001035D1" w:rsidP="00886029">
      <w:pPr>
        <w:pStyle w:val="PSI-Comentario"/>
        <w:rPr>
          <w:i w:val="0"/>
          <w:color w:val="auto"/>
        </w:rPr>
      </w:pPr>
    </w:p>
    <w:p w:rsidR="00116BB3" w:rsidRPr="00817244" w:rsidRDefault="00116BB3" w:rsidP="00886029">
      <w:pPr>
        <w:pStyle w:val="PSI-Comentario"/>
        <w:rPr>
          <w:i w:val="0"/>
          <w:color w:val="auto"/>
        </w:rPr>
      </w:pPr>
      <w:r w:rsidRPr="00817244">
        <w:rPr>
          <w:i w:val="0"/>
          <w:color w:val="auto"/>
        </w:rPr>
        <w:lastRenderedPageBreak/>
        <w:t>La especificación debe:</w:t>
      </w:r>
    </w:p>
    <w:p w:rsidR="00116BB3" w:rsidRPr="00817244" w:rsidRDefault="00116BB3" w:rsidP="00886029">
      <w:pPr>
        <w:pStyle w:val="PSI-Comentario"/>
        <w:rPr>
          <w:i w:val="0"/>
          <w:color w:val="auto"/>
        </w:rPr>
      </w:pPr>
      <w:r w:rsidRPr="00817244">
        <w:rPr>
          <w:i w:val="0"/>
          <w:color w:val="auto"/>
        </w:rPr>
        <w:t>Ser completa:</w:t>
      </w:r>
    </w:p>
    <w:p w:rsidR="00116BB3" w:rsidRPr="00817244" w:rsidRDefault="00116BB3" w:rsidP="00886029">
      <w:pPr>
        <w:pStyle w:val="PSI-ComentarioNumeracin"/>
        <w:rPr>
          <w:i w:val="0"/>
          <w:color w:val="auto"/>
        </w:rPr>
      </w:pPr>
      <w:r w:rsidRPr="00817244">
        <w:rPr>
          <w:i w:val="0"/>
          <w:color w:val="auto"/>
        </w:rPr>
        <w:t xml:space="preserve"> Externa, respecto al alcance acordado.</w:t>
      </w:r>
    </w:p>
    <w:p w:rsidR="00116BB3" w:rsidRPr="00817244" w:rsidRDefault="00116BB3" w:rsidP="00886029">
      <w:pPr>
        <w:pStyle w:val="PSI-ComentarioNumeracin"/>
        <w:rPr>
          <w:i w:val="0"/>
          <w:color w:val="auto"/>
        </w:rPr>
      </w:pPr>
      <w:r w:rsidRPr="00817244">
        <w:rPr>
          <w:i w:val="0"/>
          <w:color w:val="auto"/>
        </w:rPr>
        <w:t xml:space="preserve"> Internamente, no deben existir elementos sin especificar.</w:t>
      </w:r>
    </w:p>
    <w:p w:rsidR="00116BB3" w:rsidRPr="00817244" w:rsidRDefault="00116BB3" w:rsidP="00886029">
      <w:pPr>
        <w:pStyle w:val="PSI-Comentario"/>
        <w:rPr>
          <w:i w:val="0"/>
          <w:color w:val="auto"/>
        </w:rPr>
      </w:pPr>
      <w:r w:rsidRPr="00817244">
        <w:rPr>
          <w:i w:val="0"/>
          <w:color w:val="auto"/>
        </w:rPr>
        <w:t xml:space="preserve">Ser consistente, no </w:t>
      </w:r>
      <w:r w:rsidR="000C60AB" w:rsidRPr="00817244">
        <w:rPr>
          <w:i w:val="0"/>
          <w:color w:val="auto"/>
        </w:rPr>
        <w:t>puede</w:t>
      </w:r>
      <w:r w:rsidRPr="00817244">
        <w:rPr>
          <w:i w:val="0"/>
          <w:color w:val="auto"/>
        </w:rPr>
        <w:t xml:space="preserve"> haber elementos contradictorios.</w:t>
      </w:r>
    </w:p>
    <w:p w:rsidR="00116BB3" w:rsidRPr="00817244" w:rsidRDefault="00116BB3" w:rsidP="00886029">
      <w:pPr>
        <w:pStyle w:val="PSI-Comentario"/>
        <w:rPr>
          <w:i w:val="0"/>
          <w:color w:val="auto"/>
        </w:rPr>
      </w:pPr>
      <w:r w:rsidRPr="00817244">
        <w:rPr>
          <w:i w:val="0"/>
          <w:color w:val="auto"/>
        </w:rPr>
        <w:t>Ser no ambigua, todo término referido al área de aplicación debe estar definido en un glosario.</w:t>
      </w:r>
    </w:p>
    <w:p w:rsidR="00116BB3" w:rsidRPr="00817244" w:rsidRDefault="00116BB3" w:rsidP="00886029">
      <w:pPr>
        <w:pStyle w:val="PSI-Comentario"/>
        <w:rPr>
          <w:i w:val="0"/>
          <w:color w:val="auto"/>
        </w:rPr>
      </w:pPr>
      <w:r w:rsidRPr="00817244">
        <w:rPr>
          <w:i w:val="0"/>
          <w:color w:val="auto"/>
        </w:rPr>
        <w:t>Ser verificable, debe ser posible verificar siguiendo un método definido, si el producto final cumple o no con cada requerimiento.</w:t>
      </w:r>
    </w:p>
    <w:p w:rsidR="00116BB3" w:rsidRPr="00817244" w:rsidRDefault="00116BB3" w:rsidP="00886029">
      <w:pPr>
        <w:pStyle w:val="PSI-Comentario"/>
        <w:rPr>
          <w:i w:val="0"/>
          <w:color w:val="auto"/>
        </w:rPr>
      </w:pPr>
      <w:r w:rsidRPr="00817244">
        <w:rPr>
          <w:i w:val="0"/>
          <w:color w:val="auto"/>
        </w:rPr>
        <w:t>Estar acompañada de un detalle de los procedimientos adecuados para verificar si el producto cumple o no con los requerimientos.</w:t>
      </w:r>
    </w:p>
    <w:p w:rsidR="00116BB3" w:rsidRPr="00817244" w:rsidRDefault="00116BB3" w:rsidP="00886029">
      <w:pPr>
        <w:pStyle w:val="PSI-Comentario"/>
        <w:rPr>
          <w:i w:val="0"/>
          <w:color w:val="auto"/>
        </w:rPr>
      </w:pPr>
      <w:r w:rsidRPr="00817244">
        <w:rPr>
          <w:i w:val="0"/>
          <w:color w:val="auto"/>
        </w:rPr>
        <w:t>Incluir requerimientos de calidad del producto a construir.</w:t>
      </w:r>
    </w:p>
    <w:p w:rsidR="00116BB3" w:rsidRPr="00817244" w:rsidRDefault="00116BB3" w:rsidP="00886029">
      <w:pPr>
        <w:pStyle w:val="PSI-Comentario"/>
        <w:rPr>
          <w:i w:val="0"/>
          <w:color w:val="auto"/>
        </w:rPr>
      </w:pPr>
    </w:p>
    <w:p w:rsidR="00116BB3" w:rsidRPr="00817244" w:rsidRDefault="00116BB3" w:rsidP="00886029">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116BB3" w:rsidRPr="00817244" w:rsidRDefault="00116BB3" w:rsidP="00116BB3">
      <w:pPr>
        <w:pStyle w:val="MNormal"/>
        <w:ind w:left="851"/>
      </w:pPr>
    </w:p>
    <w:p w:rsidR="00CB0D5A" w:rsidRPr="00817244" w:rsidRDefault="00CB0D5A" w:rsidP="00116BB3">
      <w:pPr>
        <w:pStyle w:val="MNormal"/>
        <w:ind w:left="851"/>
      </w:pPr>
    </w:p>
    <w:p w:rsidR="00116BB3" w:rsidRPr="00817244" w:rsidRDefault="00116BB3" w:rsidP="00886029">
      <w:pPr>
        <w:pStyle w:val="PSI-Comentario"/>
        <w:rPr>
          <w:i w:val="0"/>
          <w:color w:val="auto"/>
        </w:rPr>
      </w:pPr>
      <w:r w:rsidRPr="00817244">
        <w:rPr>
          <w:i w:val="0"/>
          <w:color w:val="auto"/>
        </w:rPr>
        <w:t>Funcionalidad</w:t>
      </w:r>
    </w:p>
    <w:p w:rsidR="00116BB3" w:rsidRPr="00817244" w:rsidRDefault="005F3796" w:rsidP="00886029">
      <w:pPr>
        <w:pStyle w:val="PSI-ComentarioNumeracin"/>
        <w:rPr>
          <w:i w:val="0"/>
          <w:color w:val="auto"/>
        </w:rPr>
      </w:pPr>
      <w:r w:rsidRPr="00817244">
        <w:rPr>
          <w:i w:val="0"/>
          <w:color w:val="auto"/>
        </w:rPr>
        <w:t>A</w:t>
      </w:r>
      <w:r w:rsidR="00116BB3" w:rsidRPr="00817244">
        <w:rPr>
          <w:i w:val="0"/>
          <w:color w:val="auto"/>
        </w:rPr>
        <w:t>decuación a las necesidades</w:t>
      </w:r>
    </w:p>
    <w:p w:rsidR="00116BB3" w:rsidRPr="00817244" w:rsidRDefault="005F3796" w:rsidP="00886029">
      <w:pPr>
        <w:pStyle w:val="PSI-ComentarioNumeracin"/>
        <w:rPr>
          <w:i w:val="0"/>
          <w:color w:val="auto"/>
        </w:rPr>
      </w:pPr>
      <w:r w:rsidRPr="00817244">
        <w:rPr>
          <w:i w:val="0"/>
          <w:color w:val="auto"/>
        </w:rPr>
        <w:t>P</w:t>
      </w:r>
      <w:r w:rsidR="00116BB3" w:rsidRPr="00817244">
        <w:rPr>
          <w:i w:val="0"/>
          <w:color w:val="auto"/>
        </w:rPr>
        <w:t>recisión de los resultados</w:t>
      </w:r>
    </w:p>
    <w:p w:rsidR="00116BB3" w:rsidRPr="00817244" w:rsidRDefault="005F3796" w:rsidP="00886029">
      <w:pPr>
        <w:pStyle w:val="PSI-ComentarioNumeracin"/>
        <w:rPr>
          <w:i w:val="0"/>
          <w:color w:val="auto"/>
        </w:rPr>
      </w:pPr>
      <w:r w:rsidRPr="00817244">
        <w:rPr>
          <w:i w:val="0"/>
          <w:color w:val="auto"/>
        </w:rPr>
        <w:t>I</w:t>
      </w:r>
      <w:r w:rsidR="00116BB3" w:rsidRPr="00817244">
        <w:rPr>
          <w:i w:val="0"/>
          <w:color w:val="auto"/>
        </w:rPr>
        <w:t>nteroperabilidad</w:t>
      </w:r>
    </w:p>
    <w:p w:rsidR="00116BB3" w:rsidRPr="00817244" w:rsidRDefault="005F3796" w:rsidP="00886029">
      <w:pPr>
        <w:pStyle w:val="PSI-ComentarioNumeracin"/>
        <w:rPr>
          <w:i w:val="0"/>
          <w:color w:val="auto"/>
        </w:rPr>
      </w:pPr>
      <w:r w:rsidRPr="00817244">
        <w:rPr>
          <w:i w:val="0"/>
          <w:color w:val="auto"/>
        </w:rPr>
        <w:t>S</w:t>
      </w:r>
      <w:r w:rsidR="00116BB3" w:rsidRPr="00817244">
        <w:rPr>
          <w:i w:val="0"/>
          <w:color w:val="auto"/>
        </w:rPr>
        <w:t>eguridad de los datos</w:t>
      </w:r>
    </w:p>
    <w:p w:rsidR="00116BB3" w:rsidRPr="00817244" w:rsidRDefault="00116BB3" w:rsidP="00116BB3">
      <w:pPr>
        <w:pStyle w:val="MNormal"/>
        <w:ind w:left="851"/>
      </w:pPr>
    </w:p>
    <w:p w:rsidR="00116BB3" w:rsidRPr="00817244" w:rsidRDefault="00116BB3" w:rsidP="00886029">
      <w:pPr>
        <w:pStyle w:val="PSI-Comentario"/>
        <w:rPr>
          <w:i w:val="0"/>
          <w:color w:val="auto"/>
        </w:rPr>
      </w:pPr>
      <w:r w:rsidRPr="00817244">
        <w:rPr>
          <w:i w:val="0"/>
          <w:color w:val="auto"/>
        </w:rPr>
        <w:t>Confiabilidad</w:t>
      </w:r>
    </w:p>
    <w:p w:rsidR="00116BB3" w:rsidRPr="00817244" w:rsidRDefault="005F3796" w:rsidP="00886029">
      <w:pPr>
        <w:pStyle w:val="PSI-ComentarioNumeracin"/>
        <w:rPr>
          <w:i w:val="0"/>
          <w:color w:val="auto"/>
        </w:rPr>
      </w:pPr>
      <w:r w:rsidRPr="00817244">
        <w:rPr>
          <w:i w:val="0"/>
          <w:color w:val="auto"/>
        </w:rPr>
        <w:t>M</w:t>
      </w:r>
      <w:r w:rsidR="00116BB3" w:rsidRPr="00817244">
        <w:rPr>
          <w:i w:val="0"/>
          <w:color w:val="auto"/>
        </w:rPr>
        <w:t>adurez</w:t>
      </w:r>
    </w:p>
    <w:p w:rsidR="00116BB3" w:rsidRPr="00817244" w:rsidRDefault="005F3796" w:rsidP="00886029">
      <w:pPr>
        <w:pStyle w:val="PSI-ComentarioNumeracin"/>
        <w:rPr>
          <w:i w:val="0"/>
          <w:color w:val="auto"/>
        </w:rPr>
      </w:pPr>
      <w:r w:rsidRPr="00817244">
        <w:rPr>
          <w:i w:val="0"/>
          <w:color w:val="auto"/>
        </w:rPr>
        <w:t>T</w:t>
      </w:r>
      <w:r w:rsidR="00116BB3" w:rsidRPr="00817244">
        <w:rPr>
          <w:i w:val="0"/>
          <w:color w:val="auto"/>
        </w:rPr>
        <w:t>olerancia a faltas</w:t>
      </w:r>
    </w:p>
    <w:p w:rsidR="00116BB3" w:rsidRPr="00817244" w:rsidRDefault="005F3796" w:rsidP="00886029">
      <w:pPr>
        <w:pStyle w:val="PSI-ComentarioNumeracin"/>
        <w:rPr>
          <w:i w:val="0"/>
          <w:color w:val="auto"/>
        </w:rPr>
      </w:pPr>
      <w:proofErr w:type="spellStart"/>
      <w:r w:rsidRPr="00817244">
        <w:rPr>
          <w:i w:val="0"/>
          <w:color w:val="auto"/>
        </w:rPr>
        <w:t>R</w:t>
      </w:r>
      <w:r w:rsidR="00C16245" w:rsidRPr="00817244">
        <w:rPr>
          <w:i w:val="0"/>
          <w:color w:val="auto"/>
        </w:rPr>
        <w:t>ecuperabilidad</w:t>
      </w:r>
      <w:proofErr w:type="spellEnd"/>
    </w:p>
    <w:p w:rsidR="00116BB3" w:rsidRPr="00817244" w:rsidRDefault="00886029" w:rsidP="00886029">
      <w:pPr>
        <w:pStyle w:val="PSI-Comentario"/>
        <w:rPr>
          <w:i w:val="0"/>
          <w:color w:val="auto"/>
        </w:rPr>
      </w:pPr>
      <w:r w:rsidRPr="00817244">
        <w:rPr>
          <w:i w:val="0"/>
          <w:color w:val="auto"/>
        </w:rPr>
        <w:br/>
      </w:r>
      <w:r w:rsidR="00116BB3" w:rsidRPr="00817244">
        <w:rPr>
          <w:i w:val="0"/>
          <w:color w:val="auto"/>
        </w:rPr>
        <w:t>Usabilidad</w:t>
      </w:r>
    </w:p>
    <w:p w:rsidR="00116BB3" w:rsidRPr="00817244" w:rsidRDefault="005F3796" w:rsidP="00886029">
      <w:pPr>
        <w:pStyle w:val="PSI-ComentarioNumeracin"/>
        <w:rPr>
          <w:i w:val="0"/>
          <w:color w:val="auto"/>
        </w:rPr>
      </w:pPr>
      <w:r w:rsidRPr="00817244">
        <w:rPr>
          <w:i w:val="0"/>
          <w:color w:val="auto"/>
        </w:rPr>
        <w:t>C</w:t>
      </w:r>
      <w:r w:rsidR="00116BB3" w:rsidRPr="00817244">
        <w:rPr>
          <w:i w:val="0"/>
          <w:color w:val="auto"/>
        </w:rPr>
        <w:t>omprensible</w:t>
      </w:r>
    </w:p>
    <w:p w:rsidR="00116BB3" w:rsidRPr="00817244" w:rsidRDefault="005F3796" w:rsidP="00886029">
      <w:pPr>
        <w:pStyle w:val="PSI-ComentarioNumeracin"/>
        <w:rPr>
          <w:i w:val="0"/>
          <w:color w:val="auto"/>
        </w:rPr>
      </w:pPr>
      <w:proofErr w:type="spellStart"/>
      <w:r w:rsidRPr="00817244">
        <w:rPr>
          <w:i w:val="0"/>
          <w:color w:val="auto"/>
        </w:rPr>
        <w:t>A</w:t>
      </w:r>
      <w:r w:rsidR="00116BB3" w:rsidRPr="00817244">
        <w:rPr>
          <w:i w:val="0"/>
          <w:color w:val="auto"/>
        </w:rPr>
        <w:t>prendible</w:t>
      </w:r>
      <w:proofErr w:type="spellEnd"/>
    </w:p>
    <w:p w:rsidR="00116BB3" w:rsidRPr="00817244" w:rsidRDefault="005F3796" w:rsidP="00886029">
      <w:pPr>
        <w:pStyle w:val="PSI-ComentarioNumeracin"/>
        <w:rPr>
          <w:i w:val="0"/>
          <w:color w:val="auto"/>
        </w:rPr>
      </w:pPr>
      <w:r w:rsidRPr="00817244">
        <w:rPr>
          <w:i w:val="0"/>
          <w:color w:val="auto"/>
        </w:rPr>
        <w:t>O</w:t>
      </w:r>
      <w:r w:rsidR="00116BB3" w:rsidRPr="00817244">
        <w:rPr>
          <w:i w:val="0"/>
          <w:color w:val="auto"/>
        </w:rPr>
        <w:t>perable</w:t>
      </w:r>
    </w:p>
    <w:p w:rsidR="00116BB3" w:rsidRPr="00817244" w:rsidRDefault="005F3796" w:rsidP="00886029">
      <w:pPr>
        <w:pStyle w:val="PSI-ComentarioNumeracin"/>
        <w:rPr>
          <w:i w:val="0"/>
          <w:color w:val="auto"/>
        </w:rPr>
      </w:pPr>
      <w:r w:rsidRPr="00817244">
        <w:rPr>
          <w:i w:val="0"/>
          <w:color w:val="auto"/>
        </w:rPr>
        <w:t>A</w:t>
      </w:r>
      <w:r w:rsidR="00116BB3" w:rsidRPr="00817244">
        <w:rPr>
          <w:i w:val="0"/>
          <w:color w:val="auto"/>
        </w:rPr>
        <w:t>tractivo</w:t>
      </w:r>
    </w:p>
    <w:p w:rsidR="00116BB3" w:rsidRPr="00817244" w:rsidRDefault="00116BB3" w:rsidP="00116BB3">
      <w:pPr>
        <w:pStyle w:val="MNormal"/>
        <w:ind w:left="851"/>
      </w:pPr>
    </w:p>
    <w:p w:rsidR="00886029" w:rsidRPr="00817244" w:rsidRDefault="00886029" w:rsidP="00886029">
      <w:pPr>
        <w:pStyle w:val="PSI-Comentario"/>
        <w:rPr>
          <w:i w:val="0"/>
          <w:color w:val="auto"/>
        </w:rPr>
      </w:pPr>
    </w:p>
    <w:p w:rsidR="00116BB3" w:rsidRPr="00817244" w:rsidRDefault="00116BB3" w:rsidP="00886029">
      <w:pPr>
        <w:pStyle w:val="PSI-Comentario"/>
        <w:rPr>
          <w:i w:val="0"/>
          <w:color w:val="auto"/>
        </w:rPr>
      </w:pPr>
      <w:r w:rsidRPr="00817244">
        <w:rPr>
          <w:i w:val="0"/>
          <w:color w:val="auto"/>
        </w:rPr>
        <w:lastRenderedPageBreak/>
        <w:t>Eficiencia</w:t>
      </w:r>
    </w:p>
    <w:p w:rsidR="00116BB3" w:rsidRPr="00817244" w:rsidRDefault="005F3796" w:rsidP="00886029">
      <w:pPr>
        <w:pStyle w:val="PSI-ComentarioNumeracin"/>
        <w:rPr>
          <w:b/>
          <w:i w:val="0"/>
          <w:color w:val="auto"/>
        </w:rPr>
      </w:pPr>
      <w:r w:rsidRPr="00817244">
        <w:rPr>
          <w:i w:val="0"/>
          <w:color w:val="auto"/>
        </w:rPr>
        <w:t>C</w:t>
      </w:r>
      <w:r w:rsidR="00116BB3" w:rsidRPr="00817244">
        <w:rPr>
          <w:i w:val="0"/>
          <w:color w:val="auto"/>
        </w:rPr>
        <w:t>omportamiento respecto al tiempo (Ver si aplica)</w:t>
      </w:r>
    </w:p>
    <w:p w:rsidR="00116BB3" w:rsidRPr="00817244" w:rsidRDefault="005F3796" w:rsidP="00886029">
      <w:pPr>
        <w:pStyle w:val="PSI-ComentarioNumeracin"/>
        <w:rPr>
          <w:i w:val="0"/>
          <w:color w:val="auto"/>
        </w:rPr>
      </w:pPr>
      <w:r w:rsidRPr="00817244">
        <w:rPr>
          <w:i w:val="0"/>
          <w:color w:val="auto"/>
        </w:rPr>
        <w:t>U</w:t>
      </w:r>
      <w:r w:rsidR="00116BB3" w:rsidRPr="00817244">
        <w:rPr>
          <w:i w:val="0"/>
          <w:color w:val="auto"/>
        </w:rPr>
        <w:t>tilización de recursos</w:t>
      </w:r>
    </w:p>
    <w:p w:rsidR="00116BB3" w:rsidRPr="00817244" w:rsidRDefault="00886029" w:rsidP="00886029">
      <w:pPr>
        <w:pStyle w:val="PSI-Comentario"/>
        <w:rPr>
          <w:i w:val="0"/>
          <w:color w:val="auto"/>
        </w:rPr>
      </w:pPr>
      <w:r w:rsidRPr="00817244">
        <w:rPr>
          <w:i w:val="0"/>
          <w:color w:val="auto"/>
        </w:rPr>
        <w:br/>
      </w:r>
      <w:proofErr w:type="spellStart"/>
      <w:r w:rsidR="00116BB3" w:rsidRPr="00817244">
        <w:rPr>
          <w:i w:val="0"/>
          <w:color w:val="auto"/>
        </w:rPr>
        <w:t>Mantenibilidad</w:t>
      </w:r>
      <w:proofErr w:type="spellEnd"/>
    </w:p>
    <w:p w:rsidR="00116BB3" w:rsidRPr="00817244" w:rsidRDefault="005F3796" w:rsidP="00886029">
      <w:pPr>
        <w:pStyle w:val="PSI-ComentarioNumeracin"/>
        <w:rPr>
          <w:i w:val="0"/>
          <w:color w:val="auto"/>
        </w:rPr>
      </w:pPr>
      <w:r w:rsidRPr="00817244">
        <w:rPr>
          <w:i w:val="0"/>
          <w:color w:val="auto"/>
        </w:rPr>
        <w:t>A</w:t>
      </w:r>
      <w:r w:rsidR="00116BB3" w:rsidRPr="00817244">
        <w:rPr>
          <w:i w:val="0"/>
          <w:color w:val="auto"/>
        </w:rPr>
        <w:t>nalizable</w:t>
      </w:r>
    </w:p>
    <w:p w:rsidR="00116BB3" w:rsidRPr="00817244" w:rsidRDefault="005F3796" w:rsidP="00886029">
      <w:pPr>
        <w:pStyle w:val="PSI-ComentarioNumeracin"/>
        <w:rPr>
          <w:i w:val="0"/>
          <w:color w:val="auto"/>
        </w:rPr>
      </w:pPr>
      <w:r w:rsidRPr="00817244">
        <w:rPr>
          <w:i w:val="0"/>
          <w:color w:val="auto"/>
        </w:rPr>
        <w:t>M</w:t>
      </w:r>
      <w:r w:rsidR="00116BB3" w:rsidRPr="00817244">
        <w:rPr>
          <w:i w:val="0"/>
          <w:color w:val="auto"/>
        </w:rPr>
        <w:t>odificable</w:t>
      </w:r>
    </w:p>
    <w:p w:rsidR="00116BB3" w:rsidRPr="00817244" w:rsidRDefault="005F3796" w:rsidP="00886029">
      <w:pPr>
        <w:pStyle w:val="PSI-ComentarioNumeracin"/>
        <w:rPr>
          <w:i w:val="0"/>
          <w:color w:val="auto"/>
        </w:rPr>
      </w:pPr>
      <w:r w:rsidRPr="00817244">
        <w:rPr>
          <w:i w:val="0"/>
          <w:color w:val="auto"/>
        </w:rPr>
        <w:t>E</w:t>
      </w:r>
      <w:r w:rsidR="00116BB3" w:rsidRPr="00817244">
        <w:rPr>
          <w:i w:val="0"/>
          <w:color w:val="auto"/>
        </w:rPr>
        <w:t>stable, no se producen efectos inesperados luego de modificaciones</w:t>
      </w:r>
    </w:p>
    <w:p w:rsidR="00116BB3" w:rsidRPr="00817244" w:rsidRDefault="005F3796" w:rsidP="00886029">
      <w:pPr>
        <w:pStyle w:val="PSI-ComentarioNumeracin"/>
        <w:rPr>
          <w:i w:val="0"/>
          <w:color w:val="auto"/>
        </w:rPr>
      </w:pPr>
      <w:r w:rsidRPr="00817244">
        <w:rPr>
          <w:i w:val="0"/>
          <w:color w:val="auto"/>
        </w:rPr>
        <w:t>V</w:t>
      </w:r>
      <w:r w:rsidR="00116BB3" w:rsidRPr="00817244">
        <w:rPr>
          <w:i w:val="0"/>
          <w:color w:val="auto"/>
        </w:rPr>
        <w:t>erificable</w:t>
      </w:r>
    </w:p>
    <w:p w:rsidR="00116BB3" w:rsidRPr="00817244" w:rsidRDefault="00116BB3" w:rsidP="00886029">
      <w:pPr>
        <w:pStyle w:val="PSI-Comentario"/>
        <w:rPr>
          <w:i w:val="0"/>
          <w:color w:val="auto"/>
        </w:rPr>
      </w:pPr>
    </w:p>
    <w:p w:rsidR="00116BB3" w:rsidRPr="00817244" w:rsidRDefault="00116BB3" w:rsidP="00886029">
      <w:pPr>
        <w:pStyle w:val="PSI-Comentario"/>
        <w:rPr>
          <w:i w:val="0"/>
          <w:color w:val="auto"/>
        </w:rPr>
      </w:pPr>
      <w:r w:rsidRPr="00817244">
        <w:rPr>
          <w:i w:val="0"/>
          <w:color w:val="auto"/>
        </w:rPr>
        <w:t>Portabilidad</w:t>
      </w:r>
    </w:p>
    <w:p w:rsidR="00116BB3" w:rsidRPr="00817244" w:rsidRDefault="005F3796" w:rsidP="00886029">
      <w:pPr>
        <w:pStyle w:val="PSI-ComentarioNumeracin"/>
        <w:rPr>
          <w:i w:val="0"/>
          <w:color w:val="auto"/>
        </w:rPr>
      </w:pPr>
      <w:r w:rsidRPr="00817244">
        <w:rPr>
          <w:i w:val="0"/>
          <w:color w:val="auto"/>
        </w:rPr>
        <w:t>A</w:t>
      </w:r>
      <w:r w:rsidR="00116BB3" w:rsidRPr="00817244">
        <w:rPr>
          <w:i w:val="0"/>
          <w:color w:val="auto"/>
        </w:rPr>
        <w:t>daptable (Ver si aplica)</w:t>
      </w:r>
    </w:p>
    <w:p w:rsidR="00116BB3" w:rsidRPr="00817244" w:rsidRDefault="005F3796" w:rsidP="00886029">
      <w:pPr>
        <w:pStyle w:val="PSI-ComentarioNumeracin"/>
        <w:rPr>
          <w:i w:val="0"/>
          <w:color w:val="auto"/>
        </w:rPr>
      </w:pPr>
      <w:r w:rsidRPr="00817244">
        <w:rPr>
          <w:i w:val="0"/>
          <w:color w:val="auto"/>
        </w:rPr>
        <w:t>I</w:t>
      </w:r>
      <w:r w:rsidR="00116BB3" w:rsidRPr="00817244">
        <w:rPr>
          <w:i w:val="0"/>
          <w:color w:val="auto"/>
        </w:rPr>
        <w:t>nstalable</w:t>
      </w:r>
    </w:p>
    <w:p w:rsidR="00116BB3" w:rsidRPr="00817244" w:rsidRDefault="00CA7D1E" w:rsidP="00886029">
      <w:pPr>
        <w:pStyle w:val="PSI-ComentarioNumeracin"/>
        <w:rPr>
          <w:i w:val="0"/>
          <w:color w:val="auto"/>
        </w:rPr>
      </w:pPr>
      <w:r w:rsidRPr="00817244">
        <w:rPr>
          <w:i w:val="0"/>
          <w:color w:val="auto"/>
        </w:rPr>
        <w:t>C</w:t>
      </w:r>
      <w:r w:rsidR="00116BB3" w:rsidRPr="00817244">
        <w:rPr>
          <w:i w:val="0"/>
          <w:color w:val="auto"/>
        </w:rPr>
        <w:t>o-existencia</w:t>
      </w:r>
    </w:p>
    <w:p w:rsidR="00116BB3" w:rsidRPr="00817244" w:rsidRDefault="00CA7D1E" w:rsidP="00886029">
      <w:pPr>
        <w:pStyle w:val="PSI-ComentarioNumeracin"/>
        <w:rPr>
          <w:i w:val="0"/>
          <w:color w:val="auto"/>
        </w:rPr>
      </w:pPr>
      <w:r w:rsidRPr="00817244">
        <w:rPr>
          <w:i w:val="0"/>
          <w:color w:val="auto"/>
        </w:rPr>
        <w:t>R</w:t>
      </w:r>
      <w:r w:rsidR="00116BB3" w:rsidRPr="00817244">
        <w:rPr>
          <w:i w:val="0"/>
          <w:color w:val="auto"/>
        </w:rPr>
        <w:t>eemplazante (Ver si aplica)</w:t>
      </w:r>
    </w:p>
    <w:p w:rsidR="00CA7D1E" w:rsidRPr="00817244" w:rsidRDefault="00CA7D1E" w:rsidP="00886029">
      <w:pPr>
        <w:pStyle w:val="PSI-Comentario"/>
        <w:rPr>
          <w:i w:val="0"/>
          <w:color w:val="auto"/>
        </w:rPr>
      </w:pPr>
    </w:p>
    <w:p w:rsidR="00116BB3" w:rsidRPr="00817244" w:rsidRDefault="003B5822" w:rsidP="00886029">
      <w:pPr>
        <w:pStyle w:val="PSI-Comentario"/>
        <w:rPr>
          <w:i w:val="0"/>
          <w:color w:val="auto"/>
        </w:rPr>
      </w:pPr>
      <w:r w:rsidRPr="00817244">
        <w:rPr>
          <w:i w:val="0"/>
          <w:color w:val="auto"/>
        </w:rPr>
        <w:t>C</w:t>
      </w:r>
      <w:r w:rsidR="00116BB3" w:rsidRPr="00817244">
        <w:rPr>
          <w:i w:val="0"/>
          <w:color w:val="auto"/>
        </w:rPr>
        <w:t>ada uno de estos atributos debe cumplir con las normas y regulaciones aplicables a cada uno.</w:t>
      </w:r>
    </w:p>
    <w:p w:rsidR="00CA7D1E" w:rsidRPr="00817244" w:rsidRDefault="00CA7D1E" w:rsidP="007D0783">
      <w:pPr>
        <w:pStyle w:val="PSI-Normal"/>
      </w:pPr>
    </w:p>
    <w:p w:rsidR="00116BB3" w:rsidRPr="00817244" w:rsidRDefault="00116BB3" w:rsidP="00470764">
      <w:pPr>
        <w:pStyle w:val="PSI-Ttulo3"/>
        <w:rPr>
          <w:color w:val="auto"/>
        </w:rPr>
      </w:pPr>
      <w:bookmarkStart w:id="33" w:name="_Toc21938350"/>
      <w:bookmarkStart w:id="34" w:name="_Toc259524488"/>
      <w:r w:rsidRPr="00817244">
        <w:rPr>
          <w:color w:val="auto"/>
        </w:rPr>
        <w:t>Descripción del diseño del software</w:t>
      </w:r>
      <w:bookmarkEnd w:id="33"/>
      <w:bookmarkEnd w:id="34"/>
    </w:p>
    <w:p w:rsidR="00116BB3" w:rsidRPr="00817244" w:rsidRDefault="00116BB3" w:rsidP="00886029">
      <w:pPr>
        <w:pStyle w:val="PSI-Comentario"/>
        <w:rPr>
          <w:i w:val="0"/>
          <w:color w:val="auto"/>
        </w:rPr>
      </w:pPr>
      <w:r w:rsidRPr="00817244">
        <w:rPr>
          <w:i w:val="0"/>
          <w:color w:val="auto"/>
        </w:rPr>
        <w:t>El documento de diseño especifica como el software será construido para satisfacer los requerimientos.</w:t>
      </w:r>
    </w:p>
    <w:p w:rsidR="00116BB3" w:rsidRPr="00817244" w:rsidRDefault="00116BB3" w:rsidP="00886029">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116BB3" w:rsidRPr="00817244" w:rsidRDefault="00116BB3" w:rsidP="00886029">
      <w:pPr>
        <w:pStyle w:val="PSI-Comentario"/>
        <w:rPr>
          <w:i w:val="0"/>
          <w:color w:val="auto"/>
        </w:rPr>
      </w:pPr>
      <w:r w:rsidRPr="00817244">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Pr="00817244" w:rsidRDefault="00116BB3" w:rsidP="00886029">
      <w:pPr>
        <w:pStyle w:val="PSI-Comentario"/>
        <w:rPr>
          <w:i w:val="0"/>
          <w:color w:val="auto"/>
        </w:rPr>
      </w:pPr>
      <w:r w:rsidRPr="00817244">
        <w:rPr>
          <w:i w:val="0"/>
          <w:color w:val="auto"/>
        </w:rPr>
        <w:t>El diseño debe:</w:t>
      </w:r>
    </w:p>
    <w:p w:rsidR="00116BB3" w:rsidRPr="00817244" w:rsidRDefault="00116BB3" w:rsidP="00886029">
      <w:pPr>
        <w:pStyle w:val="PSI-Comentario"/>
        <w:rPr>
          <w:i w:val="0"/>
          <w:color w:val="auto"/>
        </w:rPr>
      </w:pPr>
      <w:r w:rsidRPr="00817244">
        <w:rPr>
          <w:i w:val="0"/>
          <w:color w:val="auto"/>
        </w:rPr>
        <w:t>Corresponder a los requerimientos a incorporar:</w:t>
      </w:r>
    </w:p>
    <w:p w:rsidR="00116BB3" w:rsidRPr="00817244" w:rsidRDefault="00116BB3" w:rsidP="00886029">
      <w:pPr>
        <w:pStyle w:val="PSI-Comentario"/>
        <w:rPr>
          <w:i w:val="0"/>
          <w:color w:val="auto"/>
        </w:rPr>
      </w:pPr>
      <w:r w:rsidRPr="00817244">
        <w:rPr>
          <w:i w:val="0"/>
          <w:color w:val="auto"/>
        </w:rPr>
        <w:t>Todo elemento del diseño debe contribuir a algún requerimiento</w:t>
      </w:r>
    </w:p>
    <w:p w:rsidR="00116BB3" w:rsidRPr="00817244" w:rsidRDefault="00116BB3" w:rsidP="00886029">
      <w:pPr>
        <w:pStyle w:val="PSI-Comentario"/>
        <w:rPr>
          <w:i w:val="0"/>
          <w:color w:val="auto"/>
        </w:rPr>
      </w:pPr>
      <w:r w:rsidRPr="00817244">
        <w:rPr>
          <w:i w:val="0"/>
          <w:color w:val="auto"/>
        </w:rPr>
        <w:t>La implementación de todo requerimiento a incorporar debe estar contemplada en por lo menos un elemento del diseño.</w:t>
      </w:r>
    </w:p>
    <w:p w:rsidR="00116BB3" w:rsidRPr="00817244" w:rsidRDefault="00116BB3" w:rsidP="00886029">
      <w:pPr>
        <w:pStyle w:val="PSI-Comentario"/>
        <w:rPr>
          <w:i w:val="0"/>
          <w:color w:val="auto"/>
        </w:rPr>
      </w:pPr>
      <w:r w:rsidRPr="00817244">
        <w:rPr>
          <w:i w:val="0"/>
          <w:color w:val="auto"/>
        </w:rPr>
        <w:lastRenderedPageBreak/>
        <w:t>Ser consistente con la calidad del producto</w:t>
      </w:r>
    </w:p>
    <w:p w:rsidR="00F27889" w:rsidRPr="00817244" w:rsidRDefault="00F27889" w:rsidP="007D0783">
      <w:pPr>
        <w:pStyle w:val="PSI-Normal"/>
      </w:pPr>
    </w:p>
    <w:p w:rsidR="00116BB3" w:rsidRPr="00817244" w:rsidRDefault="00116BB3" w:rsidP="00470764">
      <w:pPr>
        <w:pStyle w:val="PSI-Ttulo3"/>
        <w:rPr>
          <w:color w:val="auto"/>
        </w:rPr>
      </w:pPr>
      <w:bookmarkStart w:id="35" w:name="_Toc21938351"/>
      <w:bookmarkStart w:id="36" w:name="_Toc259524489"/>
      <w:r w:rsidRPr="00817244">
        <w:rPr>
          <w:color w:val="auto"/>
        </w:rPr>
        <w:t>Plan de Verificación &amp; Validación</w:t>
      </w:r>
      <w:bookmarkEnd w:id="35"/>
      <w:bookmarkEnd w:id="36"/>
    </w:p>
    <w:p w:rsidR="00116BB3" w:rsidRPr="00817244" w:rsidRDefault="00116BB3" w:rsidP="00886029">
      <w:pPr>
        <w:pStyle w:val="PSI-Comentario"/>
        <w:rPr>
          <w:i w:val="0"/>
          <w:color w:val="auto"/>
        </w:rPr>
      </w:pPr>
      <w:r w:rsidRPr="00817244">
        <w:rPr>
          <w:i w:val="0"/>
          <w:color w:val="auto"/>
        </w:rPr>
        <w:t>El Plan de V &amp; V deberá identificar y describir los métodos a ser utilizados en:</w:t>
      </w:r>
    </w:p>
    <w:p w:rsidR="00116BB3" w:rsidRPr="00817244" w:rsidRDefault="00116BB3" w:rsidP="00886029">
      <w:pPr>
        <w:pStyle w:val="PSI-Comentario"/>
        <w:rPr>
          <w:i w:val="0"/>
          <w:color w:val="auto"/>
        </w:rPr>
      </w:pPr>
      <w:r w:rsidRPr="00817244">
        <w:rPr>
          <w:i w:val="0"/>
          <w:color w:val="auto"/>
        </w:rPr>
        <w:t>La verificación de que:</w:t>
      </w:r>
    </w:p>
    <w:p w:rsidR="00116BB3" w:rsidRPr="00817244" w:rsidRDefault="00116BB3" w:rsidP="00886029">
      <w:pPr>
        <w:pStyle w:val="PSI-ComentarioNumeracin"/>
        <w:rPr>
          <w:i w:val="0"/>
          <w:color w:val="auto"/>
        </w:rPr>
      </w:pPr>
      <w:r w:rsidRPr="00817244">
        <w:rPr>
          <w:i w:val="0"/>
          <w:color w:val="auto"/>
        </w:rPr>
        <w:t>a.</w:t>
      </w:r>
      <w:r w:rsidR="00016B00" w:rsidRPr="00817244">
        <w:rPr>
          <w:i w:val="0"/>
          <w:color w:val="auto"/>
        </w:rPr>
        <w:t xml:space="preserve">  L</w:t>
      </w:r>
      <w:r w:rsidRPr="00817244">
        <w:rPr>
          <w:i w:val="0"/>
          <w:color w:val="auto"/>
        </w:rPr>
        <w:t>os requerimientos descritos en el documento de requerimientos han sido aprobados por una autoridad apropiada.</w:t>
      </w:r>
    </w:p>
    <w:p w:rsidR="00116BB3" w:rsidRPr="00817244" w:rsidRDefault="00016B00" w:rsidP="00886029">
      <w:pPr>
        <w:pStyle w:val="PSI-ComentarioNumeracin"/>
        <w:rPr>
          <w:i w:val="0"/>
          <w:color w:val="auto"/>
        </w:rPr>
      </w:pPr>
      <w:r w:rsidRPr="00817244">
        <w:rPr>
          <w:i w:val="0"/>
          <w:color w:val="auto"/>
        </w:rPr>
        <w:t xml:space="preserve">b. </w:t>
      </w:r>
      <w:r w:rsidR="001336D2" w:rsidRPr="00817244">
        <w:rPr>
          <w:i w:val="0"/>
          <w:color w:val="auto"/>
        </w:rPr>
        <w:t>L</w:t>
      </w:r>
      <w:r w:rsidR="00116BB3" w:rsidRPr="00817244">
        <w:rPr>
          <w:i w:val="0"/>
          <w:color w:val="auto"/>
        </w:rPr>
        <w:t>os requerimientos descritos en el documento de requerimientos son implementados en el diseño expresado en el documento de diseño.</w:t>
      </w:r>
    </w:p>
    <w:p w:rsidR="00116BB3" w:rsidRPr="00817244" w:rsidRDefault="00016B00" w:rsidP="00886029">
      <w:pPr>
        <w:pStyle w:val="PSI-ComentarioNumeracin"/>
        <w:rPr>
          <w:i w:val="0"/>
          <w:color w:val="auto"/>
        </w:rPr>
      </w:pPr>
      <w:r w:rsidRPr="00817244">
        <w:rPr>
          <w:i w:val="0"/>
          <w:color w:val="auto"/>
        </w:rPr>
        <w:t xml:space="preserve">c. </w:t>
      </w:r>
      <w:r w:rsidR="001336D2" w:rsidRPr="00817244">
        <w:rPr>
          <w:i w:val="0"/>
          <w:color w:val="auto"/>
        </w:rPr>
        <w:t>E</w:t>
      </w:r>
      <w:r w:rsidR="00116BB3" w:rsidRPr="00817244">
        <w:rPr>
          <w:i w:val="0"/>
          <w:color w:val="auto"/>
        </w:rPr>
        <w:t>l diseño expresado en el documento de diseño esta implementado en código.</w:t>
      </w:r>
    </w:p>
    <w:p w:rsidR="00116BB3" w:rsidRPr="00817244" w:rsidRDefault="00116BB3" w:rsidP="00886029">
      <w:pPr>
        <w:pStyle w:val="PSI-Comentario"/>
        <w:rPr>
          <w:i w:val="0"/>
          <w:color w:val="auto"/>
        </w:rPr>
      </w:pPr>
      <w:r w:rsidRPr="00817244">
        <w:rPr>
          <w:i w:val="0"/>
          <w:color w:val="auto"/>
        </w:rPr>
        <w:t>Validar que el código, cuando es ejecutado, se adecua a los requerimientos expresados en el documento de requerimientos.</w:t>
      </w:r>
    </w:p>
    <w:p w:rsidR="00886029" w:rsidRPr="00817244" w:rsidRDefault="00886029" w:rsidP="00470764">
      <w:pPr>
        <w:pStyle w:val="PSI-Ttulo3"/>
        <w:rPr>
          <w:color w:val="auto"/>
        </w:rPr>
      </w:pPr>
      <w:bookmarkStart w:id="37" w:name="_Toc21938352"/>
    </w:p>
    <w:p w:rsidR="00116BB3" w:rsidRPr="00817244" w:rsidRDefault="006D636C" w:rsidP="00470764">
      <w:pPr>
        <w:pStyle w:val="PSI-Ttulo3"/>
        <w:rPr>
          <w:color w:val="auto"/>
        </w:rPr>
      </w:pPr>
      <w:r w:rsidRPr="00817244">
        <w:rPr>
          <w:color w:val="auto"/>
        </w:rPr>
        <w:br/>
      </w:r>
      <w:bookmarkStart w:id="38" w:name="_Toc21938353"/>
      <w:bookmarkStart w:id="39" w:name="_Toc259524490"/>
      <w:bookmarkEnd w:id="37"/>
      <w:r w:rsidR="00116BB3" w:rsidRPr="00817244">
        <w:rPr>
          <w:color w:val="auto"/>
        </w:rPr>
        <w:t>Documentación de usuario</w:t>
      </w:r>
      <w:bookmarkEnd w:id="38"/>
      <w:bookmarkEnd w:id="39"/>
    </w:p>
    <w:p w:rsidR="00116BB3" w:rsidRPr="00817244" w:rsidRDefault="00116BB3" w:rsidP="00886029">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116BB3" w:rsidRPr="00817244" w:rsidRDefault="00116BB3" w:rsidP="00886029">
      <w:pPr>
        <w:pStyle w:val="PSI-Comentario"/>
        <w:rPr>
          <w:i w:val="0"/>
          <w:color w:val="auto"/>
        </w:rPr>
      </w:pPr>
      <w:r w:rsidRPr="00817244">
        <w:rPr>
          <w:i w:val="0"/>
          <w:color w:val="auto"/>
        </w:rPr>
        <w:t>Todos los errores deben ser identificados y las acciones correctivas descritas.</w:t>
      </w:r>
    </w:p>
    <w:p w:rsidR="000361BC" w:rsidRPr="00817244" w:rsidRDefault="00116BB3" w:rsidP="00886029">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116BB3" w:rsidRPr="00817244" w:rsidRDefault="000361BC" w:rsidP="000C39D2">
      <w:pPr>
        <w:pStyle w:val="PSI-Ttulo2"/>
        <w:rPr>
          <w:color w:val="auto"/>
        </w:rPr>
      </w:pPr>
      <w:r w:rsidRPr="00817244">
        <w:rPr>
          <w:color w:val="auto"/>
        </w:rPr>
        <w:br w:type="page"/>
      </w:r>
      <w:bookmarkStart w:id="40" w:name="_Toc21938354"/>
      <w:bookmarkStart w:id="41" w:name="_Toc259524491"/>
      <w:r w:rsidR="00116BB3" w:rsidRPr="00817244">
        <w:rPr>
          <w:color w:val="auto"/>
        </w:rPr>
        <w:lastRenderedPageBreak/>
        <w:t>Plan de Gestión de configuración</w:t>
      </w:r>
      <w:bookmarkEnd w:id="40"/>
      <w:bookmarkEnd w:id="41"/>
    </w:p>
    <w:p w:rsidR="00116BB3" w:rsidRPr="00817244" w:rsidRDefault="00116BB3" w:rsidP="00886029">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0C39D2" w:rsidRPr="00817244" w:rsidRDefault="000C39D2" w:rsidP="00886029">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817244" w:rsidRDefault="000C39D2" w:rsidP="00886029">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0C39D2" w:rsidRPr="00817244" w:rsidRDefault="000C39D2" w:rsidP="000C39D2">
      <w:pPr>
        <w:rPr>
          <w:rFonts w:ascii="Verdana" w:eastAsia="Times New Roman" w:hAnsi="Verdana" w:cs="Arial"/>
          <w:sz w:val="20"/>
          <w:szCs w:val="24"/>
          <w:lang w:eastAsia="es-ES"/>
        </w:rPr>
      </w:pPr>
    </w:p>
    <w:p w:rsidR="000C39D2" w:rsidRPr="00817244" w:rsidRDefault="000C39D2" w:rsidP="00470764">
      <w:pPr>
        <w:pStyle w:val="PSI-Ttulo3"/>
        <w:rPr>
          <w:color w:val="auto"/>
        </w:rPr>
      </w:pPr>
      <w:bookmarkStart w:id="42" w:name="_Toc158379385"/>
      <w:bookmarkStart w:id="43" w:name="_Toc164002208"/>
      <w:bookmarkStart w:id="44" w:name="_Toc259524492"/>
      <w:r w:rsidRPr="00817244">
        <w:rPr>
          <w:color w:val="auto"/>
        </w:rPr>
        <w:t>Propósito</w:t>
      </w:r>
      <w:bookmarkEnd w:id="42"/>
      <w:bookmarkEnd w:id="43"/>
      <w:bookmarkEnd w:id="44"/>
    </w:p>
    <w:p w:rsidR="000C39D2" w:rsidRPr="00817244" w:rsidRDefault="000C39D2" w:rsidP="00886029">
      <w:pPr>
        <w:pStyle w:val="PSI-Comentario"/>
        <w:rPr>
          <w:i w:val="0"/>
          <w:color w:val="auto"/>
          <w:lang w:eastAsia="es-ES"/>
        </w:rPr>
      </w:pPr>
      <w:r w:rsidRPr="00817244">
        <w:rPr>
          <w:i w:val="0"/>
          <w:color w:val="auto"/>
          <w:lang w:eastAsia="es-ES"/>
        </w:rPr>
        <w:t>Controlar la entrega y el cambio de los elementos a través del ciclo de vida del sistema</w:t>
      </w:r>
      <w:r w:rsidR="00EB13D5" w:rsidRPr="00817244">
        <w:rPr>
          <w:i w:val="0"/>
          <w:color w:val="auto"/>
          <w:lang w:eastAsia="es-ES"/>
        </w:rPr>
        <w:t>.</w:t>
      </w:r>
    </w:p>
    <w:p w:rsidR="000C39D2" w:rsidRPr="00817244" w:rsidRDefault="000C39D2" w:rsidP="00886029">
      <w:pPr>
        <w:pStyle w:val="PSI-Comentario"/>
        <w:rPr>
          <w:i w:val="0"/>
          <w:color w:val="auto"/>
          <w:lang w:eastAsia="es-ES"/>
        </w:rPr>
      </w:pPr>
      <w:r w:rsidRPr="00817244">
        <w:rPr>
          <w:i w:val="0"/>
          <w:color w:val="auto"/>
          <w:lang w:eastAsia="es-ES"/>
        </w:rPr>
        <w:t>Almacenar el estado de los elementos y de las peticiones de cambio</w:t>
      </w:r>
      <w:r w:rsidR="00EB13D5" w:rsidRPr="00817244">
        <w:rPr>
          <w:i w:val="0"/>
          <w:color w:val="auto"/>
          <w:lang w:eastAsia="es-ES"/>
        </w:rPr>
        <w:t>.</w:t>
      </w:r>
    </w:p>
    <w:p w:rsidR="000C39D2" w:rsidRPr="00817244" w:rsidRDefault="00D62181" w:rsidP="00470764">
      <w:pPr>
        <w:pStyle w:val="PSI-Ttulo3"/>
        <w:rPr>
          <w:color w:val="auto"/>
        </w:rPr>
      </w:pPr>
      <w:bookmarkStart w:id="45" w:name="_Toc158379386"/>
      <w:bookmarkStart w:id="46" w:name="_Toc164002209"/>
      <w:r w:rsidRPr="00817244">
        <w:rPr>
          <w:color w:val="auto"/>
        </w:rPr>
        <w:br/>
      </w:r>
      <w:bookmarkStart w:id="47" w:name="_Toc259524493"/>
      <w:r w:rsidR="000C39D2" w:rsidRPr="00817244">
        <w:rPr>
          <w:color w:val="auto"/>
        </w:rPr>
        <w:t>Resumen</w:t>
      </w:r>
      <w:bookmarkEnd w:id="45"/>
      <w:bookmarkEnd w:id="46"/>
      <w:bookmarkEnd w:id="47"/>
    </w:p>
    <w:p w:rsidR="000C39D2" w:rsidRPr="00817244" w:rsidRDefault="000C39D2" w:rsidP="00886029">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w:t>
      </w:r>
      <w:r w:rsidR="000C06C5" w:rsidRPr="00817244">
        <w:rPr>
          <w:i w:val="0"/>
          <w:color w:val="auto"/>
          <w:lang w:eastAsia="es-ES"/>
        </w:rPr>
        <w:t>.</w:t>
      </w:r>
      <w:r w:rsidRPr="00817244">
        <w:rPr>
          <w:i w:val="0"/>
          <w:color w:val="auto"/>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0C39D2" w:rsidRPr="00817244" w:rsidRDefault="00D62181" w:rsidP="00470764">
      <w:pPr>
        <w:pStyle w:val="PSI-Ttulo3"/>
        <w:rPr>
          <w:color w:val="auto"/>
        </w:rPr>
      </w:pPr>
      <w:bookmarkStart w:id="48" w:name="_Toc158379387"/>
      <w:bookmarkStart w:id="49" w:name="_Toc164002210"/>
      <w:r w:rsidRPr="00817244">
        <w:rPr>
          <w:color w:val="auto"/>
        </w:rPr>
        <w:br/>
      </w:r>
      <w:bookmarkStart w:id="50" w:name="_Toc259524494"/>
      <w:r w:rsidR="000C39D2" w:rsidRPr="00817244">
        <w:rPr>
          <w:color w:val="auto"/>
        </w:rPr>
        <w:t>Organización, Responsabilidades</w:t>
      </w:r>
      <w:bookmarkEnd w:id="48"/>
      <w:bookmarkEnd w:id="49"/>
      <w:bookmarkEnd w:id="50"/>
    </w:p>
    <w:p w:rsidR="001B43FE" w:rsidRPr="00817244" w:rsidRDefault="000C39D2" w:rsidP="00886029">
      <w:pPr>
        <w:pStyle w:val="PSI-Comentario"/>
        <w:rPr>
          <w:i w:val="0"/>
          <w:color w:val="auto"/>
          <w:lang w:eastAsia="es-ES"/>
        </w:rPr>
      </w:pPr>
      <w:r w:rsidRPr="00817244">
        <w:rPr>
          <w:i w:val="0"/>
          <w:color w:val="auto"/>
          <w:lang w:eastAsia="es-ES"/>
        </w:rPr>
        <w:t>Se designará a un integrante del grupo para la administración de gestión de versiones</w:t>
      </w:r>
      <w:r w:rsidR="00D62181" w:rsidRPr="00817244">
        <w:rPr>
          <w:i w:val="0"/>
          <w:color w:val="auto"/>
          <w:lang w:eastAsia="es-ES"/>
        </w:rPr>
        <w:t>,</w:t>
      </w:r>
      <w:r w:rsidRPr="00817244">
        <w:rPr>
          <w:i w:val="0"/>
          <w:color w:val="auto"/>
          <w:lang w:eastAsia="es-ES"/>
        </w:rPr>
        <w:t xml:space="preserve"> el cual se encargará de administrar y dar los permisos en el gestor. Pudiendo cualquier integrante solicitarle al grupo algún cambio para que el mi</w:t>
      </w:r>
      <w:r w:rsidR="00D62181" w:rsidRPr="00817244">
        <w:rPr>
          <w:i w:val="0"/>
          <w:color w:val="auto"/>
          <w:lang w:eastAsia="es-ES"/>
        </w:rPr>
        <w:t>s</w:t>
      </w:r>
      <w:r w:rsidRPr="00817244">
        <w:rPr>
          <w:i w:val="0"/>
          <w:color w:val="auto"/>
          <w:lang w:eastAsia="es-ES"/>
        </w:rPr>
        <w:t>mo estudie su necesidad.</w:t>
      </w:r>
    </w:p>
    <w:p w:rsidR="000C39D2" w:rsidRPr="00817244" w:rsidRDefault="000C39D2" w:rsidP="00886029">
      <w:pPr>
        <w:pStyle w:val="PSI-Comentario"/>
        <w:rPr>
          <w:i w:val="0"/>
          <w:color w:val="auto"/>
          <w:lang w:eastAsia="es-ES"/>
        </w:rPr>
      </w:pPr>
    </w:p>
    <w:p w:rsidR="000C39D2" w:rsidRPr="00817244" w:rsidRDefault="000C39D2" w:rsidP="00470764">
      <w:pPr>
        <w:pStyle w:val="PSI-Ttulo3"/>
        <w:rPr>
          <w:color w:val="auto"/>
        </w:rPr>
      </w:pPr>
      <w:bookmarkStart w:id="51" w:name="_Toc145736019"/>
      <w:bookmarkStart w:id="52" w:name="_Toc158379388"/>
      <w:bookmarkStart w:id="53" w:name="_Toc164002211"/>
      <w:bookmarkStart w:id="54" w:name="_Toc259524495"/>
      <w:bookmarkStart w:id="55" w:name="OLE_LINK5"/>
      <w:bookmarkStart w:id="56" w:name="OLE_LINK6"/>
      <w:r w:rsidRPr="00817244">
        <w:rPr>
          <w:color w:val="auto"/>
        </w:rPr>
        <w:t>Herramientas, Entorno, e Infraestructura</w:t>
      </w:r>
      <w:bookmarkEnd w:id="51"/>
      <w:bookmarkEnd w:id="52"/>
      <w:bookmarkEnd w:id="53"/>
      <w:bookmarkEnd w:id="54"/>
    </w:p>
    <w:p w:rsidR="000C39D2" w:rsidRPr="00817244" w:rsidRDefault="000C39D2" w:rsidP="00886029">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w:t>
      </w:r>
      <w:r w:rsidR="00891E84" w:rsidRPr="00817244">
        <w:rPr>
          <w:i w:val="0"/>
          <w:color w:val="auto"/>
          <w:lang w:eastAsia="es-ES"/>
        </w:rPr>
        <w:t>modificados</w:t>
      </w:r>
      <w:r w:rsidRPr="00817244">
        <w:rPr>
          <w:i w:val="0"/>
          <w:color w:val="auto"/>
          <w:lang w:eastAsia="es-ES"/>
        </w:rPr>
        <w:t xml:space="preserve"> los datos, quien  hizo los mismos y así poder coordinar  el trabajo. </w:t>
      </w:r>
    </w:p>
    <w:p w:rsidR="000C39D2" w:rsidRPr="00817244" w:rsidRDefault="000C39D2" w:rsidP="00886029">
      <w:pPr>
        <w:pStyle w:val="PSI-Comentario"/>
        <w:rPr>
          <w:i w:val="0"/>
          <w:color w:val="auto"/>
          <w:lang w:eastAsia="es-ES"/>
        </w:rPr>
      </w:pPr>
      <w:r w:rsidRPr="00817244">
        <w:rPr>
          <w:i w:val="0"/>
          <w:color w:val="auto"/>
          <w:lang w:eastAsia="es-ES"/>
        </w:rPr>
        <w:lastRenderedPageBreak/>
        <w:t>Siendo la misma especialmente útil  para los documentos revisados frecuentemente, como el código fuente, la documentación, etc., como así también  llevar un balance histórico de las diferentes versiones del sistema.</w:t>
      </w:r>
    </w:p>
    <w:p w:rsidR="00BE1EEE" w:rsidRPr="00817244" w:rsidRDefault="0029269D" w:rsidP="00470764">
      <w:pPr>
        <w:pStyle w:val="PSI-Ttulo3"/>
        <w:rPr>
          <w:color w:val="auto"/>
        </w:rPr>
      </w:pPr>
      <w:r w:rsidRPr="00817244">
        <w:rPr>
          <w:color w:val="auto"/>
        </w:rPr>
        <w:br/>
      </w:r>
      <w:bookmarkStart w:id="57" w:name="_Toc259524496"/>
      <w:r w:rsidR="00BE1EEE" w:rsidRPr="00817244">
        <w:rPr>
          <w:color w:val="auto"/>
        </w:rPr>
        <w:t>Forma de trabajo</w:t>
      </w:r>
      <w:bookmarkEnd w:id="57"/>
      <w:r w:rsidR="00BE1EEE" w:rsidRPr="00817244">
        <w:rPr>
          <w:color w:val="auto"/>
        </w:rPr>
        <w:t xml:space="preserve"> </w:t>
      </w:r>
    </w:p>
    <w:p w:rsidR="00BE1EEE" w:rsidRPr="00817244" w:rsidRDefault="00BE1EEE" w:rsidP="00886029">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bookmarkEnd w:id="55"/>
    <w:bookmarkEnd w:id="56"/>
    <w:p w:rsidR="000C39D2" w:rsidRPr="00817244" w:rsidRDefault="0029269D" w:rsidP="00470764">
      <w:pPr>
        <w:pStyle w:val="PSI-Ttulo3"/>
        <w:rPr>
          <w:color w:val="auto"/>
        </w:rPr>
      </w:pPr>
      <w:r w:rsidRPr="00817244">
        <w:rPr>
          <w:color w:val="auto"/>
        </w:rPr>
        <w:br/>
      </w:r>
      <w:bookmarkStart w:id="58" w:name="_Toc259524497"/>
      <w:r w:rsidR="000C39D2" w:rsidRPr="00817244">
        <w:rPr>
          <w:color w:val="auto"/>
        </w:rPr>
        <w:t>Control de Cambios</w:t>
      </w:r>
      <w:bookmarkEnd w:id="58"/>
    </w:p>
    <w:p w:rsidR="000C39D2" w:rsidRPr="00817244" w:rsidRDefault="000C39D2" w:rsidP="00886029">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0C39D2" w:rsidRPr="00817244" w:rsidRDefault="000C39D2" w:rsidP="00886029">
      <w:pPr>
        <w:pStyle w:val="PSI-Comentario"/>
        <w:rPr>
          <w:i w:val="0"/>
          <w:color w:val="auto"/>
        </w:rPr>
      </w:pPr>
      <w:r w:rsidRPr="00817244">
        <w:rPr>
          <w:i w:val="0"/>
          <w:color w:val="auto"/>
        </w:rPr>
        <w:t>El mismo contiene:</w:t>
      </w:r>
    </w:p>
    <w:p w:rsidR="000C39D2" w:rsidRPr="00817244" w:rsidRDefault="000C39D2" w:rsidP="00886029">
      <w:pPr>
        <w:pStyle w:val="PSI-ComentarioNumeracin"/>
        <w:rPr>
          <w:i w:val="0"/>
          <w:color w:val="auto"/>
        </w:rPr>
      </w:pPr>
      <w:r w:rsidRPr="00817244">
        <w:rPr>
          <w:i w:val="0"/>
          <w:color w:val="auto"/>
        </w:rPr>
        <w:t>Nombre y versión del Elemento de Configuración de Software a cambiar.</w:t>
      </w:r>
    </w:p>
    <w:p w:rsidR="000C39D2" w:rsidRPr="00817244" w:rsidRDefault="000C39D2" w:rsidP="00886029">
      <w:pPr>
        <w:pStyle w:val="PSI-ComentarioNumeracin"/>
        <w:rPr>
          <w:i w:val="0"/>
          <w:color w:val="auto"/>
        </w:rPr>
      </w:pPr>
      <w:r w:rsidRPr="00817244">
        <w:rPr>
          <w:i w:val="0"/>
          <w:color w:val="auto"/>
        </w:rPr>
        <w:t>Nombre del peticionario.</w:t>
      </w:r>
    </w:p>
    <w:p w:rsidR="000C39D2" w:rsidRPr="00817244" w:rsidRDefault="000C39D2" w:rsidP="00886029">
      <w:pPr>
        <w:pStyle w:val="PSI-ComentarioNumeracin"/>
        <w:rPr>
          <w:i w:val="0"/>
          <w:color w:val="auto"/>
        </w:rPr>
      </w:pPr>
      <w:r w:rsidRPr="00817244">
        <w:rPr>
          <w:i w:val="0"/>
          <w:color w:val="auto"/>
        </w:rPr>
        <w:t>Fecha de petición</w:t>
      </w:r>
    </w:p>
    <w:p w:rsidR="000C39D2" w:rsidRPr="00817244" w:rsidRDefault="000C39D2" w:rsidP="00886029">
      <w:pPr>
        <w:pStyle w:val="PSI-ComentarioNumeracin"/>
        <w:rPr>
          <w:i w:val="0"/>
          <w:color w:val="auto"/>
        </w:rPr>
      </w:pPr>
      <w:r w:rsidRPr="00817244">
        <w:rPr>
          <w:i w:val="0"/>
          <w:color w:val="auto"/>
        </w:rPr>
        <w:t>Necesidad del cambio</w:t>
      </w:r>
    </w:p>
    <w:p w:rsidR="000C39D2" w:rsidRPr="00817244" w:rsidRDefault="000C39D2" w:rsidP="00886029">
      <w:pPr>
        <w:pStyle w:val="PSI-ComentarioNumeracin"/>
        <w:rPr>
          <w:i w:val="0"/>
          <w:color w:val="auto"/>
        </w:rPr>
      </w:pPr>
      <w:r w:rsidRPr="00817244">
        <w:rPr>
          <w:i w:val="0"/>
          <w:color w:val="auto"/>
        </w:rPr>
        <w:t>Descripción del cambio pedido</w:t>
      </w:r>
    </w:p>
    <w:p w:rsidR="000C39D2" w:rsidRPr="00817244" w:rsidRDefault="000C39D2" w:rsidP="00886029">
      <w:pPr>
        <w:pStyle w:val="PSI-ComentarioNumeracin"/>
        <w:rPr>
          <w:i w:val="0"/>
          <w:color w:val="auto"/>
        </w:rPr>
      </w:pPr>
      <w:r w:rsidRPr="00817244">
        <w:rPr>
          <w:i w:val="0"/>
          <w:color w:val="auto"/>
        </w:rPr>
        <w:t>Prioridad</w:t>
      </w:r>
    </w:p>
    <w:p w:rsidR="000C39D2" w:rsidRPr="00817244" w:rsidRDefault="000C39D2" w:rsidP="00886029">
      <w:pPr>
        <w:pStyle w:val="PSI-ComentarioNumeracin"/>
        <w:rPr>
          <w:i w:val="0"/>
          <w:color w:val="auto"/>
        </w:rPr>
      </w:pPr>
      <w:r w:rsidRPr="00817244">
        <w:rPr>
          <w:i w:val="0"/>
          <w:color w:val="auto"/>
        </w:rPr>
        <w:t>Estado</w:t>
      </w:r>
    </w:p>
    <w:p w:rsidR="000C39D2" w:rsidRPr="00817244" w:rsidRDefault="000C39D2" w:rsidP="00886029">
      <w:pPr>
        <w:pStyle w:val="PSI-ComentarioNumeracin"/>
        <w:rPr>
          <w:i w:val="0"/>
          <w:color w:val="auto"/>
        </w:rPr>
      </w:pPr>
      <w:r w:rsidRPr="00817244">
        <w:rPr>
          <w:i w:val="0"/>
          <w:color w:val="auto"/>
        </w:rPr>
        <w:t>Fecha del cambio</w:t>
      </w:r>
    </w:p>
    <w:p w:rsidR="000C39D2" w:rsidRPr="00817244" w:rsidRDefault="000C39D2" w:rsidP="000C39D2">
      <w:pPr>
        <w:pStyle w:val="Textoindependiente"/>
        <w:ind w:left="1418"/>
        <w:jc w:val="both"/>
        <w:rPr>
          <w:highlight w:val="yellow"/>
          <w:lang w:val="es-ES"/>
        </w:rPr>
      </w:pPr>
    </w:p>
    <w:p w:rsidR="000C39D2" w:rsidRPr="00817244" w:rsidRDefault="000C39D2" w:rsidP="00470764">
      <w:pPr>
        <w:pStyle w:val="PSI-Ttulo3"/>
        <w:rPr>
          <w:color w:val="auto"/>
        </w:rPr>
      </w:pPr>
      <w:bookmarkStart w:id="59" w:name="_Toc259524498"/>
      <w:r w:rsidRPr="00817244">
        <w:rPr>
          <w:color w:val="auto"/>
        </w:rPr>
        <w:t>Reportes y Auditorias</w:t>
      </w:r>
      <w:bookmarkEnd w:id="59"/>
    </w:p>
    <w:p w:rsidR="000C39D2" w:rsidRPr="00817244" w:rsidRDefault="000C39D2" w:rsidP="001035D1">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00886029" w:rsidRPr="00817244">
        <w:rPr>
          <w:b/>
          <w:i w:val="0"/>
          <w:color w:val="auto"/>
        </w:rPr>
        <w:br/>
      </w:r>
      <w:r w:rsidRPr="00817244">
        <w:rPr>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0C39D2" w:rsidRPr="00817244" w:rsidRDefault="000C39D2" w:rsidP="00886029">
      <w:pPr>
        <w:pStyle w:val="PSI-Comentario"/>
        <w:rPr>
          <w:i w:val="0"/>
          <w:color w:val="auto"/>
        </w:rPr>
      </w:pPr>
      <w:r w:rsidRPr="00817244">
        <w:rPr>
          <w:b/>
          <w:i w:val="0"/>
          <w:color w:val="auto"/>
        </w:rPr>
        <w:t>Revisión formal de certificación</w:t>
      </w:r>
      <w:r w:rsidRPr="00817244">
        <w:rPr>
          <w:i w:val="0"/>
          <w:color w:val="auto"/>
        </w:rPr>
        <w:t xml:space="preserve">: </w:t>
      </w:r>
      <w:r w:rsidRPr="00817244">
        <w:rPr>
          <w:i w:val="0"/>
          <w:color w:val="auto"/>
          <w:lang w:eastAsia="es-ES"/>
        </w:rPr>
        <w:t>Cuyo objetivo es certificar que el / los ECS se comportan correctamente en su entorno operativo.</w:t>
      </w:r>
    </w:p>
    <w:p w:rsidR="00116BB3" w:rsidRPr="00817244" w:rsidRDefault="00116BB3" w:rsidP="00116BB3">
      <w:pPr>
        <w:pStyle w:val="PSI-Ttulo2"/>
        <w:rPr>
          <w:color w:val="auto"/>
        </w:rPr>
      </w:pPr>
      <w:bookmarkStart w:id="60" w:name="_Toc21938355"/>
      <w:bookmarkStart w:id="61" w:name="_Toc259524499"/>
      <w:r w:rsidRPr="00817244">
        <w:rPr>
          <w:color w:val="auto"/>
        </w:rPr>
        <w:lastRenderedPageBreak/>
        <w:t>Otros documentos</w:t>
      </w:r>
      <w:bookmarkEnd w:id="60"/>
      <w:bookmarkEnd w:id="61"/>
    </w:p>
    <w:p w:rsidR="00116BB3" w:rsidRPr="00817244" w:rsidRDefault="00116BB3" w:rsidP="00886029">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116BB3" w:rsidRPr="00817244" w:rsidRDefault="00116BB3" w:rsidP="00886029">
      <w:pPr>
        <w:pStyle w:val="PSI-ComentarioVieta"/>
        <w:rPr>
          <w:i w:val="0"/>
          <w:color w:val="auto"/>
        </w:rPr>
      </w:pPr>
      <w:r w:rsidRPr="00817244">
        <w:rPr>
          <w:i w:val="0"/>
          <w:color w:val="auto"/>
        </w:rPr>
        <w:t>Plan de desarrollo</w:t>
      </w:r>
    </w:p>
    <w:p w:rsidR="00116BB3" w:rsidRPr="00817244" w:rsidRDefault="00116BB3" w:rsidP="00886029">
      <w:pPr>
        <w:pStyle w:val="PSI-ComentarioVieta"/>
        <w:rPr>
          <w:i w:val="0"/>
          <w:color w:val="auto"/>
        </w:rPr>
      </w:pPr>
      <w:r w:rsidRPr="00817244">
        <w:rPr>
          <w:i w:val="0"/>
          <w:color w:val="auto"/>
        </w:rPr>
        <w:t>Plan de proyecto</w:t>
      </w:r>
    </w:p>
    <w:p w:rsidR="00116BB3" w:rsidRPr="00817244" w:rsidRDefault="00116BB3" w:rsidP="00886029">
      <w:pPr>
        <w:pStyle w:val="PSI-ComentarioVieta"/>
        <w:rPr>
          <w:i w:val="0"/>
          <w:color w:val="auto"/>
        </w:rPr>
      </w:pPr>
      <w:r w:rsidRPr="00817244">
        <w:rPr>
          <w:i w:val="0"/>
          <w:color w:val="auto"/>
        </w:rPr>
        <w:t>Manual de estándares y procedimientos</w:t>
      </w:r>
      <w:r w:rsidR="00275E90" w:rsidRPr="00817244">
        <w:rPr>
          <w:i w:val="0"/>
          <w:color w:val="auto"/>
        </w:rPr>
        <w:t>.</w:t>
      </w:r>
    </w:p>
    <w:p w:rsidR="00894C76" w:rsidRPr="00817244" w:rsidRDefault="00894C76" w:rsidP="00886029">
      <w:pPr>
        <w:pStyle w:val="PSI-Comentario"/>
        <w:rPr>
          <w:i w:val="0"/>
          <w:color w:val="auto"/>
        </w:rPr>
      </w:pPr>
    </w:p>
    <w:p w:rsidR="00F341E4" w:rsidRPr="00817244" w:rsidRDefault="00F341E4" w:rsidP="00F341E4">
      <w:pPr>
        <w:pStyle w:val="PSI-Ttulo1"/>
        <w:rPr>
          <w:color w:val="auto"/>
        </w:rPr>
      </w:pPr>
      <w:bookmarkStart w:id="62" w:name="_Toc21938356"/>
      <w:bookmarkStart w:id="63" w:name="_Toc259524500"/>
      <w:r w:rsidRPr="00817244">
        <w:rPr>
          <w:color w:val="auto"/>
        </w:rPr>
        <w:t>Estándares, prácticas, convenciones y métricas</w:t>
      </w:r>
      <w:bookmarkEnd w:id="62"/>
      <w:bookmarkEnd w:id="63"/>
    </w:p>
    <w:p w:rsidR="00F341E4" w:rsidRPr="00817244" w:rsidRDefault="00F341E4" w:rsidP="00886029">
      <w:pPr>
        <w:pStyle w:val="PSI-Comentario"/>
        <w:rPr>
          <w:i w:val="0"/>
          <w:color w:val="auto"/>
        </w:rPr>
      </w:pPr>
      <w:r w:rsidRPr="00817244">
        <w:rPr>
          <w:i w:val="0"/>
          <w:color w:val="auto"/>
        </w:rPr>
        <w:t>Esta sección deberá cumplir con las siguientes funciones:</w:t>
      </w:r>
    </w:p>
    <w:p w:rsidR="00F341E4" w:rsidRPr="00817244" w:rsidRDefault="00F341E4" w:rsidP="00886029">
      <w:pPr>
        <w:pStyle w:val="PSI-Comentario"/>
        <w:rPr>
          <w:i w:val="0"/>
          <w:color w:val="auto"/>
        </w:rPr>
      </w:pPr>
      <w:r w:rsidRPr="00817244">
        <w:rPr>
          <w:i w:val="0"/>
          <w:color w:val="auto"/>
        </w:rPr>
        <w:t>Identificar los estándares, prácticas, convenciones y métricas que serán aplicadas.</w:t>
      </w:r>
    </w:p>
    <w:p w:rsidR="00C92E36" w:rsidRPr="00817244" w:rsidRDefault="00F341E4" w:rsidP="00886029">
      <w:pPr>
        <w:pStyle w:val="PSI-Comentario"/>
        <w:rPr>
          <w:i w:val="0"/>
          <w:color w:val="auto"/>
        </w:rPr>
      </w:pPr>
      <w:r w:rsidRPr="00817244">
        <w:rPr>
          <w:i w:val="0"/>
          <w:color w:val="auto"/>
        </w:rPr>
        <w:t>Indicar como será monitoreado y asegurado el cumplimiento con estos ítems</w:t>
      </w:r>
    </w:p>
    <w:p w:rsidR="00F341E4" w:rsidRPr="00817244" w:rsidRDefault="00C92E36" w:rsidP="00886029">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métrica</w:t>
      </w:r>
      <w:r w:rsidR="005F71FE" w:rsidRPr="00817244">
        <w:rPr>
          <w:i w:val="0"/>
          <w:iCs/>
          <w:color w:val="auto"/>
        </w:rPr>
        <w:t xml:space="preserve">: </w:t>
      </w:r>
      <w:r w:rsidRPr="00817244">
        <w:rPr>
          <w:i w:val="0"/>
          <w:color w:val="auto"/>
        </w:rPr>
        <w:t>“una  medida cuantitativa del grado en que un sistema, componente o proceso posee un atributo dado</w:t>
      </w:r>
      <w:r w:rsidRPr="00817244">
        <w:rPr>
          <w:i w:val="0"/>
          <w:iCs/>
          <w:color w:val="auto"/>
        </w:rPr>
        <w:t>”</w:t>
      </w:r>
      <w:r w:rsidR="001035D1" w:rsidRPr="00817244">
        <w:rPr>
          <w:i w:val="0"/>
          <w:color w:val="auto"/>
        </w:rPr>
        <w:t>.</w:t>
      </w:r>
    </w:p>
    <w:p w:rsidR="001F2DAF" w:rsidRPr="00817244" w:rsidRDefault="001F2DAF" w:rsidP="00886029">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rsidRPr="00817244">
        <w:rPr>
          <w:i w:val="0"/>
          <w:color w:val="auto"/>
        </w:rPr>
        <w:t>.</w:t>
      </w:r>
    </w:p>
    <w:p w:rsidR="001559E0" w:rsidRPr="00817244" w:rsidRDefault="001559E0" w:rsidP="00886029">
      <w:pPr>
        <w:pStyle w:val="PSI-Comentario"/>
        <w:rPr>
          <w:i w:val="0"/>
          <w:color w:val="auto"/>
        </w:rPr>
      </w:pPr>
    </w:p>
    <w:p w:rsidR="00686C07" w:rsidRPr="00817244" w:rsidRDefault="00686C07" w:rsidP="00686C07">
      <w:pPr>
        <w:pStyle w:val="PSI-Ttulo2"/>
        <w:rPr>
          <w:color w:val="auto"/>
        </w:rPr>
      </w:pPr>
      <w:bookmarkStart w:id="64" w:name="_Toc259524501"/>
      <w:r w:rsidRPr="00817244">
        <w:rPr>
          <w:color w:val="auto"/>
        </w:rPr>
        <w:t>Objetivos</w:t>
      </w:r>
      <w:bookmarkEnd w:id="64"/>
    </w:p>
    <w:p w:rsidR="00686C07" w:rsidRPr="00817244" w:rsidRDefault="00686C07" w:rsidP="00886029">
      <w:pPr>
        <w:pStyle w:val="PSI-Comentario"/>
        <w:rPr>
          <w:i w:val="0"/>
          <w:color w:val="auto"/>
        </w:rPr>
      </w:pPr>
      <w:r w:rsidRPr="00817244">
        <w:rPr>
          <w:i w:val="0"/>
          <w:color w:val="auto"/>
        </w:rPr>
        <w:t>Existen dos objetivos importantes que se persiguen dentro del programa de métricas:</w:t>
      </w:r>
    </w:p>
    <w:p w:rsidR="00686C07" w:rsidRPr="00817244" w:rsidRDefault="00686C07" w:rsidP="00886029">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686C07" w:rsidRPr="00817244" w:rsidRDefault="00686C07" w:rsidP="00886029">
      <w:pPr>
        <w:pStyle w:val="PSI-Comentario"/>
        <w:rPr>
          <w:i w:val="0"/>
          <w:color w:val="auto"/>
        </w:rPr>
      </w:pPr>
      <w:r w:rsidRPr="00817244">
        <w:rPr>
          <w:rFonts w:ascii="Symbol" w:hAnsi="Symbol" w:cs="Symbol"/>
          <w:i w:val="0"/>
          <w:color w:val="auto"/>
          <w:lang w:val="en-US"/>
        </w:rPr>
        <w:t></w:t>
      </w:r>
      <w:r w:rsidRPr="00817244">
        <w:rPr>
          <w:i w:val="0"/>
          <w:color w:val="auto"/>
        </w:rPr>
        <w:t>Identificar la información (la métrica) necesaria para lograr estas metas y establecer el</w:t>
      </w:r>
      <w:r w:rsidR="001559E0" w:rsidRPr="00817244">
        <w:rPr>
          <w:i w:val="0"/>
          <w:color w:val="auto"/>
        </w:rPr>
        <w:t xml:space="preserve"> </w:t>
      </w:r>
      <w:proofErr w:type="gramStart"/>
      <w:r w:rsidRPr="00817244">
        <w:rPr>
          <w:i w:val="0"/>
          <w:color w:val="auto"/>
        </w:rPr>
        <w:t>marco</w:t>
      </w:r>
      <w:proofErr w:type="gramEnd"/>
      <w:r w:rsidRPr="00817244">
        <w:rPr>
          <w:i w:val="0"/>
          <w:color w:val="auto"/>
        </w:rPr>
        <w:t xml:space="preserve"> de referencia de donde puede ser obtenida.</w:t>
      </w:r>
    </w:p>
    <w:p w:rsidR="00686C07" w:rsidRPr="00817244" w:rsidRDefault="00686C07" w:rsidP="00886029">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686C07" w:rsidRPr="00817244" w:rsidRDefault="007D0783" w:rsidP="004B64D4">
      <w:pPr>
        <w:pStyle w:val="PSI-Ttulo2"/>
        <w:rPr>
          <w:color w:val="auto"/>
        </w:rPr>
      </w:pPr>
      <w:bookmarkStart w:id="65" w:name="_Toc21938357"/>
      <w:r w:rsidRPr="00817244">
        <w:rPr>
          <w:color w:val="auto"/>
        </w:rPr>
        <w:br w:type="page"/>
      </w:r>
      <w:bookmarkStart w:id="66" w:name="_Toc259524502"/>
      <w:r w:rsidR="00686C07" w:rsidRPr="00817244">
        <w:rPr>
          <w:color w:val="auto"/>
        </w:rPr>
        <w:lastRenderedPageBreak/>
        <w:t>Métricas de proceso</w:t>
      </w:r>
      <w:bookmarkEnd w:id="66"/>
    </w:p>
    <w:p w:rsidR="00686C07" w:rsidRPr="00817244" w:rsidRDefault="00686C07" w:rsidP="00886029">
      <w:pPr>
        <w:pStyle w:val="PSI-Comentario"/>
        <w:rPr>
          <w:i w:val="0"/>
          <w:color w:val="auto"/>
        </w:rPr>
      </w:pPr>
      <w:r w:rsidRPr="00817244">
        <w:rPr>
          <w:i w:val="0"/>
          <w:color w:val="auto"/>
        </w:rPr>
        <w:t>Se recopilan de todos los proyectos y</w:t>
      </w:r>
      <w:r w:rsidR="004B64D4" w:rsidRPr="00817244">
        <w:rPr>
          <w:i w:val="0"/>
          <w:color w:val="auto"/>
        </w:rPr>
        <w:t xml:space="preserve"> </w:t>
      </w:r>
      <w:r w:rsidRPr="00817244">
        <w:rPr>
          <w:i w:val="0"/>
          <w:color w:val="auto"/>
        </w:rPr>
        <w:t>durante un largo periodo de tiempo</w:t>
      </w:r>
    </w:p>
    <w:p w:rsidR="00686C07" w:rsidRPr="00817244" w:rsidRDefault="00686C07" w:rsidP="00886029">
      <w:pPr>
        <w:pStyle w:val="PSI-Comentario"/>
        <w:rPr>
          <w:i w:val="0"/>
          <w:color w:val="auto"/>
        </w:rPr>
      </w:pPr>
      <w:r w:rsidRPr="00817244">
        <w:rPr>
          <w:i w:val="0"/>
          <w:color w:val="auto"/>
        </w:rPr>
        <w:t>Caracterizados por:</w:t>
      </w:r>
    </w:p>
    <w:p w:rsidR="00686C07" w:rsidRPr="00817244" w:rsidRDefault="00686C07" w:rsidP="00886029">
      <w:pPr>
        <w:pStyle w:val="PSI-ComentarioVieta"/>
        <w:rPr>
          <w:i w:val="0"/>
          <w:color w:val="auto"/>
        </w:rPr>
      </w:pPr>
      <w:r w:rsidRPr="00817244">
        <w:rPr>
          <w:i w:val="0"/>
          <w:color w:val="auto"/>
        </w:rPr>
        <w:t>Control y ejecución del proyecto.</w:t>
      </w:r>
    </w:p>
    <w:p w:rsidR="00686C07" w:rsidRPr="00817244" w:rsidRDefault="00614C3A" w:rsidP="00886029">
      <w:pPr>
        <w:pStyle w:val="PSI-ComentarioVieta"/>
        <w:rPr>
          <w:i w:val="0"/>
          <w:color w:val="auto"/>
        </w:rPr>
      </w:pPr>
      <w:r w:rsidRPr="00817244">
        <w:rPr>
          <w:i w:val="0"/>
          <w:color w:val="auto"/>
        </w:rPr>
        <w:t>M</w:t>
      </w:r>
      <w:r w:rsidR="00686C07" w:rsidRPr="00817244">
        <w:rPr>
          <w:i w:val="0"/>
          <w:color w:val="auto"/>
        </w:rPr>
        <w:t>edición de tiempos de las fases.</w:t>
      </w:r>
    </w:p>
    <w:p w:rsidR="005F71FE" w:rsidRPr="00817244" w:rsidRDefault="005F71FE" w:rsidP="00886029">
      <w:pPr>
        <w:pStyle w:val="PSI-Comentario"/>
        <w:rPr>
          <w:i w:val="0"/>
          <w:color w:val="auto"/>
        </w:rPr>
      </w:pPr>
      <w:r w:rsidRPr="00817244">
        <w:rPr>
          <w:i w:val="0"/>
          <w:color w:val="auto"/>
        </w:rPr>
        <w:t>Para  este proyecto se trabajará con las siguientes métricas del proceso</w:t>
      </w:r>
      <w:r w:rsidR="007C343E" w:rsidRPr="00817244">
        <w:rPr>
          <w:i w:val="0"/>
          <w:color w:val="auto"/>
        </w:rPr>
        <w:t>:</w:t>
      </w:r>
    </w:p>
    <w:p w:rsidR="005F71FE" w:rsidRPr="00817244" w:rsidRDefault="005F71FE" w:rsidP="00886029">
      <w:pPr>
        <w:pStyle w:val="PSI-ComentarioVieta"/>
        <w:rPr>
          <w:i w:val="0"/>
          <w:color w:val="auto"/>
        </w:rPr>
      </w:pPr>
      <w:r w:rsidRPr="00817244">
        <w:rPr>
          <w:i w:val="0"/>
          <w:color w:val="auto"/>
        </w:rPr>
        <w:t xml:space="preserve"> Costo de remoción de defectos</w:t>
      </w:r>
    </w:p>
    <w:p w:rsidR="005F71FE" w:rsidRPr="00817244" w:rsidRDefault="005F71FE" w:rsidP="00886029">
      <w:pPr>
        <w:pStyle w:val="PSI-ComentarioVieta"/>
        <w:rPr>
          <w:i w:val="0"/>
          <w:color w:val="auto"/>
        </w:rPr>
      </w:pPr>
      <w:r w:rsidRPr="00817244">
        <w:rPr>
          <w:i w:val="0"/>
          <w:color w:val="auto"/>
        </w:rPr>
        <w:t>Cantidad de código rehusado</w:t>
      </w:r>
    </w:p>
    <w:p w:rsidR="005F71FE" w:rsidRPr="00817244" w:rsidRDefault="005F71FE" w:rsidP="00886029">
      <w:pPr>
        <w:pStyle w:val="PSI-ComentarioVieta"/>
        <w:rPr>
          <w:i w:val="0"/>
          <w:color w:val="auto"/>
        </w:rPr>
      </w:pPr>
      <w:r w:rsidRPr="00817244">
        <w:rPr>
          <w:i w:val="0"/>
          <w:color w:val="auto"/>
        </w:rPr>
        <w:t xml:space="preserve">Distribución de esfuerzo por fase </w:t>
      </w:r>
    </w:p>
    <w:p w:rsidR="005F71FE" w:rsidRPr="00817244" w:rsidRDefault="005F71FE" w:rsidP="00886029">
      <w:pPr>
        <w:pStyle w:val="PSI-ComentarioVieta"/>
        <w:rPr>
          <w:i w:val="0"/>
          <w:color w:val="auto"/>
        </w:rPr>
      </w:pPr>
      <w:r w:rsidRPr="00817244">
        <w:rPr>
          <w:i w:val="0"/>
          <w:color w:val="auto"/>
        </w:rPr>
        <w:t>Efectividad para remover defectos entre fa</w:t>
      </w:r>
      <w:r w:rsidR="007C343E" w:rsidRPr="00817244">
        <w:rPr>
          <w:i w:val="0"/>
          <w:color w:val="auto"/>
        </w:rPr>
        <w:t>s</w:t>
      </w:r>
      <w:r w:rsidRPr="00817244">
        <w:rPr>
          <w:i w:val="0"/>
          <w:color w:val="auto"/>
        </w:rPr>
        <w:t>es</w:t>
      </w:r>
    </w:p>
    <w:p w:rsidR="005F71FE" w:rsidRPr="00817244" w:rsidRDefault="005F71FE" w:rsidP="00886029">
      <w:pPr>
        <w:pStyle w:val="PSI-ComentarioVieta"/>
        <w:rPr>
          <w:i w:val="0"/>
          <w:color w:val="auto"/>
        </w:rPr>
      </w:pPr>
      <w:r w:rsidRPr="00817244">
        <w:rPr>
          <w:i w:val="0"/>
          <w:color w:val="auto"/>
        </w:rPr>
        <w:t>Soporte de herramientas para procesos propuestos</w:t>
      </w:r>
    </w:p>
    <w:p w:rsidR="007D0783" w:rsidRPr="00817244" w:rsidRDefault="007D0783" w:rsidP="004B64D4">
      <w:pPr>
        <w:pStyle w:val="PSI-Ttulo2"/>
        <w:rPr>
          <w:color w:val="auto"/>
        </w:rPr>
      </w:pPr>
    </w:p>
    <w:p w:rsidR="00686C07" w:rsidRPr="00817244" w:rsidRDefault="00686C07" w:rsidP="004B64D4">
      <w:pPr>
        <w:pStyle w:val="PSI-Ttulo2"/>
        <w:rPr>
          <w:color w:val="auto"/>
        </w:rPr>
      </w:pPr>
      <w:r w:rsidRPr="00817244">
        <w:rPr>
          <w:color w:val="auto"/>
        </w:rPr>
        <w:t xml:space="preserve"> </w:t>
      </w:r>
      <w:bookmarkStart w:id="67" w:name="_Toc259524503"/>
      <w:r w:rsidRPr="00817244">
        <w:rPr>
          <w:color w:val="auto"/>
        </w:rPr>
        <w:t>Métricas de proyecto</w:t>
      </w:r>
      <w:bookmarkEnd w:id="67"/>
    </w:p>
    <w:p w:rsidR="00686C07" w:rsidRPr="00817244" w:rsidRDefault="00686C07" w:rsidP="00886029">
      <w:pPr>
        <w:pStyle w:val="PSI-ComentarioVieta"/>
        <w:rPr>
          <w:i w:val="0"/>
          <w:color w:val="auto"/>
        </w:rPr>
      </w:pPr>
      <w:r w:rsidRPr="00817244">
        <w:rPr>
          <w:i w:val="0"/>
          <w:color w:val="auto"/>
        </w:rPr>
        <w:t>Permiten evaluar el estado del proyecto.</w:t>
      </w:r>
    </w:p>
    <w:p w:rsidR="004B64D4" w:rsidRPr="00817244" w:rsidRDefault="00686C07" w:rsidP="00886029">
      <w:pPr>
        <w:pStyle w:val="PSI-ComentarioVieta"/>
        <w:rPr>
          <w:i w:val="0"/>
          <w:color w:val="auto"/>
        </w:rPr>
      </w:pPr>
      <w:r w:rsidRPr="00817244">
        <w:rPr>
          <w:i w:val="0"/>
          <w:color w:val="auto"/>
        </w:rPr>
        <w:t>Permiten seguir la pista de los riesgos.</w:t>
      </w:r>
    </w:p>
    <w:p w:rsidR="005F71FE" w:rsidRPr="00817244" w:rsidRDefault="005F71FE" w:rsidP="00886029">
      <w:pPr>
        <w:pStyle w:val="PSI-Comentario"/>
        <w:rPr>
          <w:i w:val="0"/>
          <w:color w:val="auto"/>
        </w:rPr>
      </w:pPr>
      <w:r w:rsidRPr="00817244">
        <w:rPr>
          <w:i w:val="0"/>
          <w:color w:val="auto"/>
        </w:rPr>
        <w:t>Para  este proyecto se trabajará con las siguientes métricas del proyecto</w:t>
      </w:r>
      <w:r w:rsidR="00000726" w:rsidRPr="00817244">
        <w:rPr>
          <w:i w:val="0"/>
          <w:color w:val="auto"/>
        </w:rPr>
        <w:t>:</w:t>
      </w:r>
    </w:p>
    <w:p w:rsidR="00DD04BC" w:rsidRPr="00817244" w:rsidRDefault="00DD04BC" w:rsidP="00886029">
      <w:pPr>
        <w:pStyle w:val="PSI-ComentarioVieta"/>
        <w:rPr>
          <w:i w:val="0"/>
          <w:color w:val="auto"/>
        </w:rPr>
      </w:pPr>
      <w:r w:rsidRPr="00817244">
        <w:rPr>
          <w:i w:val="0"/>
          <w:color w:val="auto"/>
        </w:rPr>
        <w:t>Cantidad de puntos de función liberados por unidad de tiempo</w:t>
      </w:r>
    </w:p>
    <w:p w:rsidR="005F71FE" w:rsidRPr="00817244" w:rsidRDefault="005F71FE" w:rsidP="00886029">
      <w:pPr>
        <w:pStyle w:val="PSI-ComentarioVieta"/>
        <w:rPr>
          <w:i w:val="0"/>
          <w:color w:val="auto"/>
        </w:rPr>
      </w:pPr>
      <w:r w:rsidRPr="00817244">
        <w:rPr>
          <w:i w:val="0"/>
          <w:color w:val="auto"/>
        </w:rPr>
        <w:t xml:space="preserve"> Costo del desarrollo</w:t>
      </w:r>
    </w:p>
    <w:p w:rsidR="005F71FE" w:rsidRPr="00817244" w:rsidRDefault="005F71FE" w:rsidP="00886029">
      <w:pPr>
        <w:pStyle w:val="PSI-ComentarioVieta"/>
        <w:rPr>
          <w:i w:val="0"/>
          <w:color w:val="auto"/>
        </w:rPr>
      </w:pPr>
      <w:r w:rsidRPr="00817244">
        <w:rPr>
          <w:i w:val="0"/>
          <w:color w:val="auto"/>
        </w:rPr>
        <w:t>Costo del soporte</w:t>
      </w:r>
    </w:p>
    <w:p w:rsidR="005F71FE" w:rsidRPr="00817244" w:rsidRDefault="005F71FE" w:rsidP="00886029">
      <w:pPr>
        <w:pStyle w:val="PSI-ComentarioVieta"/>
        <w:rPr>
          <w:i w:val="0"/>
          <w:color w:val="auto"/>
        </w:rPr>
      </w:pPr>
      <w:r w:rsidRPr="00817244">
        <w:rPr>
          <w:i w:val="0"/>
          <w:color w:val="auto"/>
        </w:rPr>
        <w:t>Horas trabajadas</w:t>
      </w:r>
    </w:p>
    <w:p w:rsidR="005F71FE" w:rsidRPr="00817244" w:rsidRDefault="005F71FE" w:rsidP="00886029">
      <w:pPr>
        <w:pStyle w:val="PSI-ComentarioVieta"/>
        <w:rPr>
          <w:i w:val="0"/>
          <w:color w:val="auto"/>
        </w:rPr>
      </w:pPr>
      <w:r w:rsidRPr="00817244">
        <w:rPr>
          <w:i w:val="0"/>
          <w:color w:val="auto"/>
        </w:rPr>
        <w:t>Tiempo (calendario) transcurrido</w:t>
      </w:r>
    </w:p>
    <w:p w:rsidR="005F71FE" w:rsidRPr="00817244" w:rsidRDefault="001C61A8" w:rsidP="00886029">
      <w:pPr>
        <w:pStyle w:val="PSI-ComentarioVieta"/>
        <w:rPr>
          <w:i w:val="0"/>
          <w:color w:val="auto"/>
        </w:rPr>
      </w:pPr>
      <w:r w:rsidRPr="00817244">
        <w:rPr>
          <w:i w:val="0"/>
          <w:color w:val="auto"/>
        </w:rPr>
        <w:t>Distribución</w:t>
      </w:r>
      <w:r w:rsidR="005F71FE" w:rsidRPr="00817244">
        <w:rPr>
          <w:i w:val="0"/>
          <w:color w:val="auto"/>
        </w:rPr>
        <w:t xml:space="preserve"> del esfuerzo por fase</w:t>
      </w:r>
    </w:p>
    <w:p w:rsidR="00DD04BC" w:rsidRPr="00817244" w:rsidRDefault="00DD04BC" w:rsidP="00886029">
      <w:pPr>
        <w:pStyle w:val="PSI-ComentarioVieta"/>
        <w:rPr>
          <w:i w:val="0"/>
          <w:color w:val="auto"/>
        </w:rPr>
      </w:pPr>
      <w:r w:rsidRPr="00817244">
        <w:rPr>
          <w:i w:val="0"/>
          <w:color w:val="auto"/>
        </w:rPr>
        <w:t>Cambios sobre requerimientos durante el desarrollo</w:t>
      </w:r>
    </w:p>
    <w:p w:rsidR="00DD04BC" w:rsidRPr="00817244" w:rsidRDefault="00DD04BC" w:rsidP="00886029">
      <w:pPr>
        <w:pStyle w:val="PSI-ComentarioVieta"/>
        <w:rPr>
          <w:i w:val="0"/>
          <w:color w:val="auto"/>
        </w:rPr>
      </w:pPr>
      <w:r w:rsidRPr="00817244">
        <w:rPr>
          <w:i w:val="0"/>
          <w:color w:val="auto"/>
        </w:rPr>
        <w:t>Cambio sobre requerimientos en operación</w:t>
      </w:r>
    </w:p>
    <w:p w:rsidR="00DD04BC" w:rsidRPr="00817244" w:rsidRDefault="00DD04BC" w:rsidP="00886029">
      <w:pPr>
        <w:pStyle w:val="PSI-ComentarioVieta"/>
        <w:rPr>
          <w:i w:val="0"/>
          <w:color w:val="auto"/>
        </w:rPr>
      </w:pPr>
      <w:r w:rsidRPr="00817244">
        <w:rPr>
          <w:i w:val="0"/>
          <w:color w:val="auto"/>
        </w:rPr>
        <w:t>Origen de los cambios sobre requerimientos</w:t>
      </w:r>
    </w:p>
    <w:p w:rsidR="00DD04BC" w:rsidRPr="00817244" w:rsidRDefault="00DD04BC" w:rsidP="00886029">
      <w:pPr>
        <w:pStyle w:val="PSI-ComentarioVieta"/>
        <w:rPr>
          <w:i w:val="0"/>
          <w:color w:val="auto"/>
        </w:rPr>
      </w:pPr>
      <w:r w:rsidRPr="00817244">
        <w:rPr>
          <w:i w:val="0"/>
          <w:color w:val="auto"/>
        </w:rPr>
        <w:t>Cronograma Vs Estimado</w:t>
      </w:r>
    </w:p>
    <w:p w:rsidR="00DD04BC" w:rsidRPr="00817244" w:rsidRDefault="00DD04BC" w:rsidP="00886029">
      <w:pPr>
        <w:pStyle w:val="PSI-ComentarioVieta"/>
        <w:rPr>
          <w:i w:val="0"/>
          <w:color w:val="auto"/>
        </w:rPr>
      </w:pPr>
      <w:r w:rsidRPr="00817244">
        <w:rPr>
          <w:i w:val="0"/>
          <w:color w:val="auto"/>
        </w:rPr>
        <w:t>Costo sobre valor agregado</w:t>
      </w:r>
    </w:p>
    <w:p w:rsidR="00DD04BC" w:rsidRPr="00817244" w:rsidRDefault="00DD04BC" w:rsidP="00886029">
      <w:pPr>
        <w:pStyle w:val="PSI-ComentarioVieta"/>
        <w:rPr>
          <w:i w:val="0"/>
          <w:color w:val="auto"/>
        </w:rPr>
      </w:pPr>
      <w:r w:rsidRPr="00817244">
        <w:rPr>
          <w:i w:val="0"/>
          <w:color w:val="auto"/>
        </w:rPr>
        <w:t>Porcentaje de requerimientos implementados por unidad de tiempo</w:t>
      </w:r>
    </w:p>
    <w:p w:rsidR="005F71FE" w:rsidRPr="00817244" w:rsidRDefault="005F71FE" w:rsidP="001035D1">
      <w:pPr>
        <w:pStyle w:val="PSI-ComentarioVieta"/>
        <w:numPr>
          <w:ilvl w:val="0"/>
          <w:numId w:val="0"/>
        </w:numPr>
        <w:ind w:left="1072"/>
        <w:rPr>
          <w:i w:val="0"/>
          <w:color w:val="auto"/>
        </w:rPr>
      </w:pPr>
    </w:p>
    <w:p w:rsidR="004B64D4" w:rsidRPr="00817244" w:rsidRDefault="007D0783" w:rsidP="004B64D4">
      <w:pPr>
        <w:pStyle w:val="PSI-Ttulo2"/>
        <w:rPr>
          <w:color w:val="auto"/>
        </w:rPr>
      </w:pPr>
      <w:r w:rsidRPr="00817244">
        <w:rPr>
          <w:color w:val="auto"/>
        </w:rPr>
        <w:br w:type="page"/>
      </w:r>
      <w:bookmarkStart w:id="68" w:name="_Toc259524504"/>
      <w:r w:rsidR="004B64D4" w:rsidRPr="00817244">
        <w:rPr>
          <w:color w:val="auto"/>
        </w:rPr>
        <w:lastRenderedPageBreak/>
        <w:t>Métricas de producto</w:t>
      </w:r>
      <w:bookmarkEnd w:id="68"/>
    </w:p>
    <w:p w:rsidR="007D0783" w:rsidRPr="00817244" w:rsidRDefault="007D0783" w:rsidP="004B64D4">
      <w:pPr>
        <w:pStyle w:val="PSI-Ttulo2"/>
        <w:rPr>
          <w:color w:val="auto"/>
        </w:rPr>
      </w:pPr>
    </w:p>
    <w:p w:rsidR="004B64D4" w:rsidRPr="00817244" w:rsidRDefault="004B64D4" w:rsidP="00886029">
      <w:pPr>
        <w:pStyle w:val="PSI-ComentarioVieta"/>
        <w:rPr>
          <w:i w:val="0"/>
          <w:color w:val="auto"/>
        </w:rPr>
      </w:pPr>
      <w:r w:rsidRPr="00817244">
        <w:rPr>
          <w:i w:val="0"/>
          <w:color w:val="auto"/>
        </w:rPr>
        <w:t>Se centran en las características del software y no en cómo fue producido.</w:t>
      </w:r>
    </w:p>
    <w:p w:rsidR="004B64D4" w:rsidRPr="00817244" w:rsidRDefault="004B64D4" w:rsidP="00886029">
      <w:pPr>
        <w:pStyle w:val="PSI-ComentarioVieta"/>
        <w:rPr>
          <w:i w:val="0"/>
          <w:color w:val="auto"/>
        </w:rPr>
      </w:pPr>
      <w:r w:rsidRPr="00817244">
        <w:rPr>
          <w:i w:val="0"/>
          <w:color w:val="auto"/>
        </w:rPr>
        <w:t>También son productos los artefactos, documentos, modelos, y componentes que conforman el software.</w:t>
      </w:r>
    </w:p>
    <w:p w:rsidR="004B64D4" w:rsidRPr="00817244" w:rsidRDefault="004B64D4" w:rsidP="00886029">
      <w:pPr>
        <w:pStyle w:val="PSI-ComentarioVieta"/>
        <w:rPr>
          <w:i w:val="0"/>
          <w:color w:val="auto"/>
        </w:rPr>
      </w:pPr>
      <w:r w:rsidRPr="00817244">
        <w:rPr>
          <w:i w:val="0"/>
          <w:color w:val="auto"/>
        </w:rPr>
        <w:t>Se miden cosas como el tamaño, la calidad, la totalidad, la volatilidad, y el esfuerzo</w:t>
      </w:r>
    </w:p>
    <w:p w:rsidR="00DD04BC" w:rsidRPr="00817244" w:rsidRDefault="00DD04BC" w:rsidP="00886029">
      <w:pPr>
        <w:pStyle w:val="PSI-Comentario"/>
        <w:rPr>
          <w:i w:val="0"/>
          <w:color w:val="auto"/>
        </w:rPr>
      </w:pPr>
      <w:r w:rsidRPr="00817244">
        <w:rPr>
          <w:i w:val="0"/>
          <w:color w:val="auto"/>
        </w:rPr>
        <w:t>Para  este proyecto se trabajará con las siguientes métricas del producto</w:t>
      </w:r>
      <w:r w:rsidR="00EB5F47" w:rsidRPr="00817244">
        <w:rPr>
          <w:i w:val="0"/>
          <w:color w:val="auto"/>
        </w:rPr>
        <w:t>:</w:t>
      </w:r>
    </w:p>
    <w:p w:rsidR="00DD04BC" w:rsidRPr="00817244" w:rsidRDefault="00DD04BC" w:rsidP="00886029">
      <w:pPr>
        <w:pStyle w:val="PSI-ComentarioVieta"/>
        <w:rPr>
          <w:i w:val="0"/>
          <w:color w:val="auto"/>
        </w:rPr>
      </w:pPr>
      <w:r w:rsidRPr="00817244">
        <w:rPr>
          <w:i w:val="0"/>
          <w:color w:val="auto"/>
        </w:rPr>
        <w:t>Puntos de Caso de Uso</w:t>
      </w:r>
    </w:p>
    <w:p w:rsidR="00DD04BC" w:rsidRPr="00817244" w:rsidRDefault="00DD04BC" w:rsidP="00886029">
      <w:pPr>
        <w:pStyle w:val="PSI-ComentarioVieta"/>
        <w:rPr>
          <w:i w:val="0"/>
          <w:color w:val="auto"/>
        </w:rPr>
      </w:pPr>
      <w:r w:rsidRPr="00817244">
        <w:rPr>
          <w:i w:val="0"/>
          <w:color w:val="auto"/>
        </w:rPr>
        <w:t>Puntos de función</w:t>
      </w:r>
    </w:p>
    <w:p w:rsidR="00DD04BC" w:rsidRPr="00817244" w:rsidRDefault="00DD04BC" w:rsidP="00886029">
      <w:pPr>
        <w:pStyle w:val="PSI-ComentarioVieta"/>
        <w:rPr>
          <w:i w:val="0"/>
          <w:color w:val="auto"/>
        </w:rPr>
      </w:pPr>
      <w:r w:rsidRPr="00817244">
        <w:rPr>
          <w:i w:val="0"/>
          <w:color w:val="auto"/>
        </w:rPr>
        <w:t xml:space="preserve"> Complejidad de diseño (acoplamiento)</w:t>
      </w:r>
    </w:p>
    <w:p w:rsidR="00DD04BC" w:rsidRPr="00817244" w:rsidRDefault="00DD04BC" w:rsidP="00886029">
      <w:pPr>
        <w:pStyle w:val="PSI-ComentarioVieta"/>
        <w:rPr>
          <w:i w:val="0"/>
          <w:color w:val="auto"/>
        </w:rPr>
      </w:pPr>
      <w:r w:rsidRPr="00817244">
        <w:rPr>
          <w:i w:val="0"/>
          <w:color w:val="auto"/>
        </w:rPr>
        <w:t xml:space="preserve">Complejidad de código </w:t>
      </w:r>
    </w:p>
    <w:p w:rsidR="00DD04BC" w:rsidRPr="00817244" w:rsidRDefault="00DD04BC" w:rsidP="00886029">
      <w:pPr>
        <w:pStyle w:val="PSI-ComentarioVieta"/>
        <w:rPr>
          <w:i w:val="0"/>
          <w:color w:val="auto"/>
        </w:rPr>
      </w:pPr>
      <w:r w:rsidRPr="00817244">
        <w:rPr>
          <w:i w:val="0"/>
          <w:color w:val="auto"/>
        </w:rPr>
        <w:t>Métodos por clase</w:t>
      </w:r>
    </w:p>
    <w:p w:rsidR="00DD04BC" w:rsidRPr="00817244" w:rsidRDefault="00DD04BC" w:rsidP="00886029">
      <w:pPr>
        <w:pStyle w:val="PSI-ComentarioVieta"/>
        <w:rPr>
          <w:i w:val="0"/>
          <w:color w:val="auto"/>
        </w:rPr>
      </w:pPr>
      <w:r w:rsidRPr="00817244">
        <w:rPr>
          <w:i w:val="0"/>
          <w:color w:val="auto"/>
        </w:rPr>
        <w:t>Profundidad y ancho de jerarquías</w:t>
      </w:r>
    </w:p>
    <w:p w:rsidR="00DD04BC" w:rsidRPr="00817244" w:rsidRDefault="00DD04BC" w:rsidP="00886029">
      <w:pPr>
        <w:pStyle w:val="PSI-ComentarioVieta"/>
        <w:rPr>
          <w:i w:val="0"/>
          <w:color w:val="auto"/>
        </w:rPr>
      </w:pPr>
      <w:r w:rsidRPr="00817244">
        <w:rPr>
          <w:i w:val="0"/>
          <w:color w:val="auto"/>
        </w:rPr>
        <w:t>Cantidad de objetos y cantidad de relaciones de colaboración diferentes</w:t>
      </w:r>
    </w:p>
    <w:p w:rsidR="00DD04BC" w:rsidRPr="00817244" w:rsidRDefault="00DD04BC" w:rsidP="00886029">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D04BC" w:rsidRPr="00817244" w:rsidRDefault="00DD04BC" w:rsidP="00886029">
      <w:pPr>
        <w:pStyle w:val="PSI-ComentarioVieta"/>
        <w:rPr>
          <w:i w:val="0"/>
          <w:color w:val="auto"/>
        </w:rPr>
      </w:pPr>
      <w:r w:rsidRPr="00817244">
        <w:rPr>
          <w:i w:val="0"/>
          <w:color w:val="auto"/>
        </w:rPr>
        <w:t xml:space="preserve">Complejidad de despliegue </w:t>
      </w:r>
    </w:p>
    <w:p w:rsidR="00DD04BC" w:rsidRPr="00817244" w:rsidRDefault="00DD04BC" w:rsidP="00886029">
      <w:pPr>
        <w:pStyle w:val="PSI-ComentarioVieta"/>
        <w:rPr>
          <w:i w:val="0"/>
          <w:color w:val="auto"/>
        </w:rPr>
      </w:pPr>
      <w:r w:rsidRPr="00817244">
        <w:rPr>
          <w:i w:val="0"/>
          <w:color w:val="auto"/>
        </w:rPr>
        <w:t>Densidad de defectos</w:t>
      </w:r>
    </w:p>
    <w:p w:rsidR="00DD04BC" w:rsidRPr="00817244" w:rsidRDefault="00DD04BC" w:rsidP="00886029">
      <w:pPr>
        <w:pStyle w:val="PSI-ComentarioVieta"/>
        <w:rPr>
          <w:i w:val="0"/>
          <w:color w:val="auto"/>
        </w:rPr>
      </w:pPr>
      <w:r w:rsidRPr="00817244">
        <w:rPr>
          <w:i w:val="0"/>
          <w:color w:val="auto"/>
        </w:rPr>
        <w:t>Tipo y origen de defectos</w:t>
      </w:r>
    </w:p>
    <w:p w:rsidR="00DD04BC" w:rsidRPr="00817244" w:rsidRDefault="00DD04BC" w:rsidP="00886029">
      <w:pPr>
        <w:pStyle w:val="PSI-ComentarioVieta"/>
        <w:rPr>
          <w:i w:val="0"/>
          <w:color w:val="auto"/>
        </w:rPr>
      </w:pPr>
      <w:r w:rsidRPr="00817244">
        <w:rPr>
          <w:i w:val="0"/>
          <w:color w:val="auto"/>
        </w:rPr>
        <w:t>Cantidad de problemas reportados</w:t>
      </w:r>
    </w:p>
    <w:p w:rsidR="00DD04BC" w:rsidRPr="00817244" w:rsidRDefault="00DD04BC" w:rsidP="00886029">
      <w:pPr>
        <w:pStyle w:val="PSI-ComentarioVieta"/>
        <w:rPr>
          <w:i w:val="0"/>
          <w:color w:val="auto"/>
        </w:rPr>
      </w:pPr>
      <w:r w:rsidRPr="00817244">
        <w:rPr>
          <w:i w:val="0"/>
          <w:color w:val="auto"/>
        </w:rPr>
        <w:t>Tiempo transcurrido entre fallas</w:t>
      </w:r>
    </w:p>
    <w:p w:rsidR="00DD04BC" w:rsidRPr="00817244" w:rsidRDefault="00DD04BC" w:rsidP="00886029">
      <w:pPr>
        <w:pStyle w:val="PSI-ComentarioVieta"/>
        <w:rPr>
          <w:i w:val="0"/>
          <w:color w:val="auto"/>
        </w:rPr>
      </w:pPr>
      <w:r w:rsidRPr="00817244">
        <w:rPr>
          <w:i w:val="0"/>
          <w:color w:val="auto"/>
        </w:rPr>
        <w:t>Tiempo esperado para la siguiente falla</w:t>
      </w:r>
    </w:p>
    <w:p w:rsidR="00DD04BC" w:rsidRPr="00817244" w:rsidRDefault="00DD04BC" w:rsidP="00886029">
      <w:pPr>
        <w:pStyle w:val="PSI-ComentarioVieta"/>
        <w:rPr>
          <w:i w:val="0"/>
          <w:color w:val="auto"/>
        </w:rPr>
      </w:pPr>
      <w:r w:rsidRPr="00817244">
        <w:rPr>
          <w:i w:val="0"/>
          <w:color w:val="auto"/>
        </w:rPr>
        <w:t>Tiempo requerido para reparar</w:t>
      </w:r>
    </w:p>
    <w:p w:rsidR="00DD04BC" w:rsidRPr="00817244" w:rsidRDefault="00DD04BC" w:rsidP="00886029">
      <w:pPr>
        <w:pStyle w:val="PSI-ComentarioVieta"/>
        <w:rPr>
          <w:i w:val="0"/>
          <w:color w:val="auto"/>
        </w:rPr>
      </w:pPr>
      <w:r w:rsidRPr="00817244">
        <w:rPr>
          <w:i w:val="0"/>
          <w:color w:val="auto"/>
        </w:rPr>
        <w:t>SLOC</w:t>
      </w:r>
    </w:p>
    <w:p w:rsidR="00DD04BC" w:rsidRPr="00817244" w:rsidRDefault="00DD04BC" w:rsidP="00886029">
      <w:pPr>
        <w:pStyle w:val="PSI-ComentarioVieta"/>
        <w:rPr>
          <w:i w:val="0"/>
          <w:color w:val="auto"/>
        </w:rPr>
      </w:pPr>
      <w:r w:rsidRPr="00817244">
        <w:rPr>
          <w:i w:val="0"/>
          <w:color w:val="auto"/>
        </w:rPr>
        <w:t xml:space="preserve">Facilidad de aprendizaje de uso </w:t>
      </w:r>
    </w:p>
    <w:p w:rsidR="007D0783" w:rsidRPr="00817244" w:rsidRDefault="007D0783" w:rsidP="00886029">
      <w:pPr>
        <w:pStyle w:val="PSI-ComentarioVieta"/>
        <w:rPr>
          <w:i w:val="0"/>
          <w:color w:val="auto"/>
        </w:rPr>
      </w:pPr>
    </w:p>
    <w:p w:rsidR="00F341E4" w:rsidRPr="00817244" w:rsidRDefault="00F341E4" w:rsidP="00686C07">
      <w:pPr>
        <w:pStyle w:val="PSI-Ttulo2"/>
        <w:rPr>
          <w:color w:val="auto"/>
        </w:rPr>
      </w:pPr>
      <w:bookmarkStart w:id="69" w:name="_Toc259524505"/>
      <w:r w:rsidRPr="00817244">
        <w:rPr>
          <w:color w:val="auto"/>
        </w:rPr>
        <w:t>Estándar de documentación</w:t>
      </w:r>
      <w:bookmarkEnd w:id="65"/>
      <w:bookmarkEnd w:id="69"/>
    </w:p>
    <w:p w:rsidR="00F341E4" w:rsidRPr="00817244" w:rsidRDefault="00F341E4" w:rsidP="00886029">
      <w:pPr>
        <w:pStyle w:val="PSI-Comentario"/>
        <w:rPr>
          <w:i w:val="0"/>
          <w:color w:val="auto"/>
        </w:rPr>
      </w:pPr>
      <w:r w:rsidRPr="00817244">
        <w:rPr>
          <w:i w:val="0"/>
          <w:color w:val="auto"/>
        </w:rPr>
        <w:t>Como estándares de documentación se definirán dos documentos:</w:t>
      </w:r>
    </w:p>
    <w:p w:rsidR="00F341E4" w:rsidRPr="00817244" w:rsidRDefault="00F341E4" w:rsidP="00886029">
      <w:pPr>
        <w:pStyle w:val="PSI-ComentarioVieta"/>
        <w:rPr>
          <w:i w:val="0"/>
          <w:color w:val="auto"/>
        </w:rPr>
      </w:pPr>
      <w:r w:rsidRPr="00817244">
        <w:rPr>
          <w:i w:val="0"/>
          <w:color w:val="auto"/>
        </w:rPr>
        <w:t>Est</w:t>
      </w:r>
      <w:r w:rsidR="00EB5F47" w:rsidRPr="00817244">
        <w:rPr>
          <w:i w:val="0"/>
          <w:color w:val="auto"/>
        </w:rPr>
        <w:t xml:space="preserve">ándar de documentación técnica </w:t>
      </w:r>
    </w:p>
    <w:p w:rsidR="00F341E4" w:rsidRPr="00817244" w:rsidRDefault="00F341E4" w:rsidP="00886029">
      <w:pPr>
        <w:pStyle w:val="PSI-ComentarioVieta"/>
        <w:rPr>
          <w:i w:val="0"/>
          <w:color w:val="auto"/>
        </w:rPr>
      </w:pPr>
      <w:r w:rsidRPr="00817244">
        <w:rPr>
          <w:i w:val="0"/>
          <w:color w:val="auto"/>
        </w:rPr>
        <w:t>Estándar de documentación de usuario.</w:t>
      </w:r>
    </w:p>
    <w:p w:rsidR="00F341E4" w:rsidRPr="00817244" w:rsidRDefault="00F341E4" w:rsidP="00F341E4">
      <w:pPr>
        <w:pStyle w:val="MNormal"/>
        <w:ind w:left="708"/>
      </w:pPr>
    </w:p>
    <w:p w:rsidR="001035D1" w:rsidRPr="00817244" w:rsidRDefault="001035D1" w:rsidP="00F341E4">
      <w:pPr>
        <w:pStyle w:val="MNormal"/>
        <w:ind w:left="708"/>
      </w:pPr>
    </w:p>
    <w:p w:rsidR="001035D1" w:rsidRPr="00817244" w:rsidRDefault="001035D1" w:rsidP="00F341E4">
      <w:pPr>
        <w:pStyle w:val="MNormal"/>
        <w:ind w:left="708"/>
      </w:pPr>
    </w:p>
    <w:p w:rsidR="001035D1" w:rsidRPr="00817244" w:rsidRDefault="001035D1" w:rsidP="00F341E4">
      <w:pPr>
        <w:pStyle w:val="MNormal"/>
        <w:ind w:left="708"/>
      </w:pPr>
    </w:p>
    <w:p w:rsidR="00F341E4" w:rsidRPr="00817244" w:rsidRDefault="00F341E4" w:rsidP="00886029">
      <w:pPr>
        <w:pStyle w:val="PSI-Comentario"/>
        <w:rPr>
          <w:i w:val="0"/>
          <w:color w:val="auto"/>
        </w:rPr>
      </w:pPr>
      <w:r w:rsidRPr="00817244">
        <w:rPr>
          <w:i w:val="0"/>
          <w:color w:val="auto"/>
        </w:rPr>
        <w:lastRenderedPageBreak/>
        <w:t>La documentación técnica del producto debe:</w:t>
      </w:r>
    </w:p>
    <w:p w:rsidR="00441463" w:rsidRPr="00817244" w:rsidRDefault="00441463" w:rsidP="00886029">
      <w:pPr>
        <w:pStyle w:val="PSI-Comentario"/>
        <w:rPr>
          <w:i w:val="0"/>
          <w:color w:val="auto"/>
        </w:rPr>
      </w:pPr>
    </w:p>
    <w:p w:rsidR="00F341E4" w:rsidRPr="00817244" w:rsidRDefault="00F341E4" w:rsidP="00886029">
      <w:pPr>
        <w:pStyle w:val="PSI-ComentarioVieta"/>
        <w:rPr>
          <w:i w:val="0"/>
          <w:color w:val="auto"/>
        </w:rPr>
      </w:pPr>
      <w:r w:rsidRPr="00817244">
        <w:rPr>
          <w:i w:val="0"/>
          <w:color w:val="auto"/>
        </w:rPr>
        <w:t>Ser adecuada para que un grupo independiente del de desarrollo pueda encarar el mantenimiento del producto.</w:t>
      </w:r>
    </w:p>
    <w:p w:rsidR="00F341E4" w:rsidRPr="00817244" w:rsidRDefault="00F341E4" w:rsidP="00886029">
      <w:pPr>
        <w:pStyle w:val="PSI-ComentarioVieta"/>
        <w:rPr>
          <w:i w:val="0"/>
          <w:color w:val="auto"/>
        </w:rPr>
      </w:pPr>
      <w:r w:rsidRPr="00817244">
        <w:rPr>
          <w:i w:val="0"/>
          <w:color w:val="auto"/>
        </w:rPr>
        <w:t>Incluir fuentes, Modelos de Casos de Uso, Objetos de diseño</w:t>
      </w:r>
      <w:r w:rsidR="00F97BA2" w:rsidRPr="00817244">
        <w:rPr>
          <w:i w:val="0"/>
          <w:color w:val="auto"/>
        </w:rPr>
        <w:t>.</w:t>
      </w:r>
    </w:p>
    <w:p w:rsidR="00F341E4" w:rsidRPr="00817244" w:rsidRDefault="00F341E4" w:rsidP="00F341E4">
      <w:pPr>
        <w:pStyle w:val="MNormal"/>
        <w:ind w:left="708"/>
      </w:pPr>
    </w:p>
    <w:p w:rsidR="00F341E4" w:rsidRPr="00817244" w:rsidRDefault="00F341E4" w:rsidP="00886029">
      <w:pPr>
        <w:pStyle w:val="PSI-Comentario"/>
        <w:rPr>
          <w:i w:val="0"/>
          <w:color w:val="auto"/>
        </w:rPr>
      </w:pPr>
      <w:r w:rsidRPr="00817244">
        <w:rPr>
          <w:i w:val="0"/>
          <w:color w:val="auto"/>
        </w:rPr>
        <w:t>Para la escritura de documentos se han definido plantillas para ser utilizadas en la elaboración de entregables.</w:t>
      </w:r>
    </w:p>
    <w:p w:rsidR="00F341E4" w:rsidRPr="00817244" w:rsidRDefault="00F341E4" w:rsidP="00886029">
      <w:pPr>
        <w:pStyle w:val="PSI-Comentario"/>
        <w:rPr>
          <w:i w:val="0"/>
          <w:color w:val="auto"/>
        </w:rPr>
      </w:pPr>
      <w:r w:rsidRPr="00817244">
        <w:rPr>
          <w:i w:val="0"/>
          <w:color w:val="auto"/>
        </w:rPr>
        <w:t>En estas plantillas se definen:</w:t>
      </w:r>
    </w:p>
    <w:p w:rsidR="00441463" w:rsidRPr="00817244" w:rsidRDefault="00441463" w:rsidP="00886029">
      <w:pPr>
        <w:pStyle w:val="PSI-Comentario"/>
        <w:rPr>
          <w:i w:val="0"/>
          <w:color w:val="auto"/>
        </w:rPr>
      </w:pPr>
    </w:p>
    <w:p w:rsidR="00F341E4" w:rsidRPr="00817244" w:rsidRDefault="00F97BA2" w:rsidP="00886029">
      <w:pPr>
        <w:pStyle w:val="PSI-ComentarioVieta"/>
        <w:rPr>
          <w:i w:val="0"/>
          <w:color w:val="auto"/>
        </w:rPr>
      </w:pPr>
      <w:r w:rsidRPr="00817244">
        <w:rPr>
          <w:i w:val="0"/>
          <w:color w:val="auto"/>
        </w:rPr>
        <w:t>E</w:t>
      </w:r>
      <w:r w:rsidR="00F341E4" w:rsidRPr="00817244">
        <w:rPr>
          <w:i w:val="0"/>
          <w:color w:val="auto"/>
        </w:rPr>
        <w:t>ncabezado y pie de página.</w:t>
      </w:r>
    </w:p>
    <w:p w:rsidR="00F341E4" w:rsidRPr="00817244" w:rsidRDefault="00F97BA2" w:rsidP="00886029">
      <w:pPr>
        <w:pStyle w:val="PSI-ComentarioVieta"/>
        <w:rPr>
          <w:i w:val="0"/>
          <w:color w:val="auto"/>
        </w:rPr>
      </w:pPr>
      <w:r w:rsidRPr="00817244">
        <w:rPr>
          <w:i w:val="0"/>
          <w:color w:val="auto"/>
        </w:rPr>
        <w:t>F</w:t>
      </w:r>
      <w:r w:rsidR="00F341E4" w:rsidRPr="00817244">
        <w:rPr>
          <w:i w:val="0"/>
          <w:color w:val="auto"/>
        </w:rPr>
        <w:t>uente y tamaño de fuente para estilo normal</w:t>
      </w:r>
      <w:r w:rsidRPr="00817244">
        <w:rPr>
          <w:i w:val="0"/>
          <w:color w:val="auto"/>
        </w:rPr>
        <w:t>.</w:t>
      </w:r>
    </w:p>
    <w:p w:rsidR="00F341E4" w:rsidRPr="00817244" w:rsidRDefault="00F97BA2" w:rsidP="00886029">
      <w:pPr>
        <w:pStyle w:val="PSI-ComentarioVieta"/>
        <w:rPr>
          <w:i w:val="0"/>
          <w:color w:val="auto"/>
        </w:rPr>
      </w:pPr>
      <w:r w:rsidRPr="00817244">
        <w:rPr>
          <w:i w:val="0"/>
          <w:color w:val="auto"/>
        </w:rPr>
        <w:t>F</w:t>
      </w:r>
      <w:r w:rsidR="00F341E4" w:rsidRPr="00817244">
        <w:rPr>
          <w:i w:val="0"/>
          <w:color w:val="auto"/>
        </w:rPr>
        <w:t>uente y tamaño de fuente para los títulos a utilizar</w:t>
      </w:r>
      <w:r w:rsidRPr="00817244">
        <w:rPr>
          <w:i w:val="0"/>
          <w:color w:val="auto"/>
        </w:rPr>
        <w:t>.</w:t>
      </w:r>
    </w:p>
    <w:p w:rsidR="00F341E4" w:rsidRPr="00817244" w:rsidRDefault="00F97BA2" w:rsidP="00886029">
      <w:pPr>
        <w:pStyle w:val="PSI-ComentarioVieta"/>
        <w:rPr>
          <w:i w:val="0"/>
          <w:color w:val="auto"/>
        </w:rPr>
      </w:pPr>
      <w:r w:rsidRPr="00817244">
        <w:rPr>
          <w:i w:val="0"/>
          <w:color w:val="auto"/>
        </w:rPr>
        <w:t>D</w:t>
      </w:r>
      <w:r w:rsidR="00F341E4" w:rsidRPr="00817244">
        <w:rPr>
          <w:i w:val="0"/>
          <w:color w:val="auto"/>
        </w:rPr>
        <w:t>atos mínimos que se deben incluir: fecha, versión y responsables.</w:t>
      </w:r>
    </w:p>
    <w:p w:rsidR="00F97BA2" w:rsidRPr="00817244" w:rsidRDefault="00F97BA2" w:rsidP="007D0783">
      <w:pPr>
        <w:pStyle w:val="PSI-Normal"/>
      </w:pPr>
    </w:p>
    <w:p w:rsidR="00F341E4" w:rsidRPr="00817244" w:rsidRDefault="00F341E4" w:rsidP="00F341E4">
      <w:pPr>
        <w:pStyle w:val="PSI-Ttulo2"/>
        <w:rPr>
          <w:color w:val="auto"/>
        </w:rPr>
      </w:pPr>
      <w:bookmarkStart w:id="70" w:name="_Toc21938358"/>
      <w:bookmarkStart w:id="71" w:name="_Toc259524506"/>
      <w:r w:rsidRPr="00817244">
        <w:rPr>
          <w:color w:val="auto"/>
        </w:rPr>
        <w:t>Estándar de verificación y prácticas</w:t>
      </w:r>
      <w:bookmarkEnd w:id="70"/>
      <w:bookmarkEnd w:id="71"/>
    </w:p>
    <w:p w:rsidR="00F341E4" w:rsidRPr="00817244" w:rsidRDefault="00F341E4" w:rsidP="00886029">
      <w:pPr>
        <w:pStyle w:val="PSI-Comentario"/>
        <w:rPr>
          <w:i w:val="0"/>
          <w:color w:val="auto"/>
        </w:rPr>
      </w:pPr>
      <w:r w:rsidRPr="00817244">
        <w:rPr>
          <w:i w:val="0"/>
          <w:color w:val="auto"/>
        </w:rPr>
        <w:t>Se utilizan las prácticas definidas en el Plan de Verificación y Validación.</w:t>
      </w:r>
    </w:p>
    <w:p w:rsidR="000B62B5" w:rsidRPr="00817244" w:rsidRDefault="00F341E4" w:rsidP="001035D1">
      <w:pPr>
        <w:pStyle w:val="PSI-Comentario"/>
        <w:rPr>
          <w:i w:val="0"/>
          <w:color w:val="auto"/>
        </w:rPr>
      </w:pPr>
      <w:r w:rsidRPr="00817244">
        <w:rPr>
          <w:i w:val="0"/>
          <w:color w:val="auto"/>
        </w:rPr>
        <w:t>Como estándar se utiliza el documento de:</w:t>
      </w:r>
      <w:r w:rsidRPr="00817244">
        <w:rPr>
          <w:b/>
          <w:i w:val="0"/>
          <w:color w:val="auto"/>
        </w:rPr>
        <w:t xml:space="preserve"> </w:t>
      </w:r>
      <w:r w:rsidR="001001E1" w:rsidRPr="00817244">
        <w:rPr>
          <w:i w:val="0"/>
          <w:color w:val="auto"/>
        </w:rPr>
        <w:fldChar w:fldCharType="begin"/>
      </w:r>
      <w:r w:rsidR="00E87F20" w:rsidRPr="00817244">
        <w:rPr>
          <w:i w:val="0"/>
          <w:color w:val="auto"/>
        </w:rPr>
        <w:instrText xml:space="preserve"> INCLUDEPICTURE "H:\\psi\\metodologia\\images\\cnvbull2.gif" \* MERGEFORMAT \d </w:instrText>
      </w:r>
      <w:r w:rsidR="001001E1"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72" w:name="_Toc21938359"/>
    </w:p>
    <w:p w:rsidR="00F341E4" w:rsidRPr="00817244" w:rsidRDefault="00F341E4" w:rsidP="00F341E4">
      <w:pPr>
        <w:pStyle w:val="PSI-Ttulo2"/>
        <w:rPr>
          <w:color w:val="auto"/>
        </w:rPr>
      </w:pPr>
      <w:bookmarkStart w:id="73" w:name="_Toc259524507"/>
      <w:r w:rsidRPr="00817244">
        <w:rPr>
          <w:color w:val="auto"/>
        </w:rPr>
        <w:t>Otros Estándares</w:t>
      </w:r>
      <w:bookmarkEnd w:id="72"/>
      <w:bookmarkEnd w:id="73"/>
    </w:p>
    <w:p w:rsidR="00F341E4" w:rsidRPr="00817244" w:rsidRDefault="00F341E4" w:rsidP="00886029">
      <w:pPr>
        <w:pStyle w:val="PSI-Comentario"/>
        <w:rPr>
          <w:i w:val="0"/>
          <w:color w:val="auto"/>
        </w:rPr>
      </w:pPr>
      <w:r w:rsidRPr="00817244">
        <w:rPr>
          <w:i w:val="0"/>
          <w:color w:val="auto"/>
        </w:rPr>
        <w:t>En esta sección se deberán definir otros estándares a utilizar</w:t>
      </w:r>
      <w:r w:rsidR="001035D1" w:rsidRPr="00817244">
        <w:rPr>
          <w:i w:val="0"/>
          <w:color w:val="auto"/>
        </w:rPr>
        <w:t>.</w:t>
      </w:r>
    </w:p>
    <w:p w:rsidR="00F341E4" w:rsidRPr="00817244" w:rsidRDefault="00F341E4" w:rsidP="00F341E4">
      <w:pPr>
        <w:pStyle w:val="MNormal"/>
        <w:rPr>
          <w:lang w:val="es-AR"/>
        </w:rPr>
      </w:pPr>
    </w:p>
    <w:p w:rsidR="000B62B5" w:rsidRPr="00817244" w:rsidRDefault="000B62B5" w:rsidP="00F341E4">
      <w:pPr>
        <w:pStyle w:val="MNormal"/>
        <w:rPr>
          <w:lang w:val="es-AR"/>
        </w:rPr>
      </w:pPr>
    </w:p>
    <w:p w:rsidR="00F341E4" w:rsidRPr="00817244" w:rsidRDefault="00F341E4" w:rsidP="00F341E4">
      <w:pPr>
        <w:pStyle w:val="PSI-Ttulo1"/>
        <w:rPr>
          <w:color w:val="auto"/>
        </w:rPr>
      </w:pPr>
      <w:bookmarkStart w:id="74" w:name="_Toc21938360"/>
      <w:bookmarkStart w:id="75" w:name="_Toc259524508"/>
      <w:r w:rsidRPr="00817244">
        <w:rPr>
          <w:color w:val="auto"/>
        </w:rPr>
        <w:t>Revisiones y auditorías</w:t>
      </w:r>
      <w:bookmarkEnd w:id="74"/>
      <w:bookmarkEnd w:id="75"/>
    </w:p>
    <w:p w:rsidR="00F341E4" w:rsidRPr="00817244" w:rsidRDefault="00F341E4" w:rsidP="00F341E4">
      <w:pPr>
        <w:pStyle w:val="PSI-Ttulo2"/>
        <w:rPr>
          <w:color w:val="auto"/>
        </w:rPr>
      </w:pPr>
      <w:bookmarkStart w:id="76" w:name="_Toc21938361"/>
      <w:bookmarkStart w:id="77" w:name="_Toc259524509"/>
      <w:r w:rsidRPr="00817244">
        <w:rPr>
          <w:color w:val="auto"/>
        </w:rPr>
        <w:t>Objetivo</w:t>
      </w:r>
      <w:bookmarkEnd w:id="76"/>
      <w:bookmarkEnd w:id="77"/>
    </w:p>
    <w:p w:rsidR="00F341E4" w:rsidRPr="00817244" w:rsidRDefault="00F341E4" w:rsidP="00886029">
      <w:pPr>
        <w:pStyle w:val="PSI-Comentario"/>
        <w:rPr>
          <w:i w:val="0"/>
          <w:color w:val="auto"/>
        </w:rPr>
      </w:pPr>
      <w:r w:rsidRPr="00817244">
        <w:rPr>
          <w:i w:val="0"/>
          <w:color w:val="auto"/>
        </w:rPr>
        <w:t>Definición de las revisiones y auditorías técnicas y de gestión que se realizarán.</w:t>
      </w:r>
    </w:p>
    <w:p w:rsidR="00F341E4" w:rsidRPr="00817244" w:rsidRDefault="00F341E4" w:rsidP="00886029">
      <w:pPr>
        <w:pStyle w:val="PSI-Comentario"/>
        <w:rPr>
          <w:i w:val="0"/>
          <w:color w:val="auto"/>
        </w:rPr>
      </w:pPr>
      <w:r w:rsidRPr="00817244">
        <w:rPr>
          <w:i w:val="0"/>
          <w:color w:val="auto"/>
        </w:rPr>
        <w:t>Especificación de cómo serán llevadas a cabo dichas revisiones y auditorías.</w:t>
      </w:r>
    </w:p>
    <w:p w:rsidR="000B62B5" w:rsidRPr="00817244" w:rsidRDefault="000B62B5" w:rsidP="007D0783">
      <w:pPr>
        <w:pStyle w:val="PSI-Normal"/>
      </w:pPr>
    </w:p>
    <w:p w:rsidR="00F341E4" w:rsidRPr="00817244" w:rsidRDefault="00F341E4" w:rsidP="00F341E4">
      <w:pPr>
        <w:pStyle w:val="PSI-Ttulo2"/>
        <w:rPr>
          <w:color w:val="auto"/>
        </w:rPr>
      </w:pPr>
      <w:bookmarkStart w:id="78" w:name="_Toc21938362"/>
      <w:bookmarkStart w:id="79" w:name="_Toc259524510"/>
      <w:r w:rsidRPr="00817244">
        <w:rPr>
          <w:color w:val="auto"/>
        </w:rPr>
        <w:t>Requerimientos mínimos</w:t>
      </w:r>
      <w:bookmarkEnd w:id="78"/>
      <w:bookmarkEnd w:id="79"/>
    </w:p>
    <w:p w:rsidR="00F341E4" w:rsidRPr="00817244" w:rsidRDefault="001035D1" w:rsidP="00886029">
      <w:pPr>
        <w:pStyle w:val="PSI-Comentario"/>
        <w:rPr>
          <w:i w:val="0"/>
          <w:color w:val="auto"/>
        </w:rPr>
      </w:pPr>
      <w:r w:rsidRPr="00817244">
        <w:rPr>
          <w:i w:val="0"/>
          <w:color w:val="auto"/>
        </w:rPr>
        <w:t>S</w:t>
      </w:r>
      <w:r w:rsidR="00F341E4" w:rsidRPr="00817244">
        <w:rPr>
          <w:i w:val="0"/>
          <w:color w:val="auto"/>
        </w:rPr>
        <w:t>e especifican las revisiones y auditorías que deben realizarse como mínimo, así como la agenda par</w:t>
      </w:r>
      <w:r w:rsidRPr="00817244">
        <w:rPr>
          <w:i w:val="0"/>
          <w:color w:val="auto"/>
        </w:rPr>
        <w:t>a la realización de las mismas.</w:t>
      </w:r>
    </w:p>
    <w:p w:rsidR="00F341E4" w:rsidRPr="00817244" w:rsidRDefault="00F341E4" w:rsidP="00470764">
      <w:pPr>
        <w:pStyle w:val="PSI-Ttulo3"/>
        <w:rPr>
          <w:color w:val="auto"/>
        </w:rPr>
      </w:pPr>
      <w:bookmarkStart w:id="80" w:name="_Toc21938363"/>
      <w:bookmarkStart w:id="81" w:name="_Toc259524511"/>
      <w:r w:rsidRPr="00817244">
        <w:rPr>
          <w:color w:val="auto"/>
        </w:rPr>
        <w:lastRenderedPageBreak/>
        <w:t>Revisión de requerimientos</w:t>
      </w:r>
      <w:bookmarkEnd w:id="80"/>
      <w:bookmarkEnd w:id="81"/>
    </w:p>
    <w:p w:rsidR="00F341E4" w:rsidRPr="00817244" w:rsidRDefault="00F341E4" w:rsidP="00886029">
      <w:pPr>
        <w:pStyle w:val="PSI-Comentario"/>
        <w:rPr>
          <w:i w:val="0"/>
          <w:color w:val="auto"/>
        </w:rPr>
      </w:pPr>
      <w:r w:rsidRPr="00817244">
        <w:rPr>
          <w:i w:val="0"/>
          <w:color w:val="auto"/>
        </w:rPr>
        <w:t xml:space="preserve">Esta revisión se realiza para asegurar que se </w:t>
      </w:r>
      <w:r w:rsidR="005264A0" w:rsidRPr="00817244">
        <w:rPr>
          <w:i w:val="0"/>
          <w:color w:val="auto"/>
        </w:rPr>
        <w:t xml:space="preserve">ha </w:t>
      </w:r>
      <w:r w:rsidRPr="00817244">
        <w:rPr>
          <w:i w:val="0"/>
          <w:color w:val="auto"/>
        </w:rPr>
        <w:t>cumpli</w:t>
      </w:r>
      <w:r w:rsidR="005264A0" w:rsidRPr="00817244">
        <w:rPr>
          <w:i w:val="0"/>
          <w:color w:val="auto"/>
        </w:rPr>
        <w:t>do</w:t>
      </w:r>
      <w:r w:rsidRPr="00817244">
        <w:rPr>
          <w:i w:val="0"/>
          <w:color w:val="auto"/>
        </w:rPr>
        <w:t xml:space="preserve"> con los requerimientos especificados por el Cliente.</w:t>
      </w:r>
    </w:p>
    <w:p w:rsidR="005264A0" w:rsidRPr="00817244" w:rsidRDefault="005264A0" w:rsidP="00886029">
      <w:pPr>
        <w:pStyle w:val="PSI-Comentario"/>
        <w:rPr>
          <w:i w:val="0"/>
          <w:color w:val="auto"/>
        </w:rPr>
      </w:pPr>
    </w:p>
    <w:p w:rsidR="00F341E4" w:rsidRPr="00817244" w:rsidRDefault="00F341E4" w:rsidP="00470764">
      <w:pPr>
        <w:pStyle w:val="PSI-Ttulo3"/>
        <w:rPr>
          <w:color w:val="auto"/>
        </w:rPr>
      </w:pPr>
      <w:bookmarkStart w:id="82" w:name="_Toc21938364"/>
      <w:bookmarkStart w:id="83" w:name="_Toc259524512"/>
      <w:r w:rsidRPr="00817244">
        <w:rPr>
          <w:color w:val="auto"/>
        </w:rPr>
        <w:t>Revisión de diseño preliminar</w:t>
      </w:r>
      <w:bookmarkEnd w:id="82"/>
      <w:bookmarkEnd w:id="83"/>
    </w:p>
    <w:p w:rsidR="00F341E4" w:rsidRPr="00817244" w:rsidRDefault="00F341E4" w:rsidP="00886029">
      <w:pPr>
        <w:pStyle w:val="PSI-Comentario"/>
        <w:rPr>
          <w:i w:val="0"/>
          <w:color w:val="auto"/>
        </w:rPr>
      </w:pPr>
      <w:r w:rsidRPr="00817244">
        <w:rPr>
          <w:i w:val="0"/>
          <w:color w:val="auto"/>
        </w:rPr>
        <w:t>Esta revisión se realiza para asegurar la consistencia y suficiencia técnica del diseño preliminar del software.</w:t>
      </w:r>
    </w:p>
    <w:p w:rsidR="005264A0" w:rsidRPr="00817244" w:rsidRDefault="005264A0" w:rsidP="00470764">
      <w:pPr>
        <w:pStyle w:val="PSI-Ttulo3"/>
        <w:rPr>
          <w:color w:val="auto"/>
        </w:rPr>
      </w:pPr>
      <w:bookmarkStart w:id="84" w:name="_Toc21938365"/>
    </w:p>
    <w:p w:rsidR="00F341E4" w:rsidRPr="00817244" w:rsidRDefault="00F341E4" w:rsidP="00470764">
      <w:pPr>
        <w:pStyle w:val="PSI-Ttulo3"/>
        <w:rPr>
          <w:color w:val="auto"/>
        </w:rPr>
      </w:pPr>
      <w:bookmarkStart w:id="85" w:name="_Toc259524513"/>
      <w:r w:rsidRPr="00817244">
        <w:rPr>
          <w:color w:val="auto"/>
        </w:rPr>
        <w:t>Revisión de diseño crítico</w:t>
      </w:r>
      <w:bookmarkEnd w:id="84"/>
      <w:bookmarkEnd w:id="85"/>
    </w:p>
    <w:p w:rsidR="00F341E4" w:rsidRPr="00817244" w:rsidRDefault="00F341E4" w:rsidP="00886029">
      <w:pPr>
        <w:pStyle w:val="PSI-Comentario"/>
        <w:rPr>
          <w:i w:val="0"/>
          <w:color w:val="auto"/>
        </w:rPr>
      </w:pPr>
      <w:r w:rsidRPr="00817244">
        <w:rPr>
          <w:i w:val="0"/>
          <w:color w:val="auto"/>
        </w:rPr>
        <w:t>Esta revisión se realiza para asegurar la consistencia del diseño detallado con la especificación de requerimientos.</w:t>
      </w:r>
    </w:p>
    <w:p w:rsidR="005264A0" w:rsidRPr="00817244" w:rsidRDefault="005264A0" w:rsidP="007D0783">
      <w:pPr>
        <w:pStyle w:val="PSI-Normal"/>
      </w:pPr>
    </w:p>
    <w:p w:rsidR="00F341E4" w:rsidRPr="00817244" w:rsidRDefault="00F341E4" w:rsidP="00470764">
      <w:pPr>
        <w:pStyle w:val="PSI-Ttulo3"/>
        <w:rPr>
          <w:color w:val="auto"/>
        </w:rPr>
      </w:pPr>
      <w:bookmarkStart w:id="86" w:name="_Toc21938367"/>
      <w:bookmarkStart w:id="87" w:name="_Toc259524514"/>
      <w:r w:rsidRPr="00817244">
        <w:rPr>
          <w:color w:val="auto"/>
        </w:rPr>
        <w:t>Auditoría funcional</w:t>
      </w:r>
      <w:bookmarkEnd w:id="86"/>
      <w:bookmarkEnd w:id="87"/>
    </w:p>
    <w:p w:rsidR="00F341E4" w:rsidRPr="00817244" w:rsidRDefault="00F341E4" w:rsidP="00886029">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5264A0" w:rsidRPr="00817244" w:rsidRDefault="005264A0" w:rsidP="00886029">
      <w:pPr>
        <w:pStyle w:val="PSI-Comentario"/>
        <w:rPr>
          <w:i w:val="0"/>
          <w:color w:val="auto"/>
        </w:rPr>
      </w:pPr>
    </w:p>
    <w:p w:rsidR="00F341E4" w:rsidRPr="00817244" w:rsidRDefault="00F341E4" w:rsidP="00470764">
      <w:pPr>
        <w:pStyle w:val="PSI-Ttulo3"/>
        <w:rPr>
          <w:color w:val="auto"/>
        </w:rPr>
      </w:pPr>
      <w:bookmarkStart w:id="88" w:name="_Toc21938368"/>
      <w:bookmarkStart w:id="89" w:name="_Toc259524515"/>
      <w:r w:rsidRPr="00817244">
        <w:rPr>
          <w:color w:val="auto"/>
        </w:rPr>
        <w:t>Auditoría física</w:t>
      </w:r>
      <w:bookmarkEnd w:id="88"/>
      <w:bookmarkEnd w:id="89"/>
    </w:p>
    <w:p w:rsidR="00F341E4" w:rsidRPr="00817244" w:rsidRDefault="00F341E4" w:rsidP="00886029">
      <w:pPr>
        <w:pStyle w:val="PSI-Comentario"/>
        <w:rPr>
          <w:i w:val="0"/>
          <w:color w:val="auto"/>
        </w:rPr>
      </w:pPr>
      <w:r w:rsidRPr="00817244">
        <w:rPr>
          <w:i w:val="0"/>
          <w:color w:val="auto"/>
        </w:rPr>
        <w:t>Esta revisión se realiza para verificar que el software y la documentación son consistentes y están aptos para la liberación.</w:t>
      </w:r>
    </w:p>
    <w:p w:rsidR="005264A0" w:rsidRPr="00817244" w:rsidRDefault="005264A0" w:rsidP="00470764">
      <w:pPr>
        <w:pStyle w:val="PSI-Ttulo3"/>
        <w:rPr>
          <w:color w:val="auto"/>
        </w:rPr>
      </w:pPr>
      <w:bookmarkStart w:id="90" w:name="_Toc21938369"/>
    </w:p>
    <w:p w:rsidR="00F341E4" w:rsidRPr="00817244" w:rsidRDefault="00F341E4" w:rsidP="00470764">
      <w:pPr>
        <w:pStyle w:val="PSI-Ttulo3"/>
        <w:rPr>
          <w:color w:val="auto"/>
        </w:rPr>
      </w:pPr>
      <w:bookmarkStart w:id="91" w:name="_Toc259524516"/>
      <w:r w:rsidRPr="00817244">
        <w:rPr>
          <w:color w:val="auto"/>
        </w:rPr>
        <w:t>Auditorías internas al proceso</w:t>
      </w:r>
      <w:bookmarkEnd w:id="90"/>
      <w:bookmarkEnd w:id="91"/>
    </w:p>
    <w:p w:rsidR="00F341E4" w:rsidRPr="00817244" w:rsidRDefault="00F341E4" w:rsidP="00886029">
      <w:pPr>
        <w:pStyle w:val="PSI-Comentario"/>
        <w:rPr>
          <w:i w:val="0"/>
          <w:color w:val="auto"/>
        </w:rPr>
      </w:pPr>
      <w:r w:rsidRPr="00817244">
        <w:rPr>
          <w:i w:val="0"/>
          <w:color w:val="auto"/>
        </w:rPr>
        <w:t xml:space="preserve">Estas auditorías </w:t>
      </w:r>
      <w:r w:rsidR="005264A0" w:rsidRPr="00817244">
        <w:rPr>
          <w:i w:val="0"/>
          <w:color w:val="auto"/>
        </w:rPr>
        <w:t>sirven</w:t>
      </w:r>
      <w:r w:rsidRPr="00817244">
        <w:rPr>
          <w:i w:val="0"/>
          <w:color w:val="auto"/>
        </w:rPr>
        <w:t xml:space="preserve">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p>
    <w:p w:rsidR="005264A0" w:rsidRPr="00817244" w:rsidRDefault="005264A0" w:rsidP="00470764">
      <w:pPr>
        <w:pStyle w:val="PSI-Ttulo3"/>
        <w:rPr>
          <w:color w:val="auto"/>
        </w:rPr>
      </w:pPr>
      <w:bookmarkStart w:id="92" w:name="_Toc21938370"/>
    </w:p>
    <w:p w:rsidR="00F341E4" w:rsidRPr="00817244" w:rsidRDefault="00F341E4" w:rsidP="00470764">
      <w:pPr>
        <w:pStyle w:val="PSI-Ttulo3"/>
        <w:rPr>
          <w:color w:val="auto"/>
        </w:rPr>
      </w:pPr>
      <w:bookmarkStart w:id="93" w:name="_Toc259524517"/>
      <w:r w:rsidRPr="00817244">
        <w:rPr>
          <w:color w:val="auto"/>
        </w:rPr>
        <w:t>Revisiones de gestión</w:t>
      </w:r>
      <w:bookmarkEnd w:id="92"/>
      <w:bookmarkEnd w:id="93"/>
    </w:p>
    <w:p w:rsidR="00F341E4" w:rsidRPr="00817244" w:rsidRDefault="00F341E4" w:rsidP="00886029">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p>
    <w:p w:rsidR="00886029" w:rsidRPr="00817244" w:rsidRDefault="00886029" w:rsidP="00470764">
      <w:pPr>
        <w:pStyle w:val="PSI-Ttulo3"/>
        <w:rPr>
          <w:color w:val="auto"/>
        </w:rPr>
      </w:pPr>
      <w:bookmarkStart w:id="94" w:name="_Toc21938371"/>
      <w:bookmarkStart w:id="95" w:name="_Toc259524518"/>
    </w:p>
    <w:p w:rsidR="00F341E4" w:rsidRPr="00817244" w:rsidRDefault="00F341E4" w:rsidP="00470764">
      <w:pPr>
        <w:pStyle w:val="PSI-Ttulo3"/>
        <w:rPr>
          <w:color w:val="auto"/>
        </w:rPr>
      </w:pPr>
      <w:r w:rsidRPr="00817244">
        <w:rPr>
          <w:color w:val="auto"/>
        </w:rPr>
        <w:t>Revisión del Plan de gestión de configuración</w:t>
      </w:r>
      <w:bookmarkEnd w:id="94"/>
      <w:bookmarkEnd w:id="95"/>
    </w:p>
    <w:p w:rsidR="00F341E4" w:rsidRPr="00817244" w:rsidRDefault="00F341E4" w:rsidP="00886029">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5264A0" w:rsidRPr="00817244" w:rsidRDefault="005264A0" w:rsidP="007D0783">
      <w:pPr>
        <w:pStyle w:val="PSI-Normal"/>
      </w:pPr>
    </w:p>
    <w:p w:rsidR="00F341E4" w:rsidRPr="00817244" w:rsidRDefault="00F341E4" w:rsidP="00470764">
      <w:pPr>
        <w:pStyle w:val="PSI-Ttulo3"/>
        <w:rPr>
          <w:color w:val="auto"/>
        </w:rPr>
      </w:pPr>
      <w:bookmarkStart w:id="96" w:name="_Toc21938372"/>
      <w:bookmarkStart w:id="97" w:name="_Toc259524519"/>
      <w:r w:rsidRPr="00817244">
        <w:rPr>
          <w:color w:val="auto"/>
        </w:rPr>
        <w:t>Revisión Post Mortem</w:t>
      </w:r>
      <w:bookmarkEnd w:id="96"/>
      <w:bookmarkEnd w:id="97"/>
    </w:p>
    <w:p w:rsidR="00F341E4" w:rsidRPr="00817244" w:rsidRDefault="00F341E4" w:rsidP="00886029">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5264A0" w:rsidRPr="00817244" w:rsidRDefault="005264A0" w:rsidP="007D0783">
      <w:pPr>
        <w:pStyle w:val="PSI-Normal"/>
      </w:pPr>
    </w:p>
    <w:p w:rsidR="00F341E4" w:rsidRPr="00817244" w:rsidRDefault="00F341E4" w:rsidP="00470764">
      <w:pPr>
        <w:pStyle w:val="PSI-Ttulo3"/>
        <w:rPr>
          <w:color w:val="auto"/>
        </w:rPr>
      </w:pPr>
      <w:bookmarkStart w:id="98" w:name="_Toc21938373"/>
      <w:bookmarkStart w:id="99" w:name="_Toc259524520"/>
      <w:r w:rsidRPr="00817244">
        <w:rPr>
          <w:color w:val="auto"/>
        </w:rPr>
        <w:t>Agenda</w:t>
      </w:r>
      <w:bookmarkEnd w:id="98"/>
      <w:bookmarkEnd w:id="99"/>
    </w:p>
    <w:p w:rsidR="00F341E4" w:rsidRPr="00817244" w:rsidRDefault="00F341E4" w:rsidP="00886029">
      <w:pPr>
        <w:pStyle w:val="PSI-Comentario"/>
        <w:rPr>
          <w:i w:val="0"/>
          <w:color w:val="auto"/>
        </w:rPr>
      </w:pPr>
      <w:r w:rsidRPr="00817244">
        <w:rPr>
          <w:i w:val="0"/>
          <w:color w:val="auto"/>
        </w:rPr>
        <w:t>En esta sección se deberá especificar la agenda para las revisiones y audit</w:t>
      </w:r>
      <w:r w:rsidR="001035D1" w:rsidRPr="00817244">
        <w:rPr>
          <w:i w:val="0"/>
          <w:color w:val="auto"/>
        </w:rPr>
        <w:t>orías detalladas anteriormente.</w:t>
      </w:r>
    </w:p>
    <w:p w:rsidR="003D11E6" w:rsidRPr="00817244" w:rsidRDefault="003D11E6" w:rsidP="00F341E4">
      <w:pPr>
        <w:pStyle w:val="PSI-Ttulo2"/>
        <w:rPr>
          <w:color w:val="auto"/>
        </w:rPr>
      </w:pPr>
      <w:bookmarkStart w:id="100" w:name="_Toc21938374"/>
    </w:p>
    <w:p w:rsidR="00F341E4" w:rsidRPr="00817244" w:rsidRDefault="00F341E4" w:rsidP="00F341E4">
      <w:pPr>
        <w:pStyle w:val="PSI-Ttulo2"/>
        <w:rPr>
          <w:color w:val="auto"/>
        </w:rPr>
      </w:pPr>
      <w:bookmarkStart w:id="101" w:name="_Toc259524521"/>
      <w:r w:rsidRPr="00817244">
        <w:rPr>
          <w:color w:val="auto"/>
        </w:rPr>
        <w:t>Otras revisiones</w:t>
      </w:r>
      <w:bookmarkEnd w:id="100"/>
      <w:bookmarkEnd w:id="101"/>
    </w:p>
    <w:p w:rsidR="00F341E4" w:rsidRPr="00817244" w:rsidRDefault="00F341E4" w:rsidP="00470764">
      <w:pPr>
        <w:pStyle w:val="PSI-Ttulo3"/>
        <w:rPr>
          <w:color w:val="auto"/>
        </w:rPr>
      </w:pPr>
      <w:bookmarkStart w:id="102" w:name="_Toc21938375"/>
      <w:bookmarkStart w:id="103" w:name="_Toc259524522"/>
      <w:r w:rsidRPr="00817244">
        <w:rPr>
          <w:color w:val="auto"/>
        </w:rPr>
        <w:t>Revisión de documentación de usuario</w:t>
      </w:r>
      <w:bookmarkEnd w:id="102"/>
      <w:bookmarkEnd w:id="103"/>
    </w:p>
    <w:p w:rsidR="00F341E4" w:rsidRPr="00817244" w:rsidRDefault="00F341E4" w:rsidP="00886029">
      <w:pPr>
        <w:pStyle w:val="PSI-Comentario"/>
        <w:rPr>
          <w:i w:val="0"/>
          <w:color w:val="auto"/>
        </w:rPr>
      </w:pPr>
      <w:r w:rsidRPr="00817244">
        <w:rPr>
          <w:i w:val="0"/>
          <w:color w:val="auto"/>
        </w:rPr>
        <w:t>Se r</w:t>
      </w:r>
      <w:r w:rsidR="002D4CE8" w:rsidRPr="00817244">
        <w:rPr>
          <w:i w:val="0"/>
          <w:color w:val="auto"/>
        </w:rPr>
        <w:t xml:space="preserve">evisa la completitud, claridad </w:t>
      </w:r>
      <w:r w:rsidRPr="00817244">
        <w:rPr>
          <w:i w:val="0"/>
          <w:color w:val="auto"/>
        </w:rPr>
        <w:t>y aplicación de uso.</w:t>
      </w:r>
    </w:p>
    <w:p w:rsidR="005264A0" w:rsidRPr="00817244" w:rsidRDefault="005264A0" w:rsidP="007D0783">
      <w:pPr>
        <w:pStyle w:val="PSI-Normal"/>
      </w:pPr>
    </w:p>
    <w:p w:rsidR="00F341E4" w:rsidRPr="00817244" w:rsidRDefault="00F341E4" w:rsidP="00F341E4">
      <w:pPr>
        <w:pStyle w:val="PSI-Ttulo1"/>
        <w:rPr>
          <w:color w:val="auto"/>
        </w:rPr>
      </w:pPr>
      <w:bookmarkStart w:id="104" w:name="_Toc21938376"/>
      <w:bookmarkStart w:id="105" w:name="_Toc259524523"/>
      <w:r w:rsidRPr="00817244">
        <w:rPr>
          <w:color w:val="auto"/>
        </w:rPr>
        <w:t>Verificación</w:t>
      </w:r>
      <w:bookmarkEnd w:id="104"/>
      <w:bookmarkEnd w:id="105"/>
    </w:p>
    <w:p w:rsidR="00F341E4" w:rsidRPr="00817244" w:rsidRDefault="00F341E4" w:rsidP="00886029">
      <w:pPr>
        <w:pStyle w:val="PSI-Comentario"/>
        <w:rPr>
          <w:i w:val="0"/>
          <w:color w:val="auto"/>
        </w:rPr>
      </w:pPr>
      <w:r w:rsidRPr="00817244">
        <w:rPr>
          <w:i w:val="0"/>
          <w:color w:val="auto"/>
        </w:rPr>
        <w:t>Se debe identificar todas las verificaciones que no fueron identificadas en el Plan de V &amp; V para el software y debe especi</w:t>
      </w:r>
      <w:r w:rsidR="00817244" w:rsidRPr="00817244">
        <w:rPr>
          <w:i w:val="0"/>
          <w:color w:val="auto"/>
        </w:rPr>
        <w:t>ficar los métodos a ser usados.</w:t>
      </w:r>
    </w:p>
    <w:p w:rsidR="005264A0" w:rsidRPr="00817244" w:rsidRDefault="005264A0" w:rsidP="00886029">
      <w:pPr>
        <w:pStyle w:val="PSI-Comentario"/>
        <w:rPr>
          <w:i w:val="0"/>
          <w:color w:val="auto"/>
        </w:rPr>
      </w:pPr>
    </w:p>
    <w:p w:rsidR="00F341E4" w:rsidRPr="00817244" w:rsidRDefault="00F341E4" w:rsidP="00F341E4">
      <w:pPr>
        <w:pStyle w:val="PSI-Ttulo1"/>
        <w:rPr>
          <w:color w:val="auto"/>
        </w:rPr>
      </w:pPr>
      <w:bookmarkStart w:id="106" w:name="_Toc21938377"/>
      <w:bookmarkStart w:id="107" w:name="_Toc259524524"/>
      <w:r w:rsidRPr="00817244">
        <w:rPr>
          <w:color w:val="auto"/>
        </w:rPr>
        <w:t>Reporte de problemas y acciones correctivas</w:t>
      </w:r>
      <w:bookmarkEnd w:id="106"/>
      <w:bookmarkEnd w:id="107"/>
    </w:p>
    <w:p w:rsidR="00F341E4" w:rsidRPr="00817244" w:rsidRDefault="00F341E4" w:rsidP="00886029">
      <w:pPr>
        <w:pStyle w:val="PSI-Comentario"/>
        <w:rPr>
          <w:i w:val="0"/>
          <w:color w:val="auto"/>
        </w:rPr>
      </w:pPr>
      <w:r w:rsidRPr="00817244">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w:t>
      </w:r>
      <w:r w:rsidR="00817244" w:rsidRPr="00817244">
        <w:rPr>
          <w:i w:val="0"/>
          <w:color w:val="auto"/>
        </w:rPr>
        <w:t xml:space="preserve"> de estas acciones correctivas.</w:t>
      </w:r>
    </w:p>
    <w:p w:rsidR="00E44D13" w:rsidRPr="00817244" w:rsidRDefault="00E44D13" w:rsidP="00886029">
      <w:pPr>
        <w:pStyle w:val="PSI-Comentario"/>
        <w:rPr>
          <w:i w:val="0"/>
          <w:color w:val="auto"/>
        </w:rPr>
      </w:pPr>
    </w:p>
    <w:p w:rsidR="00F341E4" w:rsidRPr="00817244" w:rsidRDefault="00F341E4" w:rsidP="00F341E4">
      <w:pPr>
        <w:pStyle w:val="PSI-Ttulo1"/>
        <w:rPr>
          <w:color w:val="auto"/>
        </w:rPr>
      </w:pPr>
      <w:bookmarkStart w:id="108" w:name="_Toc21938378"/>
      <w:bookmarkStart w:id="109" w:name="_Toc259524525"/>
      <w:r w:rsidRPr="00817244">
        <w:rPr>
          <w:color w:val="auto"/>
        </w:rPr>
        <w:t>Herramientas, técnicas y metodologías</w:t>
      </w:r>
      <w:bookmarkEnd w:id="108"/>
      <w:bookmarkEnd w:id="109"/>
    </w:p>
    <w:p w:rsidR="00F341E4" w:rsidRPr="00817244" w:rsidRDefault="00F341E4" w:rsidP="00886029">
      <w:pPr>
        <w:pStyle w:val="PSI-Comentario"/>
        <w:rPr>
          <w:i w:val="0"/>
          <w:color w:val="auto"/>
        </w:rPr>
      </w:pPr>
      <w:r w:rsidRPr="00817244">
        <w:rPr>
          <w:i w:val="0"/>
          <w:color w:val="auto"/>
        </w:rPr>
        <w:t>Se deben identificar herramientas de software, técnicas, y metodologías de soporte para las activida</w:t>
      </w:r>
      <w:r w:rsidR="00B20C13" w:rsidRPr="00817244">
        <w:rPr>
          <w:i w:val="0"/>
          <w:color w:val="auto"/>
        </w:rPr>
        <w:t>des de aseguramiento de calidad</w:t>
      </w:r>
      <w:r w:rsidR="00817244" w:rsidRPr="00817244">
        <w:rPr>
          <w:i w:val="0"/>
          <w:color w:val="auto"/>
        </w:rPr>
        <w:t>.</w:t>
      </w:r>
    </w:p>
    <w:p w:rsidR="00F341E4" w:rsidRPr="00817244" w:rsidRDefault="00F341E4" w:rsidP="00F341E4">
      <w:pPr>
        <w:pStyle w:val="PSI-Ttulo1"/>
        <w:rPr>
          <w:color w:val="auto"/>
        </w:rPr>
      </w:pPr>
      <w:bookmarkStart w:id="110" w:name="_Toc21938379"/>
      <w:bookmarkStart w:id="111" w:name="_Toc259524526"/>
      <w:r w:rsidRPr="00817244">
        <w:rPr>
          <w:color w:val="auto"/>
        </w:rPr>
        <w:lastRenderedPageBreak/>
        <w:t>Gestión de riesgos</w:t>
      </w:r>
      <w:bookmarkEnd w:id="110"/>
      <w:bookmarkEnd w:id="111"/>
    </w:p>
    <w:p w:rsidR="00F341E4" w:rsidRPr="00817244" w:rsidRDefault="00F341E4" w:rsidP="00886029">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F341E4" w:rsidRPr="00817244" w:rsidRDefault="00F341E4" w:rsidP="00886029">
      <w:pPr>
        <w:pStyle w:val="PSI-Comentario"/>
        <w:rPr>
          <w:i w:val="0"/>
          <w:color w:val="auto"/>
        </w:rPr>
      </w:pPr>
      <w:r w:rsidRPr="00817244">
        <w:rPr>
          <w:i w:val="0"/>
          <w:color w:val="auto"/>
        </w:rPr>
        <w:t xml:space="preserve">Los riesgos identificados, la estrategia de mitigación, monitoreo y plan de contingencia a ser llevados a cabo, serán descritos en el Documento de Gestión de Riesgos, con lo cual </w:t>
      </w:r>
      <w:r w:rsidR="00817244" w:rsidRPr="00817244">
        <w:rPr>
          <w:i w:val="0"/>
          <w:color w:val="auto"/>
        </w:rPr>
        <w:t>se podrá hacer referencia a él.</w:t>
      </w:r>
    </w:p>
    <w:p w:rsidR="002D4CE8" w:rsidRPr="00817244" w:rsidRDefault="002D4CE8" w:rsidP="00886029">
      <w:pPr>
        <w:pStyle w:val="PSI-Comentario"/>
        <w:rPr>
          <w:i w:val="0"/>
          <w:color w:val="auto"/>
        </w:rPr>
      </w:pPr>
    </w:p>
    <w:p w:rsidR="002D4CE8" w:rsidRPr="00817244" w:rsidRDefault="002D4CE8" w:rsidP="00886029">
      <w:pPr>
        <w:pStyle w:val="PSI-Comentario"/>
        <w:rPr>
          <w:i w:val="0"/>
          <w:color w:val="auto"/>
        </w:rPr>
      </w:pPr>
    </w:p>
    <w:p w:rsidR="00F341E4" w:rsidRPr="00817244" w:rsidRDefault="00F341E4" w:rsidP="00F341E4">
      <w:pPr>
        <w:pStyle w:val="MNormal"/>
      </w:pPr>
    </w:p>
    <w:p w:rsidR="00F341E4" w:rsidRPr="00817244" w:rsidRDefault="00F341E4" w:rsidP="00F341E4">
      <w:pPr>
        <w:pStyle w:val="MNormal"/>
      </w:pPr>
    </w:p>
    <w:p w:rsidR="003D11E6" w:rsidRPr="00817244" w:rsidRDefault="003D11E6">
      <w:pPr>
        <w:rPr>
          <w:rFonts w:ascii="Verdana" w:eastAsia="Times New Roman" w:hAnsi="Verdana" w:cs="Arial"/>
          <w:sz w:val="20"/>
          <w:szCs w:val="24"/>
          <w:lang w:eastAsia="es-ES"/>
        </w:rPr>
      </w:pPr>
      <w:r w:rsidRPr="00817244">
        <w:br w:type="page"/>
      </w:r>
    </w:p>
    <w:p w:rsidR="000C39D2" w:rsidRPr="00817244" w:rsidRDefault="000C39D2" w:rsidP="000C39D2">
      <w:pPr>
        <w:pStyle w:val="PSI-Ttulo1"/>
        <w:rPr>
          <w:color w:val="auto"/>
        </w:rPr>
      </w:pPr>
      <w:bookmarkStart w:id="112" w:name="_Toc164002218"/>
      <w:bookmarkStart w:id="113" w:name="_Toc259524527"/>
      <w:r w:rsidRPr="00817244">
        <w:rPr>
          <w:color w:val="auto"/>
        </w:rPr>
        <w:lastRenderedPageBreak/>
        <w:t>Anexos</w:t>
      </w:r>
      <w:bookmarkEnd w:id="112"/>
      <w:bookmarkEnd w:id="113"/>
    </w:p>
    <w:p w:rsidR="000C39D2" w:rsidRPr="00817244" w:rsidRDefault="000C39D2" w:rsidP="000C39D2"/>
    <w:p w:rsidR="000C39D2" w:rsidRPr="00817244" w:rsidRDefault="000C39D2" w:rsidP="000C39D2">
      <w:pPr>
        <w:pStyle w:val="PSI-Ttulo2"/>
        <w:rPr>
          <w:color w:val="auto"/>
        </w:rPr>
      </w:pPr>
      <w:bookmarkStart w:id="114" w:name="_Toc158379396"/>
      <w:bookmarkStart w:id="115" w:name="_Toc164002219"/>
      <w:bookmarkStart w:id="116" w:name="_Toc259524528"/>
      <w:bookmarkStart w:id="117" w:name="Formulario"/>
      <w:r w:rsidRPr="00817244">
        <w:rPr>
          <w:color w:val="auto"/>
        </w:rPr>
        <w:t>Formulario de Pedidos  y Detección de Cambios</w:t>
      </w:r>
      <w:bookmarkEnd w:id="114"/>
      <w:bookmarkEnd w:id="115"/>
      <w:bookmarkEnd w:id="116"/>
    </w:p>
    <w:p w:rsidR="000C39D2" w:rsidRPr="00817244" w:rsidRDefault="000C39D2" w:rsidP="000C39D2">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1"/>
        <w:gridCol w:w="5503"/>
      </w:tblGrid>
      <w:tr w:rsidR="000C39D2" w:rsidRPr="00817244" w:rsidTr="007D0783">
        <w:trPr>
          <w:trHeight w:val="736"/>
          <w:jc w:val="right"/>
        </w:trPr>
        <w:tc>
          <w:tcPr>
            <w:tcW w:w="9515" w:type="dxa"/>
            <w:gridSpan w:val="2"/>
            <w:shd w:val="clear" w:color="auto" w:fill="E6E6E6"/>
            <w:vAlign w:val="center"/>
          </w:tcPr>
          <w:bookmarkEnd w:id="117"/>
          <w:p w:rsidR="000C39D2" w:rsidRPr="00817244" w:rsidRDefault="000C39D2" w:rsidP="007D0783">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Fecha de Petición: </w:t>
            </w:r>
          </w:p>
        </w:tc>
        <w:tc>
          <w:tcPr>
            <w:tcW w:w="6283" w:type="dxa"/>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Nombre  y Versión del Elemento </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Nombre del Solicitante: </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Necesidad de Cambio:</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Descripción del cambio pedido:</w:t>
            </w:r>
          </w:p>
        </w:tc>
        <w:tc>
          <w:tcPr>
            <w:tcW w:w="6283" w:type="dxa"/>
          </w:tcPr>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Borders>
              <w:bottom w:val="single" w:sz="4" w:space="0" w:color="auto"/>
            </w:tcBorders>
          </w:tcPr>
          <w:p w:rsidR="000C39D2" w:rsidRPr="00817244" w:rsidRDefault="000C39D2" w:rsidP="00886029">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9A1E5E" w:rsidP="00886029">
            <w:pPr>
              <w:pStyle w:val="PSI-Comentario"/>
              <w:rPr>
                <w:i w:val="0"/>
                <w:color w:val="auto"/>
                <w:lang w:eastAsia="es-ES"/>
              </w:rPr>
            </w:pPr>
            <w:r w:rsidRPr="00817244">
              <w:rPr>
                <w:i w:val="0"/>
                <w:color w:val="auto"/>
                <w:lang w:eastAsia="es-ES"/>
              </w:rPr>
              <w:t>Estado</w:t>
            </w:r>
            <w:r w:rsidR="000C39D2" w:rsidRPr="00817244">
              <w:rPr>
                <w:i w:val="0"/>
                <w:color w:val="auto"/>
                <w:lang w:eastAsia="es-ES"/>
              </w:rPr>
              <w:t>:</w:t>
            </w:r>
          </w:p>
        </w:tc>
        <w:tc>
          <w:tcPr>
            <w:tcW w:w="6283" w:type="dxa"/>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Fecha del cambio:</w:t>
            </w:r>
          </w:p>
        </w:tc>
        <w:tc>
          <w:tcPr>
            <w:tcW w:w="6283" w:type="dxa"/>
          </w:tcPr>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Identificador de la nueva versión:</w:t>
            </w:r>
          </w:p>
        </w:tc>
        <w:tc>
          <w:tcPr>
            <w:tcW w:w="6283" w:type="dxa"/>
          </w:tcPr>
          <w:p w:rsidR="000C39D2" w:rsidRPr="00817244" w:rsidRDefault="000C39D2" w:rsidP="00886029">
            <w:pPr>
              <w:pStyle w:val="PSI-Comentario"/>
              <w:rPr>
                <w:i w:val="0"/>
                <w:color w:val="auto"/>
              </w:rPr>
            </w:pPr>
          </w:p>
        </w:tc>
      </w:tr>
      <w:tr w:rsidR="00817244" w:rsidRPr="00817244" w:rsidTr="00AC18D1">
        <w:trPr>
          <w:trHeight w:val="48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Que fue afectado por este cambio</w:t>
            </w:r>
          </w:p>
        </w:tc>
        <w:tc>
          <w:tcPr>
            <w:tcW w:w="6283" w:type="dxa"/>
          </w:tcPr>
          <w:p w:rsidR="000C39D2" w:rsidRPr="00817244" w:rsidRDefault="000C39D2" w:rsidP="00886029">
            <w:pPr>
              <w:pStyle w:val="PSI-Comentario"/>
              <w:rPr>
                <w:i w:val="0"/>
                <w:color w:val="auto"/>
              </w:rPr>
            </w:pPr>
          </w:p>
        </w:tc>
      </w:tr>
    </w:tbl>
    <w:p w:rsidR="007F38C0" w:rsidRPr="00817244" w:rsidRDefault="007F38C0" w:rsidP="00121676">
      <w:pPr>
        <w:pStyle w:val="PSI-Ttulo1"/>
        <w:rPr>
          <w:color w:val="auto"/>
        </w:rPr>
      </w:pPr>
    </w:p>
    <w:sectPr w:rsidR="007F38C0" w:rsidRPr="00817244" w:rsidSect="0092483A">
      <w:headerReference w:type="default" r:id="rId9"/>
      <w:footerReference w:type="default" r:id="rId1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84C" w:rsidRDefault="008F484C" w:rsidP="00C94FBE">
      <w:pPr>
        <w:spacing w:before="0" w:line="240" w:lineRule="auto"/>
      </w:pPr>
      <w:r>
        <w:separator/>
      </w:r>
    </w:p>
    <w:p w:rsidR="008F484C" w:rsidRDefault="008F484C"/>
  </w:endnote>
  <w:endnote w:type="continuationSeparator" w:id="0">
    <w:p w:rsidR="008F484C" w:rsidRDefault="008F484C" w:rsidP="00C94FBE">
      <w:pPr>
        <w:spacing w:before="0" w:line="240" w:lineRule="auto"/>
      </w:pPr>
      <w:r>
        <w:continuationSeparator/>
      </w:r>
    </w:p>
    <w:p w:rsidR="008F484C" w:rsidRDefault="008F48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40" w:rsidRDefault="008B7140" w:rsidP="000F4F97">
    <w:pPr>
      <w:tabs>
        <w:tab w:val="center" w:pos="4252"/>
      </w:tabs>
    </w:pPr>
    <w:proofErr w:type="spellStart"/>
    <w:r>
      <w:rPr>
        <w:rFonts w:asciiTheme="majorHAnsi" w:eastAsiaTheme="majorEastAsia" w:hAnsiTheme="majorHAnsi" w:cstheme="majorBidi"/>
        <w:szCs w:val="36"/>
      </w:rPr>
      <w:t>DeliveryAppTeam</w:t>
    </w:r>
    <w:proofErr w:type="spellEnd"/>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133CD">
      <w:rPr>
        <w:rFonts w:asciiTheme="majorHAnsi" w:hAnsiTheme="majorHAnsi" w:cstheme="majorHAnsi"/>
        <w:noProof/>
      </w:rPr>
      <w:t>7</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133CD">
      <w:rPr>
        <w:rFonts w:asciiTheme="majorHAnsi" w:hAnsiTheme="majorHAnsi" w:cstheme="majorHAnsi"/>
        <w:noProof/>
      </w:rPr>
      <w:t>21</w:t>
    </w:r>
    <w:r w:rsidRPr="00DD5A70">
      <w:rPr>
        <w:rFonts w:asciiTheme="majorHAnsi" w:hAnsiTheme="majorHAnsi" w:cstheme="majorHAnsi"/>
      </w:rPr>
      <w:fldChar w:fldCharType="end"/>
    </w:r>
    <w:r>
      <w:rPr>
        <w:noProof/>
        <w:lang w:eastAsia="es-ES"/>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4D81C"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8B7140" w:rsidRDefault="008B7140" w:rsidP="0092483A">
    <w:pPr>
      <w:tabs>
        <w:tab w:val="center" w:pos="4252"/>
      </w:tabs>
      <w:spacing w:before="0"/>
    </w:pPr>
    <w:r>
      <w:t>Juan Sebastian Kazlauskas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84C" w:rsidRDefault="008F484C" w:rsidP="00C94FBE">
      <w:pPr>
        <w:spacing w:before="0" w:line="240" w:lineRule="auto"/>
      </w:pPr>
      <w:r>
        <w:separator/>
      </w:r>
    </w:p>
    <w:p w:rsidR="008F484C" w:rsidRDefault="008F484C"/>
  </w:footnote>
  <w:footnote w:type="continuationSeparator" w:id="0">
    <w:p w:rsidR="008F484C" w:rsidRDefault="008F484C" w:rsidP="00C94FBE">
      <w:pPr>
        <w:spacing w:before="0" w:line="240" w:lineRule="auto"/>
      </w:pPr>
      <w:r>
        <w:continuationSeparator/>
      </w:r>
    </w:p>
    <w:p w:rsidR="008F484C" w:rsidRDefault="008F48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40" w:rsidRDefault="008B7140" w:rsidP="008B7140">
    <w:pPr>
      <w:pStyle w:val="Encabezado"/>
      <w:tabs>
        <w:tab w:val="clear" w:pos="4252"/>
        <w:tab w:val="left" w:pos="4440"/>
      </w:tabs>
      <w:rPr>
        <w:rFonts w:asciiTheme="majorHAnsi" w:eastAsiaTheme="majorEastAsia" w:hAnsiTheme="majorHAnsi" w:cstheme="majorBidi"/>
      </w:rPr>
    </w:pPr>
    <w:r>
      <w:rPr>
        <w:rFonts w:asciiTheme="majorHAnsi" w:eastAsiaTheme="majorEastAsia" w:hAnsiTheme="majorHAnsi" w:cstheme="majorBidi"/>
        <w:lang w:val="es-AR"/>
      </w:rPr>
      <w:t>Plan de SQA</w:t>
    </w:r>
    <w:r>
      <w:rPr>
        <w:rFonts w:asciiTheme="majorHAnsi" w:eastAsiaTheme="majorEastAsia" w:hAnsiTheme="majorHAnsi" w:cstheme="majorBidi"/>
        <w:lang w:val="es-AR"/>
      </w:rPr>
      <w:tab/>
    </w:r>
    <w:r>
      <w:rPr>
        <w:rFonts w:asciiTheme="majorHAnsi" w:eastAsiaTheme="majorEastAsia" w:hAnsiTheme="majorHAnsi" w:cstheme="majorBidi"/>
        <w:lang w:val="es-AR"/>
      </w:rPr>
      <w:tab/>
    </w:r>
  </w:p>
  <w:p w:rsidR="008B7140" w:rsidRPr="000F4F97" w:rsidRDefault="008B714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925D29" wp14:editId="430CA245">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202EB9"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56BA09A1" wp14:editId="3A105A27">
              <wp:simplePos x="0" y="0"/>
              <wp:positionH relativeFrom="page">
                <wp:posOffset>6979920</wp:posOffset>
              </wp:positionH>
              <wp:positionV relativeFrom="page">
                <wp:posOffset>5080</wp:posOffset>
              </wp:positionV>
              <wp:extent cx="90805" cy="798830"/>
              <wp:effectExtent l="5715" t="10160" r="8255"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7DA102"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205F5CE4" wp14:editId="057B5EB0">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3EFEA40"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roofErr w:type="spellStart"/>
    <w:r>
      <w:rPr>
        <w:rFonts w:asciiTheme="majorHAnsi" w:eastAsiaTheme="majorEastAsia" w:hAnsiTheme="majorHAnsi" w:cstheme="majorBidi"/>
        <w:szCs w:val="36"/>
      </w:rPr>
      <w:t>DeliveryAppTeam</w:t>
    </w:r>
    <w:proofErr w:type="spellEnd"/>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EA"/>
    <w:rsid w:val="00000726"/>
    <w:rsid w:val="00011BED"/>
    <w:rsid w:val="00016B00"/>
    <w:rsid w:val="00017EFE"/>
    <w:rsid w:val="000309A3"/>
    <w:rsid w:val="000361BC"/>
    <w:rsid w:val="00045F1A"/>
    <w:rsid w:val="00057FCA"/>
    <w:rsid w:val="00065AAE"/>
    <w:rsid w:val="000827F0"/>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79DF"/>
    <w:rsid w:val="001001E1"/>
    <w:rsid w:val="001035D1"/>
    <w:rsid w:val="0010416D"/>
    <w:rsid w:val="001133CD"/>
    <w:rsid w:val="001163FF"/>
    <w:rsid w:val="00116BB3"/>
    <w:rsid w:val="00121676"/>
    <w:rsid w:val="0012205F"/>
    <w:rsid w:val="00123739"/>
    <w:rsid w:val="001336D2"/>
    <w:rsid w:val="001410A7"/>
    <w:rsid w:val="00144AE4"/>
    <w:rsid w:val="001503E2"/>
    <w:rsid w:val="00150702"/>
    <w:rsid w:val="00151001"/>
    <w:rsid w:val="00153B43"/>
    <w:rsid w:val="001559E0"/>
    <w:rsid w:val="00163AD0"/>
    <w:rsid w:val="00163D59"/>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47BE"/>
    <w:rsid w:val="007708EA"/>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244"/>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B7140"/>
    <w:rsid w:val="008C1492"/>
    <w:rsid w:val="008C36AB"/>
    <w:rsid w:val="008E48FB"/>
    <w:rsid w:val="008F0820"/>
    <w:rsid w:val="008F484C"/>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A87"/>
    <w:rsid w:val="00A670E3"/>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B76"/>
    <w:rsid w:val="00D15FB2"/>
    <w:rsid w:val="00D255E1"/>
    <w:rsid w:val="00D51FCE"/>
    <w:rsid w:val="00D56888"/>
    <w:rsid w:val="00D62181"/>
    <w:rsid w:val="00D649B2"/>
    <w:rsid w:val="00D7540D"/>
    <w:rsid w:val="00D805D1"/>
    <w:rsid w:val="00D80E83"/>
    <w:rsid w:val="00DA284A"/>
    <w:rsid w:val="00DD0159"/>
    <w:rsid w:val="00DD04BC"/>
    <w:rsid w:val="00DD5A70"/>
    <w:rsid w:val="00E01FEC"/>
    <w:rsid w:val="00E037C9"/>
    <w:rsid w:val="00E142E8"/>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0766F699-150D-4BA0-9E87-DB38C269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1\AppData\Local\Temp\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F15B8-1081-44C6-89D6-558D39A65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22</TotalTime>
  <Pages>1</Pages>
  <Words>4482</Words>
  <Characters>24654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Sebastian Kazlauskas</dc:creator>
  <cp:keywords/>
  <dc:description/>
  <cp:lastModifiedBy>Sebastian Kazlauskas</cp:lastModifiedBy>
  <cp:revision>4</cp:revision>
  <dcterms:created xsi:type="dcterms:W3CDTF">2016-05-26T13:07:00Z</dcterms:created>
  <dcterms:modified xsi:type="dcterms:W3CDTF">2016-05-26T13:55:00Z</dcterms:modified>
</cp:coreProperties>
</file>